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2C931C" w14:textId="216A4BEC" w:rsidR="003D42A1" w:rsidRDefault="003D42A1" w:rsidP="00881F40">
      <w:pPr>
        <w:pStyle w:val="Authors"/>
        <w:framePr w:h="1246" w:hRule="exact" w:wrap="notBeside" w:x="1479" w:y="584"/>
      </w:pPr>
      <w:r w:rsidRPr="003D42A1">
        <w:t xml:space="preserve">Student Name:  </w:t>
      </w:r>
      <w:r w:rsidR="00E37EBB">
        <w:t>Nana Ama Ahenkan Boakye-Ansah</w:t>
      </w:r>
      <w:r w:rsidRPr="003D42A1">
        <w:br/>
        <w:t xml:space="preserve">Email:  </w:t>
      </w:r>
      <w:r w:rsidR="00E37EBB">
        <w:t>nboakyea</w:t>
      </w:r>
      <w:r w:rsidR="00CB07C0">
        <w:t>@asu.edu</w:t>
      </w:r>
      <w:r w:rsidRPr="003D42A1">
        <w:br/>
        <w:t>Submission Date:</w:t>
      </w:r>
      <w:r>
        <w:t xml:space="preserve">  </w:t>
      </w:r>
      <w:r w:rsidR="00E37EBB">
        <w:t>June 23, 2024</w:t>
      </w:r>
      <w:r w:rsidR="009F1C4B">
        <w:br/>
        <w:t>Class Name and Term: CSE</w:t>
      </w:r>
      <w:r w:rsidR="00CD7FED">
        <w:t>548</w:t>
      </w:r>
      <w:r w:rsidR="009F1C4B">
        <w:t xml:space="preserve"> </w:t>
      </w:r>
      <w:r w:rsidR="00CD7FED">
        <w:t>Summer 202</w:t>
      </w:r>
      <w:r w:rsidR="00E37EBB">
        <w:t>4</w:t>
      </w:r>
    </w:p>
    <w:p w14:paraId="369FC91E" w14:textId="4F88D553" w:rsidR="00E33AAD" w:rsidRDefault="00E33AAD" w:rsidP="00881F40">
      <w:pPr>
        <w:pStyle w:val="Title"/>
        <w:framePr w:w="9570" w:wrap="notBeside" w:x="1239" w:y="-481"/>
        <w:ind w:left="0"/>
      </w:pPr>
      <w:r>
        <w:t xml:space="preserve">Project Report </w:t>
      </w:r>
      <w:r w:rsidR="00AF4C3A" w:rsidRPr="00AF4C3A">
        <w:t>3: SDN-Based DoS Attacks and Mitigation</w:t>
      </w:r>
    </w:p>
    <w:p w14:paraId="3D1BB5AF" w14:textId="214EC31A" w:rsidR="00E97402" w:rsidRDefault="003D42A1" w:rsidP="00881F40">
      <w:pPr>
        <w:pStyle w:val="Heading1"/>
      </w:pPr>
      <w:bookmarkStart w:id="0" w:name="_Toc75762393"/>
      <w:r w:rsidRPr="00C17B17">
        <w:t>Project</w:t>
      </w:r>
      <w:r>
        <w:t xml:space="preserve"> </w:t>
      </w:r>
      <w:r w:rsidR="000539FD" w:rsidRPr="004164DE">
        <w:t>Overview</w:t>
      </w:r>
      <w:bookmarkEnd w:id="0"/>
    </w:p>
    <w:p w14:paraId="55012C72" w14:textId="248E09A1" w:rsidR="00343BCE" w:rsidRPr="00E37EBB" w:rsidRDefault="00E37EBB" w:rsidP="00C17B17">
      <w:pPr>
        <w:rPr>
          <w:sz w:val="24"/>
          <w:szCs w:val="24"/>
        </w:rPr>
      </w:pPr>
      <w:r w:rsidRPr="00E37EBB">
        <w:rPr>
          <w:sz w:val="24"/>
          <w:szCs w:val="24"/>
        </w:rPr>
        <w:t>In this project, I am required to simulate a DOS attack on the SDN controller using a POX controller and containernet or mininet to simulate the network in a simulated container environment</w:t>
      </w:r>
      <w:r w:rsidR="00343BCE" w:rsidRPr="00E37EBB">
        <w:rPr>
          <w:sz w:val="24"/>
          <w:szCs w:val="24"/>
        </w:rPr>
        <w:t xml:space="preserve">. </w:t>
      </w:r>
      <w:r w:rsidR="002E3DA0" w:rsidRPr="00E37EBB">
        <w:rPr>
          <w:sz w:val="24"/>
          <w:szCs w:val="24"/>
        </w:rPr>
        <w:t xml:space="preserve">I am </w:t>
      </w:r>
      <w:r w:rsidR="00343BCE" w:rsidRPr="00E37EBB">
        <w:rPr>
          <w:sz w:val="24"/>
          <w:szCs w:val="24"/>
        </w:rPr>
        <w:t>set</w:t>
      </w:r>
      <w:r w:rsidR="00753E11" w:rsidRPr="00E37EBB">
        <w:rPr>
          <w:sz w:val="24"/>
          <w:szCs w:val="24"/>
        </w:rPr>
        <w:t>ting</w:t>
      </w:r>
      <w:r w:rsidR="00343BCE" w:rsidRPr="00E37EBB">
        <w:rPr>
          <w:sz w:val="24"/>
          <w:szCs w:val="24"/>
        </w:rPr>
        <w:t xml:space="preserve"> up an SDN-based firewall environment based on containernet, POX controller, and Over Virtual Switch (OVS). To mitigate DoS attacks, </w:t>
      </w:r>
      <w:r w:rsidR="002E3DA0" w:rsidRPr="00E37EBB">
        <w:rPr>
          <w:sz w:val="24"/>
          <w:szCs w:val="24"/>
        </w:rPr>
        <w:t xml:space="preserve">I </w:t>
      </w:r>
      <w:r w:rsidR="00753E11" w:rsidRPr="00E37EBB">
        <w:rPr>
          <w:sz w:val="24"/>
          <w:szCs w:val="24"/>
        </w:rPr>
        <w:t xml:space="preserve">have </w:t>
      </w:r>
      <w:r w:rsidR="00343BCE" w:rsidRPr="00E37EBB">
        <w:rPr>
          <w:sz w:val="24"/>
          <w:szCs w:val="24"/>
        </w:rPr>
        <w:t>develop</w:t>
      </w:r>
      <w:r w:rsidR="00753E11" w:rsidRPr="00E37EBB">
        <w:rPr>
          <w:sz w:val="24"/>
          <w:szCs w:val="24"/>
        </w:rPr>
        <w:t>ed</w:t>
      </w:r>
      <w:r w:rsidR="00343BCE" w:rsidRPr="00E37EBB">
        <w:rPr>
          <w:sz w:val="24"/>
          <w:szCs w:val="24"/>
        </w:rPr>
        <w:t xml:space="preserve"> a </w:t>
      </w:r>
      <w:r w:rsidR="00753E11" w:rsidRPr="00E37EBB">
        <w:rPr>
          <w:sz w:val="24"/>
          <w:szCs w:val="24"/>
        </w:rPr>
        <w:t>“</w:t>
      </w:r>
      <w:r w:rsidR="00343BCE" w:rsidRPr="00E37EBB">
        <w:rPr>
          <w:sz w:val="24"/>
          <w:szCs w:val="24"/>
        </w:rPr>
        <w:t>port security</w:t>
      </w:r>
      <w:r w:rsidR="00753E11" w:rsidRPr="00E37EBB">
        <w:rPr>
          <w:sz w:val="24"/>
          <w:szCs w:val="24"/>
        </w:rPr>
        <w:t>”</w:t>
      </w:r>
      <w:r w:rsidR="00343BCE" w:rsidRPr="00E37EBB">
        <w:rPr>
          <w:sz w:val="24"/>
          <w:szCs w:val="24"/>
        </w:rPr>
        <w:t xml:space="preserve"> solution to counter the implemented DoS attacks.</w:t>
      </w:r>
    </w:p>
    <w:p w14:paraId="6507756F" w14:textId="216021B5" w:rsidR="00343BCE" w:rsidRDefault="00753E11" w:rsidP="00C17B17">
      <w:r w:rsidRPr="00E37EBB">
        <w:rPr>
          <w:sz w:val="24"/>
          <w:szCs w:val="24"/>
        </w:rPr>
        <w:t xml:space="preserve">In the </w:t>
      </w:r>
      <w:r w:rsidR="00343BCE" w:rsidRPr="00E37EBB">
        <w:rPr>
          <w:sz w:val="24"/>
          <w:szCs w:val="24"/>
        </w:rPr>
        <w:t xml:space="preserve">lab </w:t>
      </w:r>
      <w:r w:rsidR="002E3DA0" w:rsidRPr="00E37EBB">
        <w:rPr>
          <w:sz w:val="24"/>
          <w:szCs w:val="24"/>
        </w:rPr>
        <w:t xml:space="preserve">I am </w:t>
      </w:r>
      <w:r w:rsidRPr="00E37EBB">
        <w:rPr>
          <w:sz w:val="24"/>
          <w:szCs w:val="24"/>
        </w:rPr>
        <w:t xml:space="preserve">implementing </w:t>
      </w:r>
      <w:r w:rsidR="00343BCE" w:rsidRPr="00E37EBB">
        <w:rPr>
          <w:sz w:val="24"/>
          <w:szCs w:val="24"/>
        </w:rPr>
        <w:t xml:space="preserve">firewall filtering rules </w:t>
      </w:r>
      <w:r w:rsidR="00E37EBB" w:rsidRPr="00E37EBB">
        <w:rPr>
          <w:sz w:val="24"/>
          <w:szCs w:val="24"/>
        </w:rPr>
        <w:t>to</w:t>
      </w:r>
      <w:r w:rsidR="002E3DA0" w:rsidRPr="00E37EBB">
        <w:rPr>
          <w:sz w:val="24"/>
          <w:szCs w:val="24"/>
        </w:rPr>
        <w:t xml:space="preserve"> implement </w:t>
      </w:r>
      <w:r w:rsidR="00343BCE" w:rsidRPr="00E37EBB">
        <w:rPr>
          <w:sz w:val="24"/>
          <w:szCs w:val="24"/>
        </w:rPr>
        <w:t>the required firewall security policies</w:t>
      </w:r>
      <w:r w:rsidR="00E37EBB">
        <w:t>.</w:t>
      </w:r>
    </w:p>
    <w:p w14:paraId="5D0BEFA3" w14:textId="77777777" w:rsidR="00D73F0E" w:rsidRDefault="00D73F0E" w:rsidP="00E37EBB">
      <w:pPr>
        <w:ind w:left="0"/>
      </w:pPr>
    </w:p>
    <w:p w14:paraId="3D551145" w14:textId="0C87D1D5" w:rsidR="008A3C23" w:rsidRDefault="00C03739" w:rsidP="00C17B17">
      <w:pPr>
        <w:pStyle w:val="Heading1"/>
      </w:pPr>
      <w:bookmarkStart w:id="1" w:name="_Toc75762394"/>
      <w:r w:rsidRPr="004164DE">
        <w:t>Network</w:t>
      </w:r>
      <w:r>
        <w:t xml:space="preserve"> Setup</w:t>
      </w:r>
      <w:bookmarkEnd w:id="1"/>
    </w:p>
    <w:p w14:paraId="217F5692" w14:textId="37D10030" w:rsidR="00EB4F44" w:rsidRPr="00E37EBB" w:rsidRDefault="00E37EBB" w:rsidP="00E37EBB">
      <w:pPr>
        <w:rPr>
          <w:sz w:val="24"/>
          <w:szCs w:val="24"/>
        </w:rPr>
      </w:pPr>
      <w:r w:rsidRPr="00EF693B">
        <w:rPr>
          <w:sz w:val="24"/>
          <w:szCs w:val="24"/>
        </w:rPr>
        <w:t xml:space="preserve">My VM is set-up to a bridged network configuration for this lab because a bridge is required. In </w:t>
      </w:r>
      <w:r w:rsidRPr="00EF693B">
        <w:rPr>
          <w:color w:val="0C0D0E"/>
          <w:sz w:val="24"/>
          <w:szCs w:val="24"/>
          <w:shd w:val="clear" w:color="auto" w:fill="FFFFFF"/>
        </w:rPr>
        <w:t>Bridged mode my VM will receive its own IP address if DHCP is enabled in the network and not giving it a Static IP address. This IP address will be assigned to my router.</w:t>
      </w:r>
    </w:p>
    <w:p w14:paraId="1E3CD484" w14:textId="627F77F7" w:rsidR="00EB4F44" w:rsidRDefault="00EB4F44" w:rsidP="00C17B17"/>
    <w:p w14:paraId="24CE5726" w14:textId="065E8D16" w:rsidR="00AF3F47" w:rsidRDefault="00E37EBB" w:rsidP="00881F40">
      <w:pPr>
        <w:jc w:val="center"/>
      </w:pPr>
      <w:r>
        <w:rPr>
          <w:noProof/>
        </w:rPr>
        <w:drawing>
          <wp:inline distT="0" distB="0" distL="0" distR="0" wp14:anchorId="74573E02" wp14:editId="72B90257">
            <wp:extent cx="2895600" cy="2239992"/>
            <wp:effectExtent l="0" t="0" r="0" b="8255"/>
            <wp:docPr id="16978516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1606" name="Picture 1697851606"/>
                    <pic:cNvPicPr/>
                  </pic:nvPicPr>
                  <pic:blipFill>
                    <a:blip r:embed="rId8"/>
                    <a:stretch>
                      <a:fillRect/>
                    </a:stretch>
                  </pic:blipFill>
                  <pic:spPr>
                    <a:xfrm>
                      <a:off x="0" y="0"/>
                      <a:ext cx="2909946" cy="2251090"/>
                    </a:xfrm>
                    <a:prstGeom prst="rect">
                      <a:avLst/>
                    </a:prstGeom>
                  </pic:spPr>
                </pic:pic>
              </a:graphicData>
            </a:graphic>
          </wp:inline>
        </w:drawing>
      </w:r>
    </w:p>
    <w:p w14:paraId="665D55B6" w14:textId="05643D91" w:rsidR="00A310D5" w:rsidRDefault="00AF3F47" w:rsidP="00881F40">
      <w:pPr>
        <w:pStyle w:val="Caption"/>
        <w:jc w:val="center"/>
      </w:pPr>
      <w:bookmarkStart w:id="2" w:name="_Toc75762346"/>
      <w:r>
        <w:t xml:space="preserve">Figure </w:t>
      </w:r>
      <w:r w:rsidR="003260F9">
        <w:fldChar w:fldCharType="begin"/>
      </w:r>
      <w:r w:rsidR="003260F9">
        <w:instrText xml:space="preserve"> SEQ Figure \* ARABIC </w:instrText>
      </w:r>
      <w:r w:rsidR="003260F9">
        <w:fldChar w:fldCharType="separate"/>
      </w:r>
      <w:r w:rsidR="00BE270B">
        <w:rPr>
          <w:noProof/>
        </w:rPr>
        <w:t>1</w:t>
      </w:r>
      <w:r w:rsidR="003260F9">
        <w:rPr>
          <w:noProof/>
        </w:rPr>
        <w:fldChar w:fldCharType="end"/>
      </w:r>
      <w:r>
        <w:t xml:space="preserve"> - Bridged network setup in VirtualBox</w:t>
      </w:r>
      <w:bookmarkEnd w:id="2"/>
    </w:p>
    <w:p w14:paraId="2E51003B" w14:textId="7482A295" w:rsidR="00AF3F47" w:rsidRDefault="00AF3F47" w:rsidP="00C17B17"/>
    <w:p w14:paraId="6AE348A2" w14:textId="77B682B7" w:rsidR="00E97B99" w:rsidRDefault="00C03739" w:rsidP="00C17B17">
      <w:pPr>
        <w:pStyle w:val="Heading1"/>
      </w:pPr>
      <w:bookmarkStart w:id="3" w:name="_Toc75762395"/>
      <w:r w:rsidRPr="004164DE">
        <w:t>Software</w:t>
      </w:r>
      <w:bookmarkEnd w:id="3"/>
    </w:p>
    <w:p w14:paraId="6AB91CAE" w14:textId="5A8E32F9" w:rsidR="00F80C59" w:rsidRDefault="00F80C59" w:rsidP="00C17B17"/>
    <w:p w14:paraId="33E78468" w14:textId="77777777" w:rsidR="00C91E65" w:rsidRPr="00EF693B" w:rsidRDefault="00C91E65" w:rsidP="00C91E65">
      <w:pPr>
        <w:pStyle w:val="Text"/>
        <w:rPr>
          <w:sz w:val="24"/>
          <w:szCs w:val="24"/>
        </w:rPr>
      </w:pPr>
      <w:bookmarkStart w:id="4" w:name="_Toc75762396"/>
      <w:r w:rsidRPr="00EF693B">
        <w:rPr>
          <w:sz w:val="24"/>
          <w:szCs w:val="24"/>
        </w:rPr>
        <w:t xml:space="preserve">Describe major software and network services are used in this project to accomplish your goal. </w:t>
      </w:r>
    </w:p>
    <w:p w14:paraId="53CF4712" w14:textId="77777777" w:rsidR="00C91E65" w:rsidRPr="00EF693B" w:rsidRDefault="00C91E65" w:rsidP="00C91E65">
      <w:pPr>
        <w:pStyle w:val="ListParagraph"/>
        <w:numPr>
          <w:ilvl w:val="0"/>
          <w:numId w:val="50"/>
        </w:numPr>
        <w:rPr>
          <w:sz w:val="24"/>
          <w:szCs w:val="24"/>
        </w:rPr>
      </w:pPr>
      <w:r w:rsidRPr="00EF693B">
        <w:rPr>
          <w:sz w:val="24"/>
          <w:szCs w:val="24"/>
        </w:rPr>
        <w:t>Open vSwitch</w:t>
      </w:r>
    </w:p>
    <w:p w14:paraId="51E66DB5" w14:textId="77777777" w:rsidR="00C91E65" w:rsidRPr="00EF693B" w:rsidRDefault="00C91E65" w:rsidP="00C91E65">
      <w:pPr>
        <w:pStyle w:val="ListParagraph"/>
        <w:numPr>
          <w:ilvl w:val="0"/>
          <w:numId w:val="50"/>
        </w:numPr>
        <w:rPr>
          <w:sz w:val="24"/>
          <w:szCs w:val="24"/>
        </w:rPr>
      </w:pPr>
      <w:r w:rsidRPr="00EF693B">
        <w:rPr>
          <w:sz w:val="24"/>
          <w:szCs w:val="24"/>
        </w:rPr>
        <w:t>Various network tools (specifically, tcpdump, ping, traceroute, hping3, and nc – netcat)</w:t>
      </w:r>
    </w:p>
    <w:p w14:paraId="100B8F60" w14:textId="77777777" w:rsidR="00C91E65" w:rsidRPr="00EF693B" w:rsidRDefault="00C91E65" w:rsidP="00C91E65">
      <w:pPr>
        <w:pStyle w:val="ListParagraph"/>
        <w:numPr>
          <w:ilvl w:val="0"/>
          <w:numId w:val="50"/>
        </w:numPr>
        <w:rPr>
          <w:sz w:val="24"/>
          <w:szCs w:val="24"/>
        </w:rPr>
      </w:pPr>
      <w:proofErr w:type="gramStart"/>
      <w:r w:rsidRPr="00EF693B">
        <w:rPr>
          <w:sz w:val="24"/>
          <w:szCs w:val="24"/>
        </w:rPr>
        <w:t>POX  Controller</w:t>
      </w:r>
      <w:proofErr w:type="gramEnd"/>
    </w:p>
    <w:p w14:paraId="26880874" w14:textId="77777777" w:rsidR="00C91E65" w:rsidRDefault="00C91E65" w:rsidP="00C91E65">
      <w:pPr>
        <w:pStyle w:val="ListParagraph"/>
        <w:numPr>
          <w:ilvl w:val="0"/>
          <w:numId w:val="50"/>
        </w:numPr>
        <w:rPr>
          <w:sz w:val="24"/>
          <w:szCs w:val="24"/>
        </w:rPr>
      </w:pPr>
      <w:r w:rsidRPr="00EF693B">
        <w:rPr>
          <w:sz w:val="24"/>
          <w:szCs w:val="24"/>
        </w:rPr>
        <w:t>Minenet and Containernet</w:t>
      </w:r>
    </w:p>
    <w:p w14:paraId="59F25B80" w14:textId="77777777" w:rsidR="00C91E65" w:rsidRPr="00EF693B" w:rsidRDefault="00C91E65" w:rsidP="00C91E65">
      <w:pPr>
        <w:pStyle w:val="ListParagraph"/>
        <w:rPr>
          <w:sz w:val="24"/>
          <w:szCs w:val="24"/>
        </w:rPr>
      </w:pPr>
    </w:p>
    <w:p w14:paraId="6DE51EAE" w14:textId="6D004440" w:rsidR="00E97B99" w:rsidRDefault="000539FD" w:rsidP="00C17B17">
      <w:pPr>
        <w:pStyle w:val="Heading1"/>
      </w:pPr>
      <w:r w:rsidRPr="004164DE">
        <w:lastRenderedPageBreak/>
        <w:t>Project</w:t>
      </w:r>
      <w:r>
        <w:t xml:space="preserve"> Description</w:t>
      </w:r>
      <w:bookmarkEnd w:id="4"/>
    </w:p>
    <w:p w14:paraId="647B381C" w14:textId="6DA8928F" w:rsidR="00236F1C" w:rsidRDefault="00236F1C" w:rsidP="00C17B17">
      <w:pPr>
        <w:pStyle w:val="Text"/>
      </w:pPr>
    </w:p>
    <w:p w14:paraId="590C0BB0" w14:textId="5D929D18" w:rsidR="00236F1C" w:rsidRDefault="00AF3F47" w:rsidP="00C17B17">
      <w:pPr>
        <w:pStyle w:val="Text"/>
      </w:pPr>
      <w:r w:rsidRPr="00C84DBA">
        <w:rPr>
          <w:sz w:val="24"/>
          <w:szCs w:val="24"/>
        </w:rPr>
        <w:t xml:space="preserve">In this assignment, I have executed the various labs </w:t>
      </w:r>
      <w:r w:rsidR="00F67D01" w:rsidRPr="00C84DBA">
        <w:rPr>
          <w:sz w:val="24"/>
          <w:szCs w:val="24"/>
        </w:rPr>
        <w:t>assignments,</w:t>
      </w:r>
      <w:r w:rsidRPr="00C84DBA">
        <w:rPr>
          <w:sz w:val="24"/>
          <w:szCs w:val="24"/>
        </w:rPr>
        <w:t xml:space="preserve"> obtain</w:t>
      </w:r>
      <w:r w:rsidR="00F67D01" w:rsidRPr="00C84DBA">
        <w:rPr>
          <w:sz w:val="24"/>
          <w:szCs w:val="24"/>
        </w:rPr>
        <w:t>ing</w:t>
      </w:r>
      <w:r w:rsidRPr="00C84DBA">
        <w:rPr>
          <w:sz w:val="24"/>
          <w:szCs w:val="24"/>
        </w:rPr>
        <w:t xml:space="preserve"> the proofs that </w:t>
      </w:r>
      <w:r w:rsidR="00F67D01" w:rsidRPr="00C84DBA">
        <w:rPr>
          <w:sz w:val="24"/>
          <w:szCs w:val="24"/>
        </w:rPr>
        <w:t xml:space="preserve">they </w:t>
      </w:r>
      <w:r w:rsidRPr="00C84DBA">
        <w:rPr>
          <w:sz w:val="24"/>
          <w:szCs w:val="24"/>
        </w:rPr>
        <w:t xml:space="preserve">have been </w:t>
      </w:r>
      <w:r w:rsidR="00F67D01" w:rsidRPr="00C84DBA">
        <w:rPr>
          <w:sz w:val="24"/>
          <w:szCs w:val="24"/>
        </w:rPr>
        <w:t xml:space="preserve">successfully </w:t>
      </w:r>
      <w:r w:rsidRPr="00C84DBA">
        <w:rPr>
          <w:sz w:val="24"/>
          <w:szCs w:val="24"/>
        </w:rPr>
        <w:t>completed</w:t>
      </w:r>
      <w:r>
        <w:t>.</w:t>
      </w:r>
    </w:p>
    <w:p w14:paraId="7A356925" w14:textId="53E23B4C" w:rsidR="00AF3F47" w:rsidRDefault="00AF3F47" w:rsidP="00C17B17">
      <w:pPr>
        <w:pStyle w:val="Text"/>
      </w:pPr>
    </w:p>
    <w:p w14:paraId="03D2F261" w14:textId="77777777" w:rsidR="00492DE9" w:rsidRDefault="00492DE9" w:rsidP="00C17B17">
      <w:pPr>
        <w:pStyle w:val="Text"/>
      </w:pPr>
    </w:p>
    <w:p w14:paraId="49FFCEFF" w14:textId="69CF7B4D" w:rsidR="00492DE9" w:rsidRDefault="00492DE9" w:rsidP="00492DE9">
      <w:pPr>
        <w:pStyle w:val="Text"/>
        <w:numPr>
          <w:ilvl w:val="0"/>
          <w:numId w:val="52"/>
        </w:numPr>
        <w:rPr>
          <w:i/>
          <w:iCs/>
        </w:rPr>
      </w:pPr>
      <w:r w:rsidRPr="00492DE9">
        <w:rPr>
          <w:i/>
          <w:iCs/>
        </w:rPr>
        <w:t>Run Pox Controller</w:t>
      </w:r>
      <w:r>
        <w:rPr>
          <w:i/>
          <w:iCs/>
        </w:rPr>
        <w:t>:</w:t>
      </w:r>
    </w:p>
    <w:p w14:paraId="18FD60E6" w14:textId="77777777" w:rsidR="00492DE9" w:rsidRDefault="00492DE9" w:rsidP="00492DE9">
      <w:pPr>
        <w:pStyle w:val="Text"/>
        <w:ind w:left="1326" w:firstLine="0"/>
        <w:rPr>
          <w:i/>
          <w:iCs/>
        </w:rPr>
      </w:pPr>
    </w:p>
    <w:p w14:paraId="4E8D7399" w14:textId="2F8650B3" w:rsidR="00492DE9" w:rsidRDefault="00492DE9" w:rsidP="00492DE9">
      <w:pPr>
        <w:pStyle w:val="Text"/>
        <w:ind w:left="1326" w:firstLine="0"/>
        <w:rPr>
          <w:i/>
          <w:iCs/>
        </w:rPr>
      </w:pPr>
      <w:r>
        <w:rPr>
          <w:i/>
          <w:iCs/>
          <w:noProof/>
        </w:rPr>
        <mc:AlternateContent>
          <mc:Choice Requires="wpg">
            <w:drawing>
              <wp:anchor distT="0" distB="0" distL="114300" distR="114300" simplePos="0" relativeHeight="251666432" behindDoc="0" locked="0" layoutInCell="1" allowOverlap="1" wp14:anchorId="4ED2AA35" wp14:editId="56F97910">
                <wp:simplePos x="0" y="0"/>
                <wp:positionH relativeFrom="column">
                  <wp:posOffset>815340</wp:posOffset>
                </wp:positionH>
                <wp:positionV relativeFrom="paragraph">
                  <wp:posOffset>5080</wp:posOffset>
                </wp:positionV>
                <wp:extent cx="4945380" cy="4020820"/>
                <wp:effectExtent l="0" t="0" r="7620" b="0"/>
                <wp:wrapNone/>
                <wp:docPr id="218431453" name="Group 14"/>
                <wp:cNvGraphicFramePr/>
                <a:graphic xmlns:a="http://schemas.openxmlformats.org/drawingml/2006/main">
                  <a:graphicData uri="http://schemas.microsoft.com/office/word/2010/wordprocessingGroup">
                    <wpg:wgp>
                      <wpg:cNvGrpSpPr/>
                      <wpg:grpSpPr>
                        <a:xfrm>
                          <a:off x="0" y="0"/>
                          <a:ext cx="4945380" cy="4020820"/>
                          <a:chOff x="0" y="0"/>
                          <a:chExt cx="4945380" cy="4020820"/>
                        </a:xfrm>
                      </wpg:grpSpPr>
                      <pic:pic xmlns:pic="http://schemas.openxmlformats.org/drawingml/2006/picture">
                        <pic:nvPicPr>
                          <pic:cNvPr id="12084996" name="Picture 13" descr="A screenshot of a computer&#10;&#10;Description automatically generated"/>
                          <pic:cNvPicPr>
                            <a:picLocks noChangeAspect="1"/>
                          </pic:cNvPicPr>
                        </pic:nvPicPr>
                        <pic:blipFill>
                          <a:blip r:embed="rId9"/>
                          <a:stretch>
                            <a:fillRect/>
                          </a:stretch>
                        </pic:blipFill>
                        <pic:spPr>
                          <a:xfrm>
                            <a:off x="0" y="0"/>
                            <a:ext cx="4945380" cy="3710940"/>
                          </a:xfrm>
                          <a:prstGeom prst="rect">
                            <a:avLst/>
                          </a:prstGeom>
                        </pic:spPr>
                      </pic:pic>
                      <wps:wsp>
                        <wps:cNvPr id="2064178651" name="Text Box 1"/>
                        <wps:cNvSpPr txBox="1"/>
                        <wps:spPr>
                          <a:xfrm>
                            <a:off x="0" y="3762375"/>
                            <a:ext cx="4945380" cy="258445"/>
                          </a:xfrm>
                          <a:prstGeom prst="rect">
                            <a:avLst/>
                          </a:prstGeom>
                          <a:solidFill>
                            <a:prstClr val="white"/>
                          </a:solidFill>
                          <a:ln>
                            <a:noFill/>
                          </a:ln>
                        </wps:spPr>
                        <wps:txbx>
                          <w:txbxContent>
                            <w:p w14:paraId="48FD564B" w14:textId="6643801F" w:rsidR="00492DE9" w:rsidRPr="00E3485D" w:rsidRDefault="00492DE9" w:rsidP="00492DE9">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2</w:t>
                              </w:r>
                              <w:r>
                                <w:fldChar w:fldCharType="end"/>
                              </w:r>
                              <w:r>
                                <w:t>-Running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D2AA35" id="Group 14" o:spid="_x0000_s1026" style="position:absolute;left:0;text-align:left;margin-left:64.2pt;margin-top:.4pt;width:389.4pt;height:316.6pt;z-index:251666432" coordsize="49453,40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 o:spid="_x0000_s1027" type="#_x0000_t75" alt="A screenshot of a computer&#10;&#10;Description automatically generated" style="position:absolute;width:49453;height:37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">
                  <v:imagedata r:id="rId10" o:title="A screenshot of a computer&#10;&#10;Description automatically generated"/>
                </v:shape>
                <v:shapetype id="_x0000_t202" coordsize="21600,21600" o:spt="202" path="m,l,21600r21600,l21600,xe">
                  <v:stroke joinstyle="miter"/>
                  <v:path gradientshapeok="t" o:connecttype="rect"/>
                </v:shapetype>
                <v:shape id="_x0000_s1028" type="#_x0000_t202" style="position:absolute;top:37623;width:49453;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" stroked="f">
                  <v:textbox style="mso-fit-shape-to-text:t" inset="0,0,0,0">
                    <w:txbxContent>
                      <w:p w14:paraId="48FD564B" w14:textId="6643801F" w:rsidR="00492DE9" w:rsidRPr="00E3485D" w:rsidRDefault="00492DE9" w:rsidP="00492DE9">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2</w:t>
                        </w:r>
                        <w:r>
                          <w:fldChar w:fldCharType="end"/>
                        </w:r>
                        <w:r>
                          <w:t>-Running Controller</w:t>
                        </w:r>
                      </w:p>
                    </w:txbxContent>
                  </v:textbox>
                </v:shape>
              </v:group>
            </w:pict>
          </mc:Fallback>
        </mc:AlternateContent>
      </w:r>
    </w:p>
    <w:p w14:paraId="49313B8F" w14:textId="77777777" w:rsidR="00492DE9" w:rsidRDefault="00492DE9" w:rsidP="00492DE9">
      <w:pPr>
        <w:pStyle w:val="Text"/>
        <w:ind w:left="1326" w:firstLine="0"/>
        <w:rPr>
          <w:i/>
          <w:iCs/>
        </w:rPr>
      </w:pPr>
    </w:p>
    <w:p w14:paraId="64815C7B" w14:textId="71226F97" w:rsidR="00492DE9" w:rsidRDefault="00492DE9" w:rsidP="00492DE9">
      <w:pPr>
        <w:pStyle w:val="Text"/>
        <w:ind w:left="1326" w:firstLine="0"/>
        <w:rPr>
          <w:i/>
          <w:iCs/>
        </w:rPr>
      </w:pPr>
    </w:p>
    <w:p w14:paraId="2BFE2F89" w14:textId="6E6A125C" w:rsidR="00492DE9" w:rsidRDefault="00492DE9" w:rsidP="00492DE9">
      <w:pPr>
        <w:pStyle w:val="Text"/>
        <w:ind w:left="1326" w:firstLine="0"/>
        <w:rPr>
          <w:i/>
          <w:iCs/>
        </w:rPr>
      </w:pPr>
    </w:p>
    <w:p w14:paraId="2ED67782" w14:textId="77777777" w:rsidR="00492DE9" w:rsidRDefault="00492DE9" w:rsidP="00492DE9">
      <w:pPr>
        <w:pStyle w:val="Text"/>
        <w:ind w:left="1326" w:firstLine="0"/>
        <w:rPr>
          <w:i/>
          <w:iCs/>
        </w:rPr>
      </w:pPr>
    </w:p>
    <w:p w14:paraId="276890D3" w14:textId="77777777" w:rsidR="00492DE9" w:rsidRDefault="00492DE9" w:rsidP="00492DE9">
      <w:pPr>
        <w:pStyle w:val="Text"/>
        <w:ind w:left="1326" w:firstLine="0"/>
        <w:rPr>
          <w:i/>
          <w:iCs/>
        </w:rPr>
      </w:pPr>
    </w:p>
    <w:p w14:paraId="2466FF24" w14:textId="77777777" w:rsidR="00492DE9" w:rsidRDefault="00492DE9" w:rsidP="00492DE9">
      <w:pPr>
        <w:pStyle w:val="Text"/>
        <w:ind w:left="1326" w:firstLine="0"/>
        <w:rPr>
          <w:i/>
          <w:iCs/>
        </w:rPr>
      </w:pPr>
    </w:p>
    <w:p w14:paraId="0414DDD8" w14:textId="77777777" w:rsidR="00492DE9" w:rsidRDefault="00492DE9" w:rsidP="00492DE9">
      <w:pPr>
        <w:pStyle w:val="Text"/>
        <w:ind w:left="1326" w:firstLine="0"/>
        <w:rPr>
          <w:i/>
          <w:iCs/>
        </w:rPr>
      </w:pPr>
    </w:p>
    <w:p w14:paraId="283697E2" w14:textId="77777777" w:rsidR="00492DE9" w:rsidRDefault="00492DE9" w:rsidP="00492DE9">
      <w:pPr>
        <w:pStyle w:val="Text"/>
        <w:ind w:left="1326" w:firstLine="0"/>
        <w:rPr>
          <w:i/>
          <w:iCs/>
        </w:rPr>
      </w:pPr>
    </w:p>
    <w:p w14:paraId="70ED98C7" w14:textId="77777777" w:rsidR="00492DE9" w:rsidRDefault="00492DE9" w:rsidP="00492DE9">
      <w:pPr>
        <w:pStyle w:val="Text"/>
        <w:ind w:left="1326" w:firstLine="0"/>
        <w:rPr>
          <w:i/>
          <w:iCs/>
        </w:rPr>
      </w:pPr>
    </w:p>
    <w:p w14:paraId="4C03F0E8" w14:textId="77777777" w:rsidR="00492DE9" w:rsidRDefault="00492DE9" w:rsidP="00492DE9">
      <w:pPr>
        <w:pStyle w:val="Text"/>
        <w:ind w:left="1326" w:firstLine="0"/>
        <w:rPr>
          <w:i/>
          <w:iCs/>
        </w:rPr>
      </w:pPr>
    </w:p>
    <w:p w14:paraId="35529ED7" w14:textId="77777777" w:rsidR="00492DE9" w:rsidRDefault="00492DE9" w:rsidP="00492DE9">
      <w:pPr>
        <w:pStyle w:val="Text"/>
        <w:ind w:left="1326" w:firstLine="0"/>
        <w:rPr>
          <w:i/>
          <w:iCs/>
        </w:rPr>
      </w:pPr>
    </w:p>
    <w:p w14:paraId="6575A04E" w14:textId="77777777" w:rsidR="00492DE9" w:rsidRDefault="00492DE9" w:rsidP="00492DE9">
      <w:pPr>
        <w:pStyle w:val="Text"/>
        <w:ind w:left="1326" w:firstLine="0"/>
        <w:rPr>
          <w:i/>
          <w:iCs/>
        </w:rPr>
      </w:pPr>
    </w:p>
    <w:p w14:paraId="7B8F0881" w14:textId="77777777" w:rsidR="00492DE9" w:rsidRDefault="00492DE9" w:rsidP="00492DE9">
      <w:pPr>
        <w:pStyle w:val="Text"/>
        <w:ind w:left="1326" w:firstLine="0"/>
        <w:rPr>
          <w:i/>
          <w:iCs/>
        </w:rPr>
      </w:pPr>
    </w:p>
    <w:p w14:paraId="53CD2783" w14:textId="77777777" w:rsidR="00492DE9" w:rsidRDefault="00492DE9" w:rsidP="00492DE9">
      <w:pPr>
        <w:pStyle w:val="Text"/>
        <w:ind w:left="1326" w:firstLine="0"/>
        <w:rPr>
          <w:i/>
          <w:iCs/>
        </w:rPr>
      </w:pPr>
    </w:p>
    <w:p w14:paraId="246C2BBA" w14:textId="77777777" w:rsidR="00492DE9" w:rsidRDefault="00492DE9" w:rsidP="00492DE9">
      <w:pPr>
        <w:pStyle w:val="Text"/>
        <w:ind w:left="1326" w:firstLine="0"/>
        <w:rPr>
          <w:i/>
          <w:iCs/>
        </w:rPr>
      </w:pPr>
    </w:p>
    <w:p w14:paraId="0CC00032" w14:textId="77777777" w:rsidR="00492DE9" w:rsidRDefault="00492DE9" w:rsidP="00492DE9">
      <w:pPr>
        <w:pStyle w:val="Text"/>
        <w:ind w:left="1326" w:firstLine="0"/>
        <w:rPr>
          <w:i/>
          <w:iCs/>
        </w:rPr>
      </w:pPr>
    </w:p>
    <w:p w14:paraId="31EBE47C" w14:textId="77777777" w:rsidR="00492DE9" w:rsidRDefault="00492DE9" w:rsidP="00492DE9">
      <w:pPr>
        <w:pStyle w:val="Text"/>
        <w:ind w:left="1326" w:firstLine="0"/>
        <w:rPr>
          <w:i/>
          <w:iCs/>
        </w:rPr>
      </w:pPr>
    </w:p>
    <w:p w14:paraId="163E2737" w14:textId="77777777" w:rsidR="00492DE9" w:rsidRDefault="00492DE9" w:rsidP="00492DE9">
      <w:pPr>
        <w:pStyle w:val="Text"/>
        <w:ind w:left="1326" w:firstLine="0"/>
        <w:rPr>
          <w:i/>
          <w:iCs/>
        </w:rPr>
      </w:pPr>
    </w:p>
    <w:p w14:paraId="03678007" w14:textId="77777777" w:rsidR="00492DE9" w:rsidRDefault="00492DE9" w:rsidP="00492DE9">
      <w:pPr>
        <w:pStyle w:val="Text"/>
        <w:ind w:left="1326" w:firstLine="0"/>
        <w:rPr>
          <w:i/>
          <w:iCs/>
        </w:rPr>
      </w:pPr>
    </w:p>
    <w:p w14:paraId="11079DB4" w14:textId="77777777" w:rsidR="00492DE9" w:rsidRDefault="00492DE9" w:rsidP="00492DE9">
      <w:pPr>
        <w:pStyle w:val="Text"/>
        <w:ind w:left="1326" w:firstLine="0"/>
        <w:rPr>
          <w:i/>
          <w:iCs/>
        </w:rPr>
      </w:pPr>
    </w:p>
    <w:p w14:paraId="003052BA" w14:textId="77777777" w:rsidR="00492DE9" w:rsidRDefault="00492DE9" w:rsidP="00492DE9">
      <w:pPr>
        <w:pStyle w:val="Text"/>
        <w:ind w:left="1326" w:firstLine="0"/>
        <w:rPr>
          <w:i/>
          <w:iCs/>
        </w:rPr>
      </w:pPr>
    </w:p>
    <w:p w14:paraId="3FE3A272" w14:textId="77777777" w:rsidR="00492DE9" w:rsidRDefault="00492DE9" w:rsidP="00492DE9">
      <w:pPr>
        <w:pStyle w:val="Text"/>
        <w:ind w:left="1326" w:firstLine="0"/>
        <w:rPr>
          <w:i/>
          <w:iCs/>
        </w:rPr>
      </w:pPr>
    </w:p>
    <w:p w14:paraId="5AE09973" w14:textId="77777777" w:rsidR="00492DE9" w:rsidRDefault="00492DE9" w:rsidP="00492DE9">
      <w:pPr>
        <w:pStyle w:val="Text"/>
        <w:ind w:left="1326" w:firstLine="0"/>
        <w:rPr>
          <w:i/>
          <w:iCs/>
        </w:rPr>
      </w:pPr>
    </w:p>
    <w:p w14:paraId="416B7F51" w14:textId="77777777" w:rsidR="00492DE9" w:rsidRDefault="00492DE9" w:rsidP="00492DE9">
      <w:pPr>
        <w:pStyle w:val="Text"/>
        <w:ind w:left="1326" w:firstLine="0"/>
        <w:rPr>
          <w:i/>
          <w:iCs/>
        </w:rPr>
      </w:pPr>
    </w:p>
    <w:p w14:paraId="00AD443C" w14:textId="2B8C8BD4" w:rsidR="00F67D01" w:rsidRDefault="00F67D01" w:rsidP="00492DE9">
      <w:pPr>
        <w:pStyle w:val="Text"/>
        <w:ind w:left="0" w:firstLine="0"/>
      </w:pPr>
    </w:p>
    <w:p w14:paraId="3E385EA4" w14:textId="35056E80" w:rsidR="00F67D01" w:rsidRDefault="00F67D01" w:rsidP="00492DE9">
      <w:pPr>
        <w:pStyle w:val="Heading2"/>
        <w:numPr>
          <w:ilvl w:val="0"/>
          <w:numId w:val="52"/>
        </w:numPr>
      </w:pPr>
      <w:bookmarkStart w:id="5" w:name="_Toc75762397"/>
      <w:r>
        <w:t xml:space="preserve">Setting up mininet and </w:t>
      </w:r>
      <w:proofErr w:type="gramStart"/>
      <w:r>
        <w:t>Running</w:t>
      </w:r>
      <w:proofErr w:type="gramEnd"/>
      <w:r>
        <w:t xml:space="preserve"> mininet topology</w:t>
      </w:r>
      <w:bookmarkEnd w:id="5"/>
    </w:p>
    <w:p w14:paraId="3B34F095" w14:textId="227D2DCD" w:rsidR="00C91E65" w:rsidRPr="005A08BB" w:rsidRDefault="005A08BB" w:rsidP="00C91E65">
      <w:pPr>
        <w:rPr>
          <w:sz w:val="24"/>
          <w:szCs w:val="24"/>
        </w:rPr>
      </w:pPr>
      <w:r w:rsidRPr="005A08BB">
        <w:rPr>
          <w:sz w:val="24"/>
          <w:szCs w:val="24"/>
        </w:rPr>
        <w:t>To</w:t>
      </w:r>
      <w:r w:rsidR="00C91E65" w:rsidRPr="005A08BB">
        <w:rPr>
          <w:sz w:val="24"/>
          <w:szCs w:val="24"/>
        </w:rPr>
        <w:t xml:space="preserve"> see whether </w:t>
      </w:r>
      <w:r w:rsidRPr="005A08BB">
        <w:rPr>
          <w:sz w:val="24"/>
          <w:szCs w:val="24"/>
        </w:rPr>
        <w:t>our mininet is working, I am running a mininet topology on the command line</w:t>
      </w:r>
    </w:p>
    <w:p w14:paraId="113937CB" w14:textId="430F7800" w:rsidR="003A1675" w:rsidRPr="00492DE9" w:rsidRDefault="003A1675" w:rsidP="00492DE9">
      <w:pPr>
        <w:pStyle w:val="Text"/>
        <w:numPr>
          <w:ilvl w:val="0"/>
          <w:numId w:val="51"/>
        </w:numPr>
        <w:rPr>
          <w:b/>
          <w:bCs/>
        </w:rPr>
      </w:pPr>
      <w:r w:rsidRPr="003A1675">
        <w:rPr>
          <w:b/>
          <w:bCs/>
        </w:rPr>
        <w:t>sudo mn --topo=single,9 --controller=</w:t>
      </w:r>
      <w:proofErr w:type="gramStart"/>
      <w:r w:rsidRPr="003A1675">
        <w:rPr>
          <w:b/>
          <w:bCs/>
        </w:rPr>
        <w:t>remote,port</w:t>
      </w:r>
      <w:proofErr w:type="gramEnd"/>
      <w:r w:rsidRPr="003A1675">
        <w:rPr>
          <w:b/>
          <w:bCs/>
        </w:rPr>
        <w:t xml:space="preserve">=6633 --controller=remote,port=6655 --switch=ovsk </w:t>
      </w:r>
      <w:r>
        <w:rPr>
          <w:b/>
          <w:bCs/>
        </w:rPr>
        <w:t>–</w:t>
      </w:r>
      <w:r w:rsidRPr="003A1675">
        <w:rPr>
          <w:b/>
          <w:bCs/>
        </w:rPr>
        <w:t>mac</w:t>
      </w:r>
    </w:p>
    <w:p w14:paraId="3B3F66AE" w14:textId="7C476358" w:rsidR="005A08BB" w:rsidRPr="003A1675" w:rsidRDefault="005A08BB" w:rsidP="003A1675">
      <w:pPr>
        <w:pStyle w:val="Text"/>
        <w:numPr>
          <w:ilvl w:val="0"/>
          <w:numId w:val="51"/>
        </w:numPr>
        <w:pBdr>
          <w:bottom w:val="single" w:sz="6" w:space="1" w:color="auto"/>
        </w:pBdr>
        <w:rPr>
          <w:b/>
          <w:bCs/>
        </w:rPr>
      </w:pPr>
      <w:r w:rsidRPr="003A1675">
        <w:rPr>
          <w:b/>
          <w:bCs/>
          <w:color w:val="7030A0"/>
        </w:rPr>
        <w:t>mn</w:t>
      </w:r>
      <w:r w:rsidRPr="003A1675">
        <w:rPr>
          <w:b/>
          <w:bCs/>
        </w:rPr>
        <w:t xml:space="preserve"> -c</w:t>
      </w:r>
    </w:p>
    <w:p w14:paraId="47038F2F" w14:textId="70551C76" w:rsidR="005A08BB" w:rsidRDefault="005A08BB" w:rsidP="00C17B17">
      <w:pPr>
        <w:pStyle w:val="Text"/>
      </w:pPr>
    </w:p>
    <w:p w14:paraId="205C5A78" w14:textId="437B82FF" w:rsidR="00F52EAD" w:rsidRDefault="00492DE9" w:rsidP="00C17B17">
      <w:pPr>
        <w:pStyle w:val="Text"/>
      </w:pPr>
      <w:r>
        <w:rPr>
          <w:noProof/>
        </w:rPr>
        <w:drawing>
          <wp:anchor distT="0" distB="0" distL="114300" distR="114300" simplePos="0" relativeHeight="251657216" behindDoc="0" locked="0" layoutInCell="1" allowOverlap="1" wp14:anchorId="01A64216" wp14:editId="7F9D775F">
            <wp:simplePos x="0" y="0"/>
            <wp:positionH relativeFrom="margin">
              <wp:align>center</wp:align>
            </wp:positionH>
            <wp:positionV relativeFrom="paragraph">
              <wp:posOffset>3175</wp:posOffset>
            </wp:positionV>
            <wp:extent cx="4257675" cy="2725520"/>
            <wp:effectExtent l="0" t="0" r="0" b="0"/>
            <wp:wrapNone/>
            <wp:docPr id="4750957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95707" name="Picture 475095707"/>
                    <pic:cNvPicPr/>
                  </pic:nvPicPr>
                  <pic:blipFill>
                    <a:blip r:embed="rId11"/>
                    <a:stretch>
                      <a:fillRect/>
                    </a:stretch>
                  </pic:blipFill>
                  <pic:spPr>
                    <a:xfrm>
                      <a:off x="0" y="0"/>
                      <a:ext cx="4257675" cy="2725520"/>
                    </a:xfrm>
                    <a:prstGeom prst="rect">
                      <a:avLst/>
                    </a:prstGeom>
                  </pic:spPr>
                </pic:pic>
              </a:graphicData>
            </a:graphic>
            <wp14:sizeRelH relativeFrom="page">
              <wp14:pctWidth>0</wp14:pctWidth>
            </wp14:sizeRelH>
            <wp14:sizeRelV relativeFrom="page">
              <wp14:pctHeight>0</wp14:pctHeight>
            </wp14:sizeRelV>
          </wp:anchor>
        </w:drawing>
      </w:r>
    </w:p>
    <w:p w14:paraId="43769AEE" w14:textId="77777777" w:rsidR="00F52EAD" w:rsidRDefault="00F52EAD" w:rsidP="00C17B17">
      <w:pPr>
        <w:pStyle w:val="Text"/>
      </w:pPr>
    </w:p>
    <w:p w14:paraId="60D4DBA8" w14:textId="77777777" w:rsidR="003A1675" w:rsidRDefault="003A1675" w:rsidP="00C17B17">
      <w:pPr>
        <w:pStyle w:val="Text"/>
      </w:pPr>
    </w:p>
    <w:p w14:paraId="3E0B66FE" w14:textId="77777777" w:rsidR="003A1675" w:rsidRDefault="003A1675" w:rsidP="00C17B17">
      <w:pPr>
        <w:pStyle w:val="Text"/>
      </w:pPr>
    </w:p>
    <w:p w14:paraId="4695E1D2" w14:textId="77777777" w:rsidR="003A1675" w:rsidRDefault="003A1675" w:rsidP="00C17B17">
      <w:pPr>
        <w:pStyle w:val="Text"/>
      </w:pPr>
    </w:p>
    <w:p w14:paraId="7E36ACC5" w14:textId="69598AC0" w:rsidR="003A1675" w:rsidRDefault="003A1675" w:rsidP="00C17B17">
      <w:pPr>
        <w:pStyle w:val="Text"/>
      </w:pPr>
    </w:p>
    <w:p w14:paraId="15549C85" w14:textId="77777777" w:rsidR="003A1675" w:rsidRDefault="003A1675" w:rsidP="00C17B17">
      <w:pPr>
        <w:pStyle w:val="Text"/>
      </w:pPr>
    </w:p>
    <w:p w14:paraId="6AD93BA5" w14:textId="77777777" w:rsidR="003A1675" w:rsidRDefault="003A1675" w:rsidP="00C17B17">
      <w:pPr>
        <w:pStyle w:val="Text"/>
      </w:pPr>
    </w:p>
    <w:p w14:paraId="5A143289" w14:textId="77777777" w:rsidR="003A1675" w:rsidRDefault="003A1675" w:rsidP="00C17B17">
      <w:pPr>
        <w:pStyle w:val="Text"/>
      </w:pPr>
    </w:p>
    <w:p w14:paraId="5F102792" w14:textId="40BFDFE3" w:rsidR="003A1675" w:rsidRDefault="003A1675" w:rsidP="00C17B17">
      <w:pPr>
        <w:pStyle w:val="Text"/>
      </w:pPr>
    </w:p>
    <w:p w14:paraId="498E0724" w14:textId="77777777" w:rsidR="003A1675" w:rsidRDefault="003A1675" w:rsidP="00C17B17">
      <w:pPr>
        <w:pStyle w:val="Text"/>
      </w:pPr>
    </w:p>
    <w:p w14:paraId="229EFBF0" w14:textId="11E83592" w:rsidR="00755E81" w:rsidRDefault="00755E81" w:rsidP="00492DE9">
      <w:pPr>
        <w:keepNext/>
        <w:ind w:left="0"/>
      </w:pPr>
    </w:p>
    <w:p w14:paraId="0D889AB6" w14:textId="7696637E" w:rsidR="001639D1" w:rsidRDefault="00755E81" w:rsidP="00755E81">
      <w:pPr>
        <w:pStyle w:val="Caption"/>
        <w:jc w:val="center"/>
      </w:pPr>
      <w:bookmarkStart w:id="6" w:name="_Toc75762347"/>
      <w:r>
        <w:t xml:space="preserve">Figure </w:t>
      </w:r>
      <w:r w:rsidR="003260F9">
        <w:fldChar w:fldCharType="begin"/>
      </w:r>
      <w:r w:rsidR="003260F9">
        <w:instrText xml:space="preserve"> SEQ Figure \* ARABIC </w:instrText>
      </w:r>
      <w:r w:rsidR="003260F9">
        <w:fldChar w:fldCharType="separate"/>
      </w:r>
      <w:r w:rsidR="00BE270B">
        <w:rPr>
          <w:noProof/>
        </w:rPr>
        <w:t>3</w:t>
      </w:r>
      <w:r w:rsidR="003260F9">
        <w:rPr>
          <w:noProof/>
        </w:rPr>
        <w:fldChar w:fldCharType="end"/>
      </w:r>
      <w:r>
        <w:t xml:space="preserve"> – Running </w:t>
      </w:r>
      <w:proofErr w:type="spellStart"/>
      <w:r>
        <w:t>mininet</w:t>
      </w:r>
      <w:bookmarkEnd w:id="6"/>
      <w:proofErr w:type="spellEnd"/>
    </w:p>
    <w:p w14:paraId="73FF2B61" w14:textId="0A4C6B84" w:rsidR="00492DE9" w:rsidRDefault="003B018E" w:rsidP="003B018E">
      <w:pPr>
        <w:pStyle w:val="ListParagraph"/>
        <w:numPr>
          <w:ilvl w:val="0"/>
          <w:numId w:val="52"/>
        </w:numPr>
      </w:pPr>
      <w:r>
        <w:lastRenderedPageBreak/>
        <w:t>a. Specifying from a host to initiate a command</w:t>
      </w:r>
    </w:p>
    <w:p w14:paraId="2B3CCA1A" w14:textId="54AEB780" w:rsidR="003B018E" w:rsidRDefault="003B018E" w:rsidP="003B018E">
      <w:pPr>
        <w:pStyle w:val="ListParagraph"/>
        <w:ind w:left="1326"/>
      </w:pPr>
    </w:p>
    <w:p w14:paraId="1566EA8E" w14:textId="4530AACE" w:rsidR="00492DE9" w:rsidRDefault="003B018E" w:rsidP="00C17B17">
      <w:r>
        <w:rPr>
          <w:noProof/>
        </w:rPr>
        <mc:AlternateContent>
          <mc:Choice Requires="wpg">
            <w:drawing>
              <wp:anchor distT="0" distB="0" distL="114300" distR="114300" simplePos="0" relativeHeight="251670528" behindDoc="0" locked="0" layoutInCell="1" allowOverlap="1" wp14:anchorId="77157D38" wp14:editId="3BA636E6">
                <wp:simplePos x="0" y="0"/>
                <wp:positionH relativeFrom="column">
                  <wp:posOffset>796290</wp:posOffset>
                </wp:positionH>
                <wp:positionV relativeFrom="paragraph">
                  <wp:posOffset>59055</wp:posOffset>
                </wp:positionV>
                <wp:extent cx="4707255" cy="2611120"/>
                <wp:effectExtent l="0" t="0" r="0" b="0"/>
                <wp:wrapNone/>
                <wp:docPr id="1150822441" name="Group 16"/>
                <wp:cNvGraphicFramePr/>
                <a:graphic xmlns:a="http://schemas.openxmlformats.org/drawingml/2006/main">
                  <a:graphicData uri="http://schemas.microsoft.com/office/word/2010/wordprocessingGroup">
                    <wpg:wgp>
                      <wpg:cNvGrpSpPr/>
                      <wpg:grpSpPr>
                        <a:xfrm>
                          <a:off x="0" y="0"/>
                          <a:ext cx="4707255" cy="2611120"/>
                          <a:chOff x="0" y="0"/>
                          <a:chExt cx="4707255" cy="2611120"/>
                        </a:xfrm>
                      </wpg:grpSpPr>
                      <pic:pic xmlns:pic="http://schemas.openxmlformats.org/drawingml/2006/picture">
                        <pic:nvPicPr>
                          <pic:cNvPr id="2009666137" name="Picture 15"/>
                          <pic:cNvPicPr>
                            <a:picLocks noChangeAspect="1"/>
                          </pic:cNvPicPr>
                        </pic:nvPicPr>
                        <pic:blipFill>
                          <a:blip r:embed="rId12"/>
                          <a:stretch>
                            <a:fillRect/>
                          </a:stretch>
                        </pic:blipFill>
                        <pic:spPr>
                          <a:xfrm>
                            <a:off x="0" y="0"/>
                            <a:ext cx="4707255" cy="2298700"/>
                          </a:xfrm>
                          <a:prstGeom prst="rect">
                            <a:avLst/>
                          </a:prstGeom>
                        </pic:spPr>
                      </pic:pic>
                      <wps:wsp>
                        <wps:cNvPr id="1868897827" name="Text Box 1"/>
                        <wps:cNvSpPr txBox="1"/>
                        <wps:spPr>
                          <a:xfrm>
                            <a:off x="0" y="2352675"/>
                            <a:ext cx="4707255" cy="258445"/>
                          </a:xfrm>
                          <a:prstGeom prst="rect">
                            <a:avLst/>
                          </a:prstGeom>
                          <a:solidFill>
                            <a:prstClr val="white"/>
                          </a:solidFill>
                          <a:ln>
                            <a:noFill/>
                          </a:ln>
                        </wps:spPr>
                        <wps:txbx>
                          <w:txbxContent>
                            <w:p w14:paraId="19A57099" w14:textId="6EE532AA" w:rsidR="003B018E" w:rsidRPr="00D777E1" w:rsidRDefault="003B018E" w:rsidP="003B018E">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4</w:t>
                              </w:r>
                              <w:r>
                                <w:fldChar w:fldCharType="end"/>
                              </w:r>
                              <w:r>
                                <w:t>- Specifying from a host to initiate a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157D38" id="Group 16" o:spid="_x0000_s1029" style="position:absolute;left:0;text-align:left;margin-left:62.7pt;margin-top:4.65pt;width:370.65pt;height:205.6pt;z-index:251670528" coordsize="47072,26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">
                <v:shape id="Picture 15" o:spid="_x0000_s1030" type="#_x0000_t75" style="position:absolute;width:47072;height:2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">
                  <v:imagedata r:id="rId13" o:title=""/>
                </v:shape>
                <v:shape id="_x0000_s1031" type="#_x0000_t202" style="position:absolute;top:23526;width:4707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" stroked="f">
                  <v:textbox style="mso-fit-shape-to-text:t" inset="0,0,0,0">
                    <w:txbxContent>
                      <w:p w14:paraId="19A57099" w14:textId="6EE532AA" w:rsidR="003B018E" w:rsidRPr="00D777E1" w:rsidRDefault="003B018E" w:rsidP="003B018E">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4</w:t>
                        </w:r>
                        <w:r>
                          <w:fldChar w:fldCharType="end"/>
                        </w:r>
                        <w:r>
                          <w:t>- Specifying from a host to initiate a command</w:t>
                        </w:r>
                      </w:p>
                    </w:txbxContent>
                  </v:textbox>
                </v:shape>
              </v:group>
            </w:pict>
          </mc:Fallback>
        </mc:AlternateContent>
      </w:r>
    </w:p>
    <w:p w14:paraId="64860EF3" w14:textId="01D165CC" w:rsidR="00492DE9" w:rsidRDefault="00492DE9" w:rsidP="00C17B17"/>
    <w:p w14:paraId="2882AA93" w14:textId="7128F669" w:rsidR="00492DE9" w:rsidRDefault="00492DE9" w:rsidP="00C17B17"/>
    <w:p w14:paraId="3D3C15FC" w14:textId="77777777" w:rsidR="00492DE9" w:rsidRDefault="00492DE9" w:rsidP="00C17B17"/>
    <w:p w14:paraId="19D09545" w14:textId="77777777" w:rsidR="00492DE9" w:rsidRDefault="00492DE9" w:rsidP="00C17B17"/>
    <w:p w14:paraId="4DA24F92" w14:textId="77777777" w:rsidR="00492DE9" w:rsidRDefault="00492DE9" w:rsidP="00C17B17"/>
    <w:p w14:paraId="5875DF0C" w14:textId="77777777" w:rsidR="00492DE9" w:rsidRDefault="00492DE9" w:rsidP="00C17B17"/>
    <w:p w14:paraId="78594E43" w14:textId="77777777" w:rsidR="00492DE9" w:rsidRDefault="00492DE9" w:rsidP="00C17B17"/>
    <w:p w14:paraId="7E1AB5F2" w14:textId="77777777" w:rsidR="00492DE9" w:rsidRDefault="00492DE9" w:rsidP="00C17B17"/>
    <w:p w14:paraId="0F8E99C2" w14:textId="77777777" w:rsidR="00492DE9" w:rsidRDefault="00492DE9" w:rsidP="00C17B17"/>
    <w:p w14:paraId="51F72F45" w14:textId="77777777" w:rsidR="00492DE9" w:rsidRDefault="00492DE9" w:rsidP="00C17B17"/>
    <w:p w14:paraId="4C5DBA25" w14:textId="77777777" w:rsidR="00492DE9" w:rsidRDefault="00492DE9" w:rsidP="00C17B17"/>
    <w:p w14:paraId="1E927AFB" w14:textId="77777777" w:rsidR="003B018E" w:rsidRDefault="003B018E" w:rsidP="00C17B17"/>
    <w:p w14:paraId="2013370D" w14:textId="77777777" w:rsidR="003B018E" w:rsidRDefault="003B018E" w:rsidP="00C17B17"/>
    <w:p w14:paraId="059EDD7A" w14:textId="77777777" w:rsidR="003B018E" w:rsidRDefault="003B018E" w:rsidP="00C17B17"/>
    <w:p w14:paraId="243CDBAA" w14:textId="77777777" w:rsidR="003B018E" w:rsidRDefault="003B018E" w:rsidP="00C17B17"/>
    <w:p w14:paraId="4E7E1FB5" w14:textId="77777777" w:rsidR="003B018E" w:rsidRDefault="003B018E" w:rsidP="00C17B17"/>
    <w:p w14:paraId="05C93757" w14:textId="77777777" w:rsidR="003B018E" w:rsidRDefault="003B018E" w:rsidP="00C17B17"/>
    <w:p w14:paraId="66009B75" w14:textId="77777777" w:rsidR="003B018E" w:rsidRDefault="003B018E" w:rsidP="00C17B17"/>
    <w:p w14:paraId="2616C8F4" w14:textId="77777777" w:rsidR="003B018E" w:rsidRDefault="003B018E" w:rsidP="00C17B17"/>
    <w:p w14:paraId="3F1B3B3E" w14:textId="77777777" w:rsidR="003B018E" w:rsidRDefault="003B018E" w:rsidP="00C17B17"/>
    <w:p w14:paraId="6518435B" w14:textId="09BB408C" w:rsidR="003B018E" w:rsidRDefault="003B018E" w:rsidP="00C17B17">
      <w:r>
        <w:t>b.  Start a host terminal and use network configuration to perform the test. For example, the following command is to start an x-terminal of host h1:</w:t>
      </w:r>
    </w:p>
    <w:p w14:paraId="1B7FE79C" w14:textId="77777777" w:rsidR="003B018E" w:rsidRDefault="003B018E" w:rsidP="00C17B17"/>
    <w:p w14:paraId="33EE7A82" w14:textId="39F6B670" w:rsidR="003B018E" w:rsidRDefault="003B018E" w:rsidP="00C17B17">
      <w:pPr>
        <w:rPr>
          <w:noProof/>
        </w:rPr>
      </w:pPr>
      <w:r>
        <w:rPr>
          <w:noProof/>
        </w:rPr>
        <mc:AlternateContent>
          <mc:Choice Requires="wpg">
            <w:drawing>
              <wp:anchor distT="0" distB="0" distL="114300" distR="114300" simplePos="0" relativeHeight="251675648" behindDoc="0" locked="0" layoutInCell="1" allowOverlap="1" wp14:anchorId="48C1BD74" wp14:editId="7294F875">
                <wp:simplePos x="0" y="0"/>
                <wp:positionH relativeFrom="column">
                  <wp:posOffset>986790</wp:posOffset>
                </wp:positionH>
                <wp:positionV relativeFrom="paragraph">
                  <wp:posOffset>12065</wp:posOffset>
                </wp:positionV>
                <wp:extent cx="3766820" cy="3173095"/>
                <wp:effectExtent l="0" t="0" r="5080" b="8255"/>
                <wp:wrapNone/>
                <wp:docPr id="1732767215" name="Group 18"/>
                <wp:cNvGraphicFramePr/>
                <a:graphic xmlns:a="http://schemas.openxmlformats.org/drawingml/2006/main">
                  <a:graphicData uri="http://schemas.microsoft.com/office/word/2010/wordprocessingGroup">
                    <wpg:wgp>
                      <wpg:cNvGrpSpPr/>
                      <wpg:grpSpPr>
                        <a:xfrm>
                          <a:off x="0" y="0"/>
                          <a:ext cx="3766820" cy="3173095"/>
                          <a:chOff x="0" y="0"/>
                          <a:chExt cx="3766820" cy="3173095"/>
                        </a:xfrm>
                      </wpg:grpSpPr>
                      <pic:pic xmlns:pic="http://schemas.openxmlformats.org/drawingml/2006/picture">
                        <pic:nvPicPr>
                          <pic:cNvPr id="180508126" name="Picture 17"/>
                          <pic:cNvPicPr>
                            <a:picLocks noChangeAspect="1"/>
                          </pic:cNvPicPr>
                        </pic:nvPicPr>
                        <pic:blipFill>
                          <a:blip r:embed="rId14"/>
                          <a:stretch>
                            <a:fillRect/>
                          </a:stretch>
                        </pic:blipFill>
                        <pic:spPr>
                          <a:xfrm>
                            <a:off x="0" y="0"/>
                            <a:ext cx="3766820" cy="2853055"/>
                          </a:xfrm>
                          <a:prstGeom prst="rect">
                            <a:avLst/>
                          </a:prstGeom>
                        </pic:spPr>
                      </pic:pic>
                      <wps:wsp>
                        <wps:cNvPr id="1364755040" name="Text Box 1"/>
                        <wps:cNvSpPr txBox="1"/>
                        <wps:spPr>
                          <a:xfrm>
                            <a:off x="0" y="2914650"/>
                            <a:ext cx="3766820" cy="258445"/>
                          </a:xfrm>
                          <a:prstGeom prst="rect">
                            <a:avLst/>
                          </a:prstGeom>
                          <a:solidFill>
                            <a:prstClr val="white"/>
                          </a:solidFill>
                          <a:ln>
                            <a:noFill/>
                          </a:ln>
                        </wps:spPr>
                        <wps:txbx>
                          <w:txbxContent>
                            <w:p w14:paraId="4C455FE3" w14:textId="59C7E8DA" w:rsidR="003B018E" w:rsidRPr="00D81760" w:rsidRDefault="003B018E" w:rsidP="003B018E">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5</w:t>
                              </w:r>
                              <w:r>
                                <w:fldChar w:fldCharType="end"/>
                              </w:r>
                              <w:r>
                                <w:t>-Start a host terminal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C1BD74" id="Group 18" o:spid="_x0000_s1032" style="position:absolute;left:0;text-align:left;margin-left:77.7pt;margin-top:.95pt;width:296.6pt;height:249.85pt;z-index:251675648" coordsize="37668,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">
                <v:shape id="Picture 17" o:spid="_x0000_s1033" type="#_x0000_t75" style="position:absolute;width:37668;height:28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">
                  <v:imagedata r:id="rId15" o:title=""/>
                </v:shape>
                <v:shape id="_x0000_s1034" type="#_x0000_t202" style="position:absolute;top:29146;width:3766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" stroked="f">
                  <v:textbox style="mso-fit-shape-to-text:t" inset="0,0,0,0">
                    <w:txbxContent>
                      <w:p w14:paraId="4C455FE3" w14:textId="59C7E8DA" w:rsidR="003B018E" w:rsidRPr="00D81760" w:rsidRDefault="003B018E" w:rsidP="003B018E">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5</w:t>
                        </w:r>
                        <w:r>
                          <w:fldChar w:fldCharType="end"/>
                        </w:r>
                        <w:r>
                          <w:t>-Start a host terminal</w:t>
                        </w:r>
                      </w:p>
                    </w:txbxContent>
                  </v:textbox>
                </v:shape>
              </v:group>
            </w:pict>
          </mc:Fallback>
        </mc:AlternateContent>
      </w:r>
    </w:p>
    <w:p w14:paraId="515F6662" w14:textId="77777777" w:rsidR="003B018E" w:rsidRDefault="003B018E" w:rsidP="00C17B17">
      <w:pPr>
        <w:rPr>
          <w:noProof/>
        </w:rPr>
      </w:pPr>
    </w:p>
    <w:p w14:paraId="764AFCE3" w14:textId="77777777" w:rsidR="003B018E" w:rsidRDefault="003B018E" w:rsidP="00C17B17">
      <w:pPr>
        <w:rPr>
          <w:noProof/>
        </w:rPr>
      </w:pPr>
    </w:p>
    <w:p w14:paraId="33018D02" w14:textId="200C552D" w:rsidR="003B018E" w:rsidRDefault="003B018E" w:rsidP="00C17B17">
      <w:pPr>
        <w:rPr>
          <w:noProof/>
        </w:rPr>
      </w:pPr>
    </w:p>
    <w:p w14:paraId="47932733" w14:textId="05B5EFE9" w:rsidR="003B018E" w:rsidRDefault="003B018E" w:rsidP="00C17B17">
      <w:pPr>
        <w:rPr>
          <w:noProof/>
        </w:rPr>
      </w:pPr>
    </w:p>
    <w:p w14:paraId="6CDA1E34" w14:textId="24E6C554" w:rsidR="003B018E" w:rsidRDefault="003B018E" w:rsidP="00C17B17">
      <w:pPr>
        <w:rPr>
          <w:noProof/>
        </w:rPr>
      </w:pPr>
    </w:p>
    <w:p w14:paraId="684D414B" w14:textId="11323464" w:rsidR="003B018E" w:rsidRDefault="003B018E" w:rsidP="00C17B17">
      <w:pPr>
        <w:rPr>
          <w:noProof/>
        </w:rPr>
      </w:pPr>
    </w:p>
    <w:p w14:paraId="74CB0B8C" w14:textId="0AF8C6B7" w:rsidR="003B018E" w:rsidRDefault="003B018E" w:rsidP="00C17B17">
      <w:pPr>
        <w:rPr>
          <w:noProof/>
        </w:rPr>
      </w:pPr>
    </w:p>
    <w:p w14:paraId="4F0662A6" w14:textId="77777777" w:rsidR="003B018E" w:rsidRDefault="003B018E" w:rsidP="00C17B17">
      <w:pPr>
        <w:rPr>
          <w:noProof/>
        </w:rPr>
      </w:pPr>
    </w:p>
    <w:p w14:paraId="71CE4077" w14:textId="77777777" w:rsidR="003B018E" w:rsidRDefault="003B018E" w:rsidP="00C17B17">
      <w:pPr>
        <w:rPr>
          <w:noProof/>
        </w:rPr>
      </w:pPr>
    </w:p>
    <w:p w14:paraId="65F7597C" w14:textId="77777777" w:rsidR="003B018E" w:rsidRDefault="003B018E" w:rsidP="00C17B17">
      <w:pPr>
        <w:rPr>
          <w:noProof/>
        </w:rPr>
      </w:pPr>
    </w:p>
    <w:p w14:paraId="35EE2993" w14:textId="77777777" w:rsidR="003B018E" w:rsidRDefault="003B018E" w:rsidP="00C17B17"/>
    <w:p w14:paraId="6A4F8D80" w14:textId="77777777" w:rsidR="003B018E" w:rsidRDefault="003B018E" w:rsidP="00C17B17"/>
    <w:p w14:paraId="1FB49EAC" w14:textId="77777777" w:rsidR="003B018E" w:rsidRDefault="003B018E" w:rsidP="00C17B17"/>
    <w:p w14:paraId="51B98272" w14:textId="77777777" w:rsidR="003B018E" w:rsidRDefault="003B018E" w:rsidP="00C17B17"/>
    <w:p w14:paraId="195CDA74" w14:textId="77777777" w:rsidR="00492DE9" w:rsidRDefault="00492DE9" w:rsidP="00C17B17"/>
    <w:p w14:paraId="09038A55" w14:textId="77777777" w:rsidR="00492DE9" w:rsidRDefault="00492DE9" w:rsidP="00C17B17"/>
    <w:p w14:paraId="61CC7147" w14:textId="77777777" w:rsidR="00492DE9" w:rsidRDefault="00492DE9" w:rsidP="00C17B17"/>
    <w:p w14:paraId="7BDEC476" w14:textId="77777777" w:rsidR="00492DE9" w:rsidRDefault="00492DE9" w:rsidP="00C17B17"/>
    <w:p w14:paraId="78497598" w14:textId="77777777" w:rsidR="00492DE9" w:rsidRDefault="00492DE9" w:rsidP="00C17B17"/>
    <w:p w14:paraId="58134B87" w14:textId="77777777" w:rsidR="003B018E" w:rsidRDefault="003B018E" w:rsidP="00C17B17"/>
    <w:p w14:paraId="634A52C0" w14:textId="77777777" w:rsidR="003B018E" w:rsidRDefault="003B018E" w:rsidP="00C17B17"/>
    <w:p w14:paraId="2AEE3E71" w14:textId="77777777" w:rsidR="003B018E" w:rsidRDefault="003B018E" w:rsidP="00C17B17"/>
    <w:p w14:paraId="05575403" w14:textId="77777777" w:rsidR="001A6E2C" w:rsidRDefault="001A6E2C" w:rsidP="00C17B17"/>
    <w:p w14:paraId="62EE0028" w14:textId="77777777" w:rsidR="001A6E2C" w:rsidRDefault="001A6E2C" w:rsidP="00C17B17"/>
    <w:p w14:paraId="21BBD0D9" w14:textId="77777777" w:rsidR="001A6E2C" w:rsidRDefault="001A6E2C" w:rsidP="00C17B17"/>
    <w:p w14:paraId="07605EEA" w14:textId="77777777" w:rsidR="001A6E2C" w:rsidRDefault="001A6E2C" w:rsidP="00C17B17"/>
    <w:p w14:paraId="276D2885" w14:textId="77777777" w:rsidR="001A6E2C" w:rsidRDefault="001A6E2C" w:rsidP="00C17B17"/>
    <w:p w14:paraId="3289B283" w14:textId="77777777" w:rsidR="001A6E2C" w:rsidRDefault="001A6E2C" w:rsidP="00C17B17"/>
    <w:p w14:paraId="6B682D81" w14:textId="77777777" w:rsidR="001A6E2C" w:rsidRDefault="001A6E2C" w:rsidP="00C17B17"/>
    <w:p w14:paraId="0FA7DF95" w14:textId="77777777" w:rsidR="001A6E2C" w:rsidRDefault="001A6E2C" w:rsidP="00C17B17"/>
    <w:p w14:paraId="48862962" w14:textId="77777777" w:rsidR="001A6E2C" w:rsidRDefault="001A6E2C" w:rsidP="00C17B17"/>
    <w:p w14:paraId="36A00AE3" w14:textId="77777777" w:rsidR="003B018E" w:rsidRDefault="003B018E" w:rsidP="00C17B17"/>
    <w:p w14:paraId="6E2A0D56" w14:textId="4AC68308" w:rsidR="001A6E2C" w:rsidRDefault="003B018E" w:rsidP="001A6E2C">
      <w:r>
        <w:t xml:space="preserve">c. </w:t>
      </w:r>
      <w:r w:rsidR="001A6E2C">
        <w:t>Once the x-terminal is started you can run the above commands just like in a real host command line, such as:</w:t>
      </w:r>
    </w:p>
    <w:p w14:paraId="060D25A9" w14:textId="77777777" w:rsidR="001A6E2C" w:rsidRPr="001A6E2C" w:rsidRDefault="001A6E2C" w:rsidP="001A6E2C"/>
    <w:p w14:paraId="024FCF0B" w14:textId="77777777" w:rsidR="001A6E2C" w:rsidRPr="001A6E2C" w:rsidRDefault="001A6E2C" w:rsidP="00C17B17">
      <w:pPr>
        <w:rPr>
          <w:b/>
          <w:bCs/>
        </w:rPr>
      </w:pPr>
      <w:r w:rsidRPr="001A6E2C">
        <w:rPr>
          <w:b/>
          <w:bCs/>
        </w:rPr>
        <w:t>$ ping 10.0.0.3 % ping from h1 to h3 (10.0.0.3)</w:t>
      </w:r>
    </w:p>
    <w:p w14:paraId="07E31E07" w14:textId="55CBB0F0" w:rsidR="001A6E2C" w:rsidRPr="001A6E2C" w:rsidRDefault="001A6E2C" w:rsidP="00C17B17">
      <w:pPr>
        <w:rPr>
          <w:b/>
          <w:bCs/>
        </w:rPr>
      </w:pPr>
      <w:r w:rsidRPr="001A6E2C">
        <w:rPr>
          <w:b/>
          <w:bCs/>
        </w:rPr>
        <w:t xml:space="preserve"> $ hping3 -c 5 10.0.0.2 -V --tcp-timestamp % use hping3 to sent tcp packets to h2 (10.0.0.2)</w:t>
      </w:r>
    </w:p>
    <w:p w14:paraId="43B497FB" w14:textId="77777777" w:rsidR="001A6E2C" w:rsidRDefault="001A6E2C" w:rsidP="00C17B17"/>
    <w:p w14:paraId="1CB13203" w14:textId="391F5C10" w:rsidR="001A6E2C" w:rsidRDefault="001A6E2C" w:rsidP="00C17B17">
      <w:r>
        <w:rPr>
          <w:noProof/>
        </w:rPr>
        <mc:AlternateContent>
          <mc:Choice Requires="wps">
            <w:drawing>
              <wp:anchor distT="0" distB="0" distL="114300" distR="114300" simplePos="0" relativeHeight="251679744" behindDoc="0" locked="0" layoutInCell="1" allowOverlap="1" wp14:anchorId="031BACB4" wp14:editId="76252104">
                <wp:simplePos x="0" y="0"/>
                <wp:positionH relativeFrom="column">
                  <wp:posOffset>923925</wp:posOffset>
                </wp:positionH>
                <wp:positionV relativeFrom="paragraph">
                  <wp:posOffset>3066415</wp:posOffset>
                </wp:positionV>
                <wp:extent cx="4057650" cy="635"/>
                <wp:effectExtent l="0" t="0" r="0" b="0"/>
                <wp:wrapNone/>
                <wp:docPr id="1055661658" name="Text Box 1"/>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59F490BD" w14:textId="6858370B" w:rsidR="001A6E2C" w:rsidRPr="00B95772" w:rsidRDefault="001A6E2C" w:rsidP="001A6E2C">
                            <w:pPr>
                              <w:pStyle w:val="Caption"/>
                              <w:rPr>
                                <w:sz w:val="20"/>
                                <w:szCs w:val="20"/>
                              </w:rPr>
                            </w:pPr>
                            <w:r>
                              <w:t xml:space="preserve">Figure </w:t>
                            </w:r>
                            <w:r>
                              <w:fldChar w:fldCharType="begin"/>
                            </w:r>
                            <w:r>
                              <w:instrText xml:space="preserve"> SEQ Figure \* ARABIC </w:instrText>
                            </w:r>
                            <w:r>
                              <w:fldChar w:fldCharType="separate"/>
                            </w:r>
                            <w:r w:rsidR="00BE270B">
                              <w:rPr>
                                <w:noProof/>
                              </w:rPr>
                              <w:t>6</w:t>
                            </w:r>
                            <w:r>
                              <w:fldChar w:fldCharType="end"/>
                            </w:r>
                            <w:r>
                              <w:t xml:space="preserve">- Running </w:t>
                            </w:r>
                            <w:r>
                              <w:t>hping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1BACB4" id="Text Box 1" o:spid="_x0000_s1035" type="#_x0000_t202" style="position:absolute;left:0;text-align:left;margin-left:72.75pt;margin-top:241.45pt;width:319.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gGLGgIAAD8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wfx9NPsymFJMVmt9N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" stroked="f">
                <v:textbox style="mso-fit-shape-to-text:t" inset="0,0,0,0">
                  <w:txbxContent>
                    <w:p w14:paraId="59F490BD" w14:textId="6858370B" w:rsidR="001A6E2C" w:rsidRPr="00B95772" w:rsidRDefault="001A6E2C" w:rsidP="001A6E2C">
                      <w:pPr>
                        <w:pStyle w:val="Caption"/>
                        <w:rPr>
                          <w:sz w:val="20"/>
                          <w:szCs w:val="20"/>
                        </w:rPr>
                      </w:pPr>
                      <w:r>
                        <w:t xml:space="preserve">Figure </w:t>
                      </w:r>
                      <w:r>
                        <w:fldChar w:fldCharType="begin"/>
                      </w:r>
                      <w:r>
                        <w:instrText xml:space="preserve"> SEQ Figure \* ARABIC </w:instrText>
                      </w:r>
                      <w:r>
                        <w:fldChar w:fldCharType="separate"/>
                      </w:r>
                      <w:r w:rsidR="00BE270B">
                        <w:rPr>
                          <w:noProof/>
                        </w:rPr>
                        <w:t>6</w:t>
                      </w:r>
                      <w:r>
                        <w:fldChar w:fldCharType="end"/>
                      </w:r>
                      <w:r>
                        <w:t xml:space="preserve">- Running </w:t>
                      </w:r>
                      <w:r>
                        <w:t>hping command</w:t>
                      </w:r>
                    </w:p>
                  </w:txbxContent>
                </v:textbox>
              </v:shape>
            </w:pict>
          </mc:Fallback>
        </mc:AlternateContent>
      </w:r>
      <w:r w:rsidRPr="001A6E2C">
        <w:rPr>
          <w:noProof/>
        </w:rPr>
        <w:drawing>
          <wp:anchor distT="0" distB="0" distL="114300" distR="114300" simplePos="0" relativeHeight="251677696" behindDoc="0" locked="0" layoutInCell="1" allowOverlap="1" wp14:anchorId="1561EEA6" wp14:editId="580C97B7">
            <wp:simplePos x="0" y="0"/>
            <wp:positionH relativeFrom="margin">
              <wp:posOffset>923925</wp:posOffset>
            </wp:positionH>
            <wp:positionV relativeFrom="paragraph">
              <wp:posOffset>8890</wp:posOffset>
            </wp:positionV>
            <wp:extent cx="4057650" cy="3000579"/>
            <wp:effectExtent l="0" t="0" r="0" b="9525"/>
            <wp:wrapNone/>
            <wp:docPr id="3496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1539" name=""/>
                    <pic:cNvPicPr/>
                  </pic:nvPicPr>
                  <pic:blipFill>
                    <a:blip r:embed="rId16"/>
                    <a:stretch>
                      <a:fillRect/>
                    </a:stretch>
                  </pic:blipFill>
                  <pic:spPr>
                    <a:xfrm>
                      <a:off x="0" y="0"/>
                      <a:ext cx="4057650" cy="3000579"/>
                    </a:xfrm>
                    <a:prstGeom prst="rect">
                      <a:avLst/>
                    </a:prstGeom>
                  </pic:spPr>
                </pic:pic>
              </a:graphicData>
            </a:graphic>
            <wp14:sizeRelH relativeFrom="page">
              <wp14:pctWidth>0</wp14:pctWidth>
            </wp14:sizeRelH>
            <wp14:sizeRelV relativeFrom="page">
              <wp14:pctHeight>0</wp14:pctHeight>
            </wp14:sizeRelV>
          </wp:anchor>
        </w:drawing>
      </w:r>
    </w:p>
    <w:p w14:paraId="0D5A9107" w14:textId="2DF479F4" w:rsidR="001A6E2C" w:rsidRDefault="001A6E2C" w:rsidP="00C17B17"/>
    <w:p w14:paraId="01B80A5D" w14:textId="7B1DAE88" w:rsidR="001A6E2C" w:rsidRDefault="001A6E2C" w:rsidP="00C17B17"/>
    <w:p w14:paraId="162894E8" w14:textId="49E447A6" w:rsidR="001A6E2C" w:rsidRDefault="001A6E2C" w:rsidP="00C17B17"/>
    <w:p w14:paraId="4F00EDDD" w14:textId="3283E3A5" w:rsidR="001A6E2C" w:rsidRDefault="001A6E2C" w:rsidP="00C17B17"/>
    <w:p w14:paraId="5612C829" w14:textId="4ED18E80" w:rsidR="001A6E2C" w:rsidRDefault="001A6E2C" w:rsidP="00C17B17"/>
    <w:p w14:paraId="6FB9AE7B" w14:textId="77777777" w:rsidR="001A6E2C" w:rsidRDefault="001A6E2C" w:rsidP="00C17B17"/>
    <w:p w14:paraId="3D47CB94" w14:textId="77777777" w:rsidR="001A6E2C" w:rsidRDefault="001A6E2C" w:rsidP="00C17B17"/>
    <w:p w14:paraId="3C7B619C" w14:textId="77777777" w:rsidR="001A6E2C" w:rsidRDefault="001A6E2C" w:rsidP="00C17B17"/>
    <w:p w14:paraId="4C41B8AA" w14:textId="77777777" w:rsidR="001A6E2C" w:rsidRDefault="001A6E2C" w:rsidP="00C17B17"/>
    <w:p w14:paraId="551B3B05" w14:textId="77777777" w:rsidR="001A6E2C" w:rsidRDefault="001A6E2C" w:rsidP="00C17B17"/>
    <w:p w14:paraId="677A72A8" w14:textId="77777777" w:rsidR="001A6E2C" w:rsidRDefault="001A6E2C" w:rsidP="00C17B17"/>
    <w:p w14:paraId="5221364F" w14:textId="77777777" w:rsidR="001A6E2C" w:rsidRDefault="001A6E2C" w:rsidP="00C17B17"/>
    <w:p w14:paraId="6A7DDB08" w14:textId="77777777" w:rsidR="001A6E2C" w:rsidRDefault="001A6E2C" w:rsidP="00C17B17"/>
    <w:p w14:paraId="75DE6E44" w14:textId="77777777" w:rsidR="001A6E2C" w:rsidRDefault="001A6E2C" w:rsidP="00C17B17"/>
    <w:p w14:paraId="3679FC58" w14:textId="77777777" w:rsidR="001A6E2C" w:rsidRDefault="001A6E2C" w:rsidP="00C17B17"/>
    <w:p w14:paraId="2626A1C6" w14:textId="77777777" w:rsidR="001A6E2C" w:rsidRDefault="001A6E2C" w:rsidP="00C17B17"/>
    <w:p w14:paraId="605B6A72" w14:textId="77777777" w:rsidR="001A6E2C" w:rsidRDefault="001A6E2C" w:rsidP="00C17B17"/>
    <w:p w14:paraId="25D27A36" w14:textId="77777777" w:rsidR="001A6E2C" w:rsidRDefault="001A6E2C" w:rsidP="00C17B17"/>
    <w:p w14:paraId="26AED564" w14:textId="77777777" w:rsidR="001A6E2C" w:rsidRDefault="001A6E2C" w:rsidP="00C17B17"/>
    <w:p w14:paraId="6E1C3C1C" w14:textId="77777777" w:rsidR="001A6E2C" w:rsidRDefault="001A6E2C" w:rsidP="00C17B17"/>
    <w:p w14:paraId="0A6C2699" w14:textId="77777777" w:rsidR="001A6E2C" w:rsidRDefault="001A6E2C" w:rsidP="00C17B17"/>
    <w:p w14:paraId="201B186D" w14:textId="77777777" w:rsidR="001A6E2C" w:rsidRDefault="001A6E2C" w:rsidP="00C17B17"/>
    <w:p w14:paraId="66DACEED" w14:textId="388185C8" w:rsidR="001A6E2C" w:rsidRPr="001A6E2C" w:rsidRDefault="001A6E2C" w:rsidP="00C17B17">
      <w:pPr>
        <w:rPr>
          <w:b/>
          <w:bCs/>
          <w:sz w:val="28"/>
          <w:szCs w:val="28"/>
        </w:rPr>
      </w:pPr>
      <w:r w:rsidRPr="001A6E2C">
        <w:rPr>
          <w:b/>
          <w:bCs/>
          <w:sz w:val="28"/>
          <w:szCs w:val="28"/>
        </w:rPr>
        <w:t>Task 2.2 Simulate DDoS attack</w:t>
      </w:r>
    </w:p>
    <w:p w14:paraId="2CD611C9" w14:textId="77777777" w:rsidR="001A6E2C" w:rsidRDefault="001A6E2C" w:rsidP="00C17B17"/>
    <w:p w14:paraId="2DD8A86D" w14:textId="77777777" w:rsidR="001A6E2C" w:rsidRDefault="001A6E2C" w:rsidP="00C17B17"/>
    <w:p w14:paraId="10E1C2E3" w14:textId="01FC8839" w:rsidR="001A6E2C" w:rsidRDefault="001A6E2C" w:rsidP="001A6E2C">
      <w:pPr>
        <w:pStyle w:val="ListParagraph"/>
        <w:numPr>
          <w:ilvl w:val="0"/>
          <w:numId w:val="52"/>
        </w:numPr>
      </w:pPr>
      <w:r>
        <w:t xml:space="preserve">Open another terminal window and run the following command. Run OVS commands that will verify the functionality of POX. </w:t>
      </w:r>
    </w:p>
    <w:p w14:paraId="14AF4928" w14:textId="2F3137AF" w:rsidR="001A6E2C" w:rsidRDefault="001A6E2C" w:rsidP="00C17B17">
      <w:r>
        <w:rPr>
          <w:noProof/>
        </w:rPr>
        <mc:AlternateContent>
          <mc:Choice Requires="wpg">
            <w:drawing>
              <wp:anchor distT="0" distB="0" distL="114300" distR="114300" simplePos="0" relativeHeight="251683840" behindDoc="0" locked="0" layoutInCell="1" allowOverlap="1" wp14:anchorId="0E31FE75" wp14:editId="097098FB">
                <wp:simplePos x="0" y="0"/>
                <wp:positionH relativeFrom="column">
                  <wp:posOffset>253365</wp:posOffset>
                </wp:positionH>
                <wp:positionV relativeFrom="paragraph">
                  <wp:posOffset>150495</wp:posOffset>
                </wp:positionV>
                <wp:extent cx="4791075" cy="2363470"/>
                <wp:effectExtent l="0" t="0" r="9525" b="0"/>
                <wp:wrapNone/>
                <wp:docPr id="1608996199" name="Group 20"/>
                <wp:cNvGraphicFramePr/>
                <a:graphic xmlns:a="http://schemas.openxmlformats.org/drawingml/2006/main">
                  <a:graphicData uri="http://schemas.microsoft.com/office/word/2010/wordprocessingGroup">
                    <wpg:wgp>
                      <wpg:cNvGrpSpPr/>
                      <wpg:grpSpPr>
                        <a:xfrm>
                          <a:off x="0" y="0"/>
                          <a:ext cx="4791075" cy="2363470"/>
                          <a:chOff x="0" y="0"/>
                          <a:chExt cx="4791075" cy="2363470"/>
                        </a:xfrm>
                      </wpg:grpSpPr>
                      <pic:pic xmlns:pic="http://schemas.openxmlformats.org/drawingml/2006/picture">
                        <pic:nvPicPr>
                          <pic:cNvPr id="947667339" name="Picture 19"/>
                          <pic:cNvPicPr>
                            <a:picLocks noChangeAspect="1"/>
                          </pic:cNvPicPr>
                        </pic:nvPicPr>
                        <pic:blipFill>
                          <a:blip r:embed="rId17"/>
                          <a:stretch>
                            <a:fillRect/>
                          </a:stretch>
                        </pic:blipFill>
                        <pic:spPr>
                          <a:xfrm>
                            <a:off x="0" y="0"/>
                            <a:ext cx="4791075" cy="2047875"/>
                          </a:xfrm>
                          <a:prstGeom prst="rect">
                            <a:avLst/>
                          </a:prstGeom>
                        </pic:spPr>
                      </pic:pic>
                      <wps:wsp>
                        <wps:cNvPr id="960272660" name="Text Box 1"/>
                        <wps:cNvSpPr txBox="1"/>
                        <wps:spPr>
                          <a:xfrm>
                            <a:off x="0" y="2105025"/>
                            <a:ext cx="4791075" cy="258445"/>
                          </a:xfrm>
                          <a:prstGeom prst="rect">
                            <a:avLst/>
                          </a:prstGeom>
                          <a:solidFill>
                            <a:prstClr val="white"/>
                          </a:solidFill>
                          <a:ln>
                            <a:noFill/>
                          </a:ln>
                        </wps:spPr>
                        <wps:txbx>
                          <w:txbxContent>
                            <w:p w14:paraId="03C37449" w14:textId="6E0BEE25" w:rsidR="001A6E2C" w:rsidRPr="008554A7" w:rsidRDefault="001A6E2C" w:rsidP="001A6E2C">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7</w:t>
                              </w:r>
                              <w:r>
                                <w:fldChar w:fldCharType="end"/>
                              </w:r>
                              <w:r>
                                <w:t>-</w:t>
                              </w:r>
                              <w:r w:rsidRPr="0031619D">
                                <w:t>run OVS commands that will verify the functionality of POX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31FE75" id="Group 20" o:spid="_x0000_s1036" style="position:absolute;left:0;text-align:left;margin-left:19.95pt;margin-top:11.85pt;width:377.25pt;height:186.1pt;z-index:251683840" coordsize="47910,236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">
                <v:shape id="Picture 19" o:spid="_x0000_s1037" type="#_x0000_t75" style="position:absolute;width:47910;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">
                  <v:imagedata r:id="rId18" o:title=""/>
                </v:shape>
                <v:shape id="_x0000_s1038" type="#_x0000_t202" style="position:absolute;top:21050;width:4791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" stroked="f">
                  <v:textbox style="mso-fit-shape-to-text:t" inset="0,0,0,0">
                    <w:txbxContent>
                      <w:p w14:paraId="03C37449" w14:textId="6E0BEE25" w:rsidR="001A6E2C" w:rsidRPr="008554A7" w:rsidRDefault="001A6E2C" w:rsidP="001A6E2C">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7</w:t>
                        </w:r>
                        <w:r>
                          <w:fldChar w:fldCharType="end"/>
                        </w:r>
                        <w:r>
                          <w:t>-</w:t>
                        </w:r>
                        <w:r w:rsidRPr="0031619D">
                          <w:t>run OVS commands that will verify the functionality of POX</w:t>
                        </w:r>
                      </w:p>
                    </w:txbxContent>
                  </v:textbox>
                </v:shape>
              </v:group>
            </w:pict>
          </mc:Fallback>
        </mc:AlternateContent>
      </w:r>
    </w:p>
    <w:p w14:paraId="58FC2908" w14:textId="69762026" w:rsidR="001A6E2C" w:rsidRDefault="001A6E2C" w:rsidP="00C17B17"/>
    <w:p w14:paraId="23390A7A" w14:textId="77777777" w:rsidR="001A6E2C" w:rsidRDefault="001A6E2C" w:rsidP="00C17B17"/>
    <w:p w14:paraId="4A9418DD" w14:textId="77777777" w:rsidR="001A6E2C" w:rsidRDefault="001A6E2C" w:rsidP="00C17B17"/>
    <w:p w14:paraId="1C22EFD0" w14:textId="77777777" w:rsidR="001A6E2C" w:rsidRDefault="001A6E2C" w:rsidP="00C17B17"/>
    <w:p w14:paraId="32D31A75" w14:textId="77777777" w:rsidR="001A6E2C" w:rsidRDefault="001A6E2C" w:rsidP="00C17B17"/>
    <w:p w14:paraId="1DEC194D" w14:textId="77777777" w:rsidR="001A6E2C" w:rsidRDefault="001A6E2C" w:rsidP="00C17B17"/>
    <w:p w14:paraId="01A08281" w14:textId="77777777" w:rsidR="001A6E2C" w:rsidRDefault="001A6E2C" w:rsidP="00C17B17"/>
    <w:p w14:paraId="798B70B1" w14:textId="77777777" w:rsidR="001A6E2C" w:rsidRDefault="001A6E2C" w:rsidP="00C17B17"/>
    <w:p w14:paraId="46E52291" w14:textId="77777777" w:rsidR="001A6E2C" w:rsidRDefault="001A6E2C" w:rsidP="00C17B17"/>
    <w:p w14:paraId="4CAF7859" w14:textId="77777777" w:rsidR="001A6E2C" w:rsidRDefault="001A6E2C" w:rsidP="00C17B17"/>
    <w:p w14:paraId="1E1468AE" w14:textId="77777777" w:rsidR="001A6E2C" w:rsidRDefault="001A6E2C" w:rsidP="00C17B17"/>
    <w:p w14:paraId="44F2E05B" w14:textId="77777777" w:rsidR="001A6E2C" w:rsidRDefault="001A6E2C" w:rsidP="00C17B17"/>
    <w:p w14:paraId="76535DB0" w14:textId="77777777" w:rsidR="001A6E2C" w:rsidRDefault="001A6E2C" w:rsidP="00C17B17"/>
    <w:p w14:paraId="23814113" w14:textId="77777777" w:rsidR="001A6E2C" w:rsidRDefault="001A6E2C" w:rsidP="00C17B17"/>
    <w:p w14:paraId="0BA338AC" w14:textId="77777777" w:rsidR="001A6E2C" w:rsidRDefault="001A6E2C" w:rsidP="00C17B17"/>
    <w:p w14:paraId="19785DDA" w14:textId="77777777" w:rsidR="001A6E2C" w:rsidRDefault="001A6E2C" w:rsidP="00C17B17"/>
    <w:p w14:paraId="78942290" w14:textId="77777777" w:rsidR="001A6E2C" w:rsidRDefault="001A6E2C" w:rsidP="00C17B17"/>
    <w:p w14:paraId="7F985521" w14:textId="77777777" w:rsidR="001A6E2C" w:rsidRDefault="001A6E2C" w:rsidP="00C17B17"/>
    <w:p w14:paraId="290C458E" w14:textId="77777777" w:rsidR="001A6E2C" w:rsidRDefault="001A6E2C" w:rsidP="00C17B17"/>
    <w:p w14:paraId="49199282" w14:textId="77777777" w:rsidR="001A6E2C" w:rsidRDefault="001A6E2C" w:rsidP="00C17B17"/>
    <w:p w14:paraId="27E8E381" w14:textId="77777777" w:rsidR="001A6E2C" w:rsidRDefault="001A6E2C" w:rsidP="00C17B17"/>
    <w:p w14:paraId="4B9EEC5A" w14:textId="77777777" w:rsidR="001A6E2C" w:rsidRDefault="001A6E2C" w:rsidP="00C17B17"/>
    <w:p w14:paraId="3AEB1625" w14:textId="77777777" w:rsidR="001A6E2C" w:rsidRDefault="001A6E2C" w:rsidP="00C17B17"/>
    <w:p w14:paraId="657FEAE1" w14:textId="48E7B688" w:rsidR="001A6E2C" w:rsidRDefault="004832F4" w:rsidP="00C17B17">
      <w:r>
        <w:lastRenderedPageBreak/>
        <w:t>b. Start flooding from host h1 to h2. From the x-terminal window, send spoofed tcp syn-flood packets from h1 to h2 with random source IP to the h2 node</w:t>
      </w:r>
    </w:p>
    <w:p w14:paraId="7D7BBFF6" w14:textId="664B04FD" w:rsidR="004832F4" w:rsidRDefault="004832F4" w:rsidP="00C17B17"/>
    <w:p w14:paraId="4611B499" w14:textId="4EED779E" w:rsidR="004832F4" w:rsidRDefault="004832F4" w:rsidP="00C17B17">
      <w:r>
        <w:rPr>
          <w:noProof/>
        </w:rPr>
        <mc:AlternateContent>
          <mc:Choice Requires="wpg">
            <w:drawing>
              <wp:anchor distT="0" distB="0" distL="114300" distR="114300" simplePos="0" relativeHeight="251687936" behindDoc="0" locked="0" layoutInCell="1" allowOverlap="1" wp14:anchorId="0712C53D" wp14:editId="3FA998D8">
                <wp:simplePos x="0" y="0"/>
                <wp:positionH relativeFrom="column">
                  <wp:posOffset>824865</wp:posOffset>
                </wp:positionH>
                <wp:positionV relativeFrom="paragraph">
                  <wp:posOffset>84455</wp:posOffset>
                </wp:positionV>
                <wp:extent cx="4930140" cy="3068320"/>
                <wp:effectExtent l="0" t="0" r="3810" b="0"/>
                <wp:wrapNone/>
                <wp:docPr id="229346714" name="Group 21"/>
                <wp:cNvGraphicFramePr/>
                <a:graphic xmlns:a="http://schemas.openxmlformats.org/drawingml/2006/main">
                  <a:graphicData uri="http://schemas.microsoft.com/office/word/2010/wordprocessingGroup">
                    <wpg:wgp>
                      <wpg:cNvGrpSpPr/>
                      <wpg:grpSpPr>
                        <a:xfrm>
                          <a:off x="0" y="0"/>
                          <a:ext cx="4930140" cy="3068320"/>
                          <a:chOff x="0" y="0"/>
                          <a:chExt cx="4930140" cy="3068320"/>
                        </a:xfrm>
                      </wpg:grpSpPr>
                      <pic:pic xmlns:pic="http://schemas.openxmlformats.org/drawingml/2006/picture">
                        <pic:nvPicPr>
                          <pic:cNvPr id="560306014" name="Picture 1"/>
                          <pic:cNvPicPr>
                            <a:picLocks noChangeAspect="1"/>
                          </pic:cNvPicPr>
                        </pic:nvPicPr>
                        <pic:blipFill>
                          <a:blip r:embed="rId19"/>
                          <a:stretch>
                            <a:fillRect/>
                          </a:stretch>
                        </pic:blipFill>
                        <pic:spPr>
                          <a:xfrm>
                            <a:off x="0" y="0"/>
                            <a:ext cx="4930140" cy="2755265"/>
                          </a:xfrm>
                          <a:prstGeom prst="rect">
                            <a:avLst/>
                          </a:prstGeom>
                        </pic:spPr>
                      </pic:pic>
                      <wps:wsp>
                        <wps:cNvPr id="18931746" name="Text Box 1"/>
                        <wps:cNvSpPr txBox="1"/>
                        <wps:spPr>
                          <a:xfrm>
                            <a:off x="0" y="2809875"/>
                            <a:ext cx="4930140" cy="258445"/>
                          </a:xfrm>
                          <a:prstGeom prst="rect">
                            <a:avLst/>
                          </a:prstGeom>
                          <a:solidFill>
                            <a:prstClr val="white"/>
                          </a:solidFill>
                          <a:ln>
                            <a:noFill/>
                          </a:ln>
                        </wps:spPr>
                        <wps:txbx>
                          <w:txbxContent>
                            <w:p w14:paraId="6AE4E0C5" w14:textId="4C327F6B" w:rsidR="004832F4" w:rsidRPr="00CD0EAF" w:rsidRDefault="004832F4" w:rsidP="004832F4">
                              <w:pPr>
                                <w:pStyle w:val="Caption"/>
                                <w:rPr>
                                  <w:sz w:val="20"/>
                                  <w:szCs w:val="20"/>
                                </w:rPr>
                              </w:pPr>
                              <w:r>
                                <w:t xml:space="preserve">Figure </w:t>
                              </w:r>
                              <w:r>
                                <w:fldChar w:fldCharType="begin"/>
                              </w:r>
                              <w:r>
                                <w:instrText xml:space="preserve"> SEQ Figure \* ARABIC </w:instrText>
                              </w:r>
                              <w:r>
                                <w:fldChar w:fldCharType="separate"/>
                              </w:r>
                              <w:r w:rsidR="00BE270B">
                                <w:rPr>
                                  <w:noProof/>
                                </w:rPr>
                                <w:t>8</w:t>
                              </w:r>
                              <w:r>
                                <w:fldChar w:fldCharType="end"/>
                              </w:r>
                              <w:r>
                                <w:t xml:space="preserve">-send spoofed </w:t>
                              </w:r>
                              <w:r>
                                <w:t>tcp syn-flood packets from h1 to h2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12C53D" id="Group 21" o:spid="_x0000_s1039" style="position:absolute;left:0;text-align:left;margin-left:64.95pt;margin-top:6.65pt;width:388.2pt;height:241.6pt;z-index:251687936" coordsize="49301,30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">
                <v:shape id="Picture 1" o:spid="_x0000_s1040" type="#_x0000_t75" style="position:absolute;width:49301;height:27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">
                  <v:imagedata r:id="rId20" o:title=""/>
                </v:shape>
                <v:shape id="_x0000_s1041" type="#_x0000_t202" style="position:absolute;top:28098;width:4930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" stroked="f">
                  <v:textbox style="mso-fit-shape-to-text:t" inset="0,0,0,0">
                    <w:txbxContent>
                      <w:p w14:paraId="6AE4E0C5" w14:textId="4C327F6B" w:rsidR="004832F4" w:rsidRPr="00CD0EAF" w:rsidRDefault="004832F4" w:rsidP="004832F4">
                        <w:pPr>
                          <w:pStyle w:val="Caption"/>
                          <w:rPr>
                            <w:sz w:val="20"/>
                            <w:szCs w:val="20"/>
                          </w:rPr>
                        </w:pPr>
                        <w:r>
                          <w:t xml:space="preserve">Figure </w:t>
                        </w:r>
                        <w:r>
                          <w:fldChar w:fldCharType="begin"/>
                        </w:r>
                        <w:r>
                          <w:instrText xml:space="preserve"> SEQ Figure \* ARABIC </w:instrText>
                        </w:r>
                        <w:r>
                          <w:fldChar w:fldCharType="separate"/>
                        </w:r>
                        <w:r w:rsidR="00BE270B">
                          <w:rPr>
                            <w:noProof/>
                          </w:rPr>
                          <w:t>8</w:t>
                        </w:r>
                        <w:r>
                          <w:fldChar w:fldCharType="end"/>
                        </w:r>
                        <w:r>
                          <w:t xml:space="preserve">-send spoofed </w:t>
                        </w:r>
                        <w:r>
                          <w:t>tcp syn-flood packets from h1 to h2</w:t>
                        </w:r>
                      </w:p>
                    </w:txbxContent>
                  </v:textbox>
                </v:shape>
              </v:group>
            </w:pict>
          </mc:Fallback>
        </mc:AlternateContent>
      </w:r>
    </w:p>
    <w:p w14:paraId="26909581" w14:textId="77777777" w:rsidR="004832F4" w:rsidRDefault="004832F4" w:rsidP="00C17B17"/>
    <w:p w14:paraId="6CC822D8" w14:textId="71DC4775" w:rsidR="004832F4" w:rsidRDefault="004832F4" w:rsidP="00C17B17"/>
    <w:p w14:paraId="3E9BD29D" w14:textId="08350C7F" w:rsidR="004832F4" w:rsidRDefault="004832F4" w:rsidP="00C17B17"/>
    <w:p w14:paraId="3E32431B" w14:textId="3FF99CF7" w:rsidR="004832F4" w:rsidRDefault="004832F4" w:rsidP="00C17B17"/>
    <w:p w14:paraId="626224E3" w14:textId="6F5B78B9" w:rsidR="004832F4" w:rsidRDefault="004832F4" w:rsidP="00C17B17"/>
    <w:p w14:paraId="008FE22F" w14:textId="1BDA9C32" w:rsidR="004832F4" w:rsidRDefault="004832F4" w:rsidP="00C17B17"/>
    <w:p w14:paraId="2751B689" w14:textId="77777777" w:rsidR="004832F4" w:rsidRDefault="004832F4" w:rsidP="00C17B17"/>
    <w:p w14:paraId="66EFA840" w14:textId="77777777" w:rsidR="004832F4" w:rsidRDefault="004832F4" w:rsidP="00C17B17"/>
    <w:p w14:paraId="65648D1F" w14:textId="77777777" w:rsidR="004832F4" w:rsidRDefault="004832F4" w:rsidP="00C17B17"/>
    <w:p w14:paraId="15FAFBFB" w14:textId="77777777" w:rsidR="004832F4" w:rsidRDefault="004832F4" w:rsidP="00C17B17"/>
    <w:p w14:paraId="472F821E" w14:textId="77777777" w:rsidR="004832F4" w:rsidRDefault="004832F4" w:rsidP="00C17B17"/>
    <w:p w14:paraId="79122B3A" w14:textId="77777777" w:rsidR="004832F4" w:rsidRDefault="004832F4" w:rsidP="00C17B17"/>
    <w:p w14:paraId="34DD463C" w14:textId="77777777" w:rsidR="004832F4" w:rsidRDefault="004832F4" w:rsidP="00C17B17"/>
    <w:p w14:paraId="462C499F" w14:textId="77777777" w:rsidR="004832F4" w:rsidRDefault="004832F4" w:rsidP="00C17B17"/>
    <w:p w14:paraId="2CE8976F" w14:textId="77777777" w:rsidR="004832F4" w:rsidRDefault="004832F4" w:rsidP="00C17B17"/>
    <w:p w14:paraId="77B81E86" w14:textId="77777777" w:rsidR="004832F4" w:rsidRDefault="004832F4" w:rsidP="00C17B17"/>
    <w:p w14:paraId="2BD2A507" w14:textId="77777777" w:rsidR="004832F4" w:rsidRDefault="004832F4" w:rsidP="00C17B17"/>
    <w:p w14:paraId="02FFC4A1" w14:textId="77777777" w:rsidR="004832F4" w:rsidRDefault="004832F4" w:rsidP="00C17B17"/>
    <w:p w14:paraId="568F4141" w14:textId="77777777" w:rsidR="004832F4" w:rsidRDefault="004832F4" w:rsidP="00C17B17"/>
    <w:p w14:paraId="7577F1F1" w14:textId="77777777" w:rsidR="004832F4" w:rsidRDefault="004832F4" w:rsidP="00C17B17"/>
    <w:p w14:paraId="5C1B0EDC" w14:textId="77777777" w:rsidR="004832F4" w:rsidRDefault="004832F4" w:rsidP="00C17B17"/>
    <w:p w14:paraId="04794039" w14:textId="77777777" w:rsidR="004832F4" w:rsidRDefault="004832F4" w:rsidP="00C17B17"/>
    <w:p w14:paraId="1E48DE7F" w14:textId="62B17D75" w:rsidR="004832F4" w:rsidRDefault="004832F4" w:rsidP="004832F4">
      <w:pPr>
        <w:ind w:left="0"/>
      </w:pPr>
      <w:r>
        <w:t>c. In a separate terminal, check openvswitch flow entries</w:t>
      </w:r>
    </w:p>
    <w:p w14:paraId="08096BBE" w14:textId="56EE14F9" w:rsidR="004832F4" w:rsidRDefault="004832F4" w:rsidP="004832F4">
      <w:pPr>
        <w:ind w:left="0"/>
      </w:pPr>
    </w:p>
    <w:p w14:paraId="62FF1962" w14:textId="06A76768" w:rsidR="004832F4" w:rsidRDefault="00403FDC" w:rsidP="00C17B17">
      <w:r>
        <w:rPr>
          <w:noProof/>
        </w:rPr>
        <mc:AlternateContent>
          <mc:Choice Requires="wpg">
            <w:drawing>
              <wp:anchor distT="0" distB="0" distL="114300" distR="114300" simplePos="0" relativeHeight="251692032" behindDoc="0" locked="0" layoutInCell="1" allowOverlap="1" wp14:anchorId="24720D8D" wp14:editId="68597121">
                <wp:simplePos x="0" y="0"/>
                <wp:positionH relativeFrom="column">
                  <wp:posOffset>605790</wp:posOffset>
                </wp:positionH>
                <wp:positionV relativeFrom="paragraph">
                  <wp:posOffset>5715</wp:posOffset>
                </wp:positionV>
                <wp:extent cx="4191000" cy="3487420"/>
                <wp:effectExtent l="0" t="0" r="0" b="0"/>
                <wp:wrapNone/>
                <wp:docPr id="1431983944" name="Group 22"/>
                <wp:cNvGraphicFramePr/>
                <a:graphic xmlns:a="http://schemas.openxmlformats.org/drawingml/2006/main">
                  <a:graphicData uri="http://schemas.microsoft.com/office/word/2010/wordprocessingGroup">
                    <wpg:wgp>
                      <wpg:cNvGrpSpPr/>
                      <wpg:grpSpPr>
                        <a:xfrm>
                          <a:off x="0" y="0"/>
                          <a:ext cx="4191000" cy="3487420"/>
                          <a:chOff x="0" y="0"/>
                          <a:chExt cx="4191000" cy="3487420"/>
                        </a:xfrm>
                      </wpg:grpSpPr>
                      <pic:pic xmlns:pic="http://schemas.openxmlformats.org/drawingml/2006/picture">
                        <pic:nvPicPr>
                          <pic:cNvPr id="1774909779" name="Picture 1"/>
                          <pic:cNvPicPr>
                            <a:picLocks noChangeAspect="1"/>
                          </pic:cNvPicPr>
                        </pic:nvPicPr>
                        <pic:blipFill>
                          <a:blip r:embed="rId21"/>
                          <a:stretch>
                            <a:fillRect/>
                          </a:stretch>
                        </pic:blipFill>
                        <pic:spPr>
                          <a:xfrm>
                            <a:off x="0" y="0"/>
                            <a:ext cx="4191000" cy="3170555"/>
                          </a:xfrm>
                          <a:prstGeom prst="rect">
                            <a:avLst/>
                          </a:prstGeom>
                        </pic:spPr>
                      </pic:pic>
                      <wps:wsp>
                        <wps:cNvPr id="756000725" name="Text Box 1"/>
                        <wps:cNvSpPr txBox="1"/>
                        <wps:spPr>
                          <a:xfrm>
                            <a:off x="0" y="3228975"/>
                            <a:ext cx="4191000" cy="258445"/>
                          </a:xfrm>
                          <a:prstGeom prst="rect">
                            <a:avLst/>
                          </a:prstGeom>
                          <a:solidFill>
                            <a:prstClr val="white"/>
                          </a:solidFill>
                          <a:ln>
                            <a:noFill/>
                          </a:ln>
                        </wps:spPr>
                        <wps:txbx>
                          <w:txbxContent>
                            <w:p w14:paraId="11CF7B26" w14:textId="18AA6560" w:rsidR="00403FDC" w:rsidRPr="00B0567B" w:rsidRDefault="00403FDC" w:rsidP="00403FDC">
                              <w:pPr>
                                <w:pStyle w:val="Caption"/>
                                <w:rPr>
                                  <w:sz w:val="20"/>
                                  <w:szCs w:val="20"/>
                                </w:rPr>
                              </w:pPr>
                              <w:r>
                                <w:t xml:space="preserve">Figure </w:t>
                              </w:r>
                              <w:r>
                                <w:fldChar w:fldCharType="begin"/>
                              </w:r>
                              <w:r>
                                <w:instrText xml:space="preserve"> SEQ Figure \* ARABIC </w:instrText>
                              </w:r>
                              <w:r>
                                <w:fldChar w:fldCharType="separate"/>
                              </w:r>
                              <w:r w:rsidR="00BE270B">
                                <w:rPr>
                                  <w:noProof/>
                                </w:rPr>
                                <w:t>9</w:t>
                              </w:r>
                              <w:r>
                                <w:fldChar w:fldCharType="end"/>
                              </w:r>
                              <w:r>
                                <w:t>-</w:t>
                              </w:r>
                              <w:r w:rsidRPr="00334C34">
                                <w:t>successfully attempted DOS attack on SDN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4720D8D" id="Group 22" o:spid="_x0000_s1042" style="position:absolute;left:0;text-align:left;margin-left:47.7pt;margin-top:.45pt;width:330pt;height:274.6pt;z-index:251692032" coordsize="41910,348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">
                <v:shape id="Picture 1" o:spid="_x0000_s1043" type="#_x0000_t75" style="position:absolute;width:41910;height:31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">
                  <v:imagedata r:id="rId22" o:title=""/>
                </v:shape>
                <v:shape id="_x0000_s1044" type="#_x0000_t202" style="position:absolute;top:32289;width:4191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" stroked="f">
                  <v:textbox style="mso-fit-shape-to-text:t" inset="0,0,0,0">
                    <w:txbxContent>
                      <w:p w14:paraId="11CF7B26" w14:textId="18AA6560" w:rsidR="00403FDC" w:rsidRPr="00B0567B" w:rsidRDefault="00403FDC" w:rsidP="00403FDC">
                        <w:pPr>
                          <w:pStyle w:val="Caption"/>
                          <w:rPr>
                            <w:sz w:val="20"/>
                            <w:szCs w:val="20"/>
                          </w:rPr>
                        </w:pPr>
                        <w:r>
                          <w:t xml:space="preserve">Figure </w:t>
                        </w:r>
                        <w:r>
                          <w:fldChar w:fldCharType="begin"/>
                        </w:r>
                        <w:r>
                          <w:instrText xml:space="preserve"> SEQ Figure \* ARABIC </w:instrText>
                        </w:r>
                        <w:r>
                          <w:fldChar w:fldCharType="separate"/>
                        </w:r>
                        <w:r w:rsidR="00BE270B">
                          <w:rPr>
                            <w:noProof/>
                          </w:rPr>
                          <w:t>9</w:t>
                        </w:r>
                        <w:r>
                          <w:fldChar w:fldCharType="end"/>
                        </w:r>
                        <w:r>
                          <w:t>-</w:t>
                        </w:r>
                        <w:r w:rsidRPr="00334C34">
                          <w:t>successfully attempted DOS attack on SDN controller</w:t>
                        </w:r>
                      </w:p>
                    </w:txbxContent>
                  </v:textbox>
                </v:shape>
              </v:group>
            </w:pict>
          </mc:Fallback>
        </mc:AlternateContent>
      </w:r>
    </w:p>
    <w:p w14:paraId="43E047F1" w14:textId="0F72FA9C" w:rsidR="004832F4" w:rsidRDefault="004832F4" w:rsidP="00C17B17"/>
    <w:p w14:paraId="1B7F2C11" w14:textId="77777777" w:rsidR="004832F4" w:rsidRDefault="004832F4" w:rsidP="00C17B17"/>
    <w:p w14:paraId="05E2D35B" w14:textId="77777777" w:rsidR="004832F4" w:rsidRDefault="004832F4" w:rsidP="00C17B17"/>
    <w:p w14:paraId="5D35CF5F" w14:textId="77777777" w:rsidR="004832F4" w:rsidRDefault="004832F4" w:rsidP="00C17B17"/>
    <w:p w14:paraId="577AE300" w14:textId="77777777" w:rsidR="004832F4" w:rsidRDefault="004832F4" w:rsidP="00C17B17"/>
    <w:p w14:paraId="1C0D2632" w14:textId="77777777" w:rsidR="004832F4" w:rsidRDefault="004832F4" w:rsidP="00C17B17"/>
    <w:p w14:paraId="73F6DB9E" w14:textId="77777777" w:rsidR="001A6E2C" w:rsidRDefault="001A6E2C" w:rsidP="00C17B17"/>
    <w:p w14:paraId="163364E8" w14:textId="77777777" w:rsidR="001A6E2C" w:rsidRDefault="001A6E2C" w:rsidP="00C17B17"/>
    <w:p w14:paraId="06531435" w14:textId="77777777" w:rsidR="001A6E2C" w:rsidRDefault="001A6E2C" w:rsidP="00C17B17"/>
    <w:p w14:paraId="3AF67FFE" w14:textId="77777777" w:rsidR="001A6E2C" w:rsidRDefault="001A6E2C" w:rsidP="00C17B17"/>
    <w:p w14:paraId="701A4DA5" w14:textId="0D107786" w:rsidR="003B018E" w:rsidRDefault="003B018E" w:rsidP="00C17B17"/>
    <w:p w14:paraId="3B80EDEA" w14:textId="77777777" w:rsidR="00492DE9" w:rsidRDefault="00492DE9" w:rsidP="00C17B17"/>
    <w:p w14:paraId="52538FB4" w14:textId="77777777" w:rsidR="00492DE9" w:rsidRDefault="00492DE9" w:rsidP="00C17B17"/>
    <w:p w14:paraId="65FC8364" w14:textId="77777777" w:rsidR="00492DE9" w:rsidRDefault="00492DE9" w:rsidP="00C17B17"/>
    <w:p w14:paraId="540A6F7D" w14:textId="77777777" w:rsidR="00492DE9" w:rsidRDefault="00492DE9" w:rsidP="00C17B17"/>
    <w:p w14:paraId="5F6BDAC2" w14:textId="77777777" w:rsidR="004832F4" w:rsidRDefault="004832F4" w:rsidP="00C17B17"/>
    <w:p w14:paraId="6785525C" w14:textId="77777777" w:rsidR="004832F4" w:rsidRDefault="004832F4" w:rsidP="00C17B17"/>
    <w:p w14:paraId="4C0ACB0E" w14:textId="77777777" w:rsidR="004832F4" w:rsidRDefault="004832F4" w:rsidP="00C17B17"/>
    <w:p w14:paraId="4741E0FC" w14:textId="77777777" w:rsidR="004832F4" w:rsidRDefault="004832F4" w:rsidP="00C17B17"/>
    <w:p w14:paraId="36F0B91A" w14:textId="77777777" w:rsidR="004832F4" w:rsidRDefault="004832F4" w:rsidP="00C17B17"/>
    <w:p w14:paraId="4BE18B70" w14:textId="77777777" w:rsidR="004832F4" w:rsidRDefault="004832F4" w:rsidP="00C17B17"/>
    <w:p w14:paraId="2738CEA2" w14:textId="77777777" w:rsidR="004832F4" w:rsidRDefault="004832F4" w:rsidP="00C17B17"/>
    <w:p w14:paraId="62BB7388" w14:textId="77777777" w:rsidR="004832F4" w:rsidRDefault="004832F4" w:rsidP="00C17B17"/>
    <w:p w14:paraId="1BB1348B" w14:textId="77777777" w:rsidR="004832F4" w:rsidRDefault="004832F4" w:rsidP="00C17B17"/>
    <w:p w14:paraId="4FD2EB67" w14:textId="77777777" w:rsidR="004832F4" w:rsidRDefault="004832F4" w:rsidP="00C17B17"/>
    <w:p w14:paraId="5FFC4145" w14:textId="77777777" w:rsidR="004832F4" w:rsidRDefault="004832F4" w:rsidP="00C17B17"/>
    <w:p w14:paraId="7BC24F35" w14:textId="77777777" w:rsidR="004832F4" w:rsidRDefault="004832F4" w:rsidP="00C17B17"/>
    <w:p w14:paraId="1F8DE0CE" w14:textId="77777777" w:rsidR="004832F4" w:rsidRDefault="004832F4" w:rsidP="00C17B17"/>
    <w:p w14:paraId="165AD8DE" w14:textId="77777777" w:rsidR="004832F4" w:rsidRDefault="004832F4" w:rsidP="00C17B17"/>
    <w:p w14:paraId="0F3B177B" w14:textId="77777777" w:rsidR="00403FDC" w:rsidRDefault="00403FDC" w:rsidP="00C17B17">
      <w:r>
        <w:lastRenderedPageBreak/>
        <w:t>d. Now ping from host h4 to host h9 from the same containernet environment</w:t>
      </w:r>
      <w:r w:rsidRPr="00403FDC">
        <w:rPr>
          <w:b/>
          <w:bCs/>
        </w:rPr>
        <w:t>. $ containernet&gt; h4 ping h9</w:t>
      </w:r>
      <w:r>
        <w:t xml:space="preserve"> </w:t>
      </w:r>
    </w:p>
    <w:p w14:paraId="009821AC" w14:textId="553863C3" w:rsidR="00403FDC" w:rsidRDefault="00403FDC" w:rsidP="00C17B17">
      <w:r>
        <w:t>We should be able to see ICMP” destination Host Unreachable” response for some time. This demonstrates that the SDN controller was flooded and cannot respond to any new incoming flows.</w:t>
      </w:r>
    </w:p>
    <w:p w14:paraId="16FE9560" w14:textId="77777777" w:rsidR="00403FDC" w:rsidRDefault="00403FDC" w:rsidP="00C17B17"/>
    <w:p w14:paraId="29B6DFBA" w14:textId="77777777" w:rsidR="00403FDC" w:rsidRDefault="00403FDC" w:rsidP="00C17B17"/>
    <w:p w14:paraId="252081A7" w14:textId="77777777" w:rsidR="00403FDC" w:rsidRDefault="00403FDC" w:rsidP="00C17B17"/>
    <w:p w14:paraId="76927332" w14:textId="4D3E3AF2" w:rsidR="00403FDC" w:rsidRDefault="00403FDC" w:rsidP="00C17B17">
      <w:r>
        <w:rPr>
          <w:noProof/>
        </w:rPr>
        <mc:AlternateContent>
          <mc:Choice Requires="wpg">
            <w:drawing>
              <wp:anchor distT="0" distB="0" distL="114300" distR="114300" simplePos="0" relativeHeight="251696128" behindDoc="0" locked="0" layoutInCell="1" allowOverlap="1" wp14:anchorId="67682F27" wp14:editId="4A55F6F3">
                <wp:simplePos x="0" y="0"/>
                <wp:positionH relativeFrom="column">
                  <wp:posOffset>1072515</wp:posOffset>
                </wp:positionH>
                <wp:positionV relativeFrom="paragraph">
                  <wp:posOffset>36830</wp:posOffset>
                </wp:positionV>
                <wp:extent cx="5191125" cy="3087370"/>
                <wp:effectExtent l="0" t="0" r="9525" b="0"/>
                <wp:wrapNone/>
                <wp:docPr id="628987743" name="Group 23"/>
                <wp:cNvGraphicFramePr/>
                <a:graphic xmlns:a="http://schemas.openxmlformats.org/drawingml/2006/main">
                  <a:graphicData uri="http://schemas.microsoft.com/office/word/2010/wordprocessingGroup">
                    <wpg:wgp>
                      <wpg:cNvGrpSpPr/>
                      <wpg:grpSpPr>
                        <a:xfrm>
                          <a:off x="0" y="0"/>
                          <a:ext cx="5191125" cy="3087370"/>
                          <a:chOff x="0" y="0"/>
                          <a:chExt cx="5191125" cy="3087370"/>
                        </a:xfrm>
                      </wpg:grpSpPr>
                      <pic:pic xmlns:pic="http://schemas.openxmlformats.org/drawingml/2006/picture">
                        <pic:nvPicPr>
                          <pic:cNvPr id="307768498" name="Picture 1"/>
                          <pic:cNvPicPr>
                            <a:picLocks noChangeAspect="1"/>
                          </pic:cNvPicPr>
                        </pic:nvPicPr>
                        <pic:blipFill>
                          <a:blip r:embed="rId23"/>
                          <a:stretch>
                            <a:fillRect/>
                          </a:stretch>
                        </pic:blipFill>
                        <pic:spPr>
                          <a:xfrm>
                            <a:off x="0" y="0"/>
                            <a:ext cx="5191125" cy="2770505"/>
                          </a:xfrm>
                          <a:prstGeom prst="rect">
                            <a:avLst/>
                          </a:prstGeom>
                        </pic:spPr>
                      </pic:pic>
                      <wps:wsp>
                        <wps:cNvPr id="1938704175" name="Text Box 1"/>
                        <wps:cNvSpPr txBox="1"/>
                        <wps:spPr>
                          <a:xfrm>
                            <a:off x="0" y="2828925"/>
                            <a:ext cx="5191125" cy="258445"/>
                          </a:xfrm>
                          <a:prstGeom prst="rect">
                            <a:avLst/>
                          </a:prstGeom>
                          <a:solidFill>
                            <a:prstClr val="white"/>
                          </a:solidFill>
                          <a:ln>
                            <a:noFill/>
                          </a:ln>
                        </wps:spPr>
                        <wps:txbx>
                          <w:txbxContent>
                            <w:p w14:paraId="721BAAD2" w14:textId="0ED67131" w:rsidR="00403FDC" w:rsidRPr="00423F1A" w:rsidRDefault="00403FDC" w:rsidP="00403FDC">
                              <w:pPr>
                                <w:pStyle w:val="Caption"/>
                                <w:rPr>
                                  <w:sz w:val="20"/>
                                  <w:szCs w:val="20"/>
                                </w:rPr>
                              </w:pPr>
                              <w:r>
                                <w:t xml:space="preserve">Figure </w:t>
                              </w:r>
                              <w:r>
                                <w:fldChar w:fldCharType="begin"/>
                              </w:r>
                              <w:r>
                                <w:instrText xml:space="preserve"> SEQ Figure \* ARABIC </w:instrText>
                              </w:r>
                              <w:r>
                                <w:fldChar w:fldCharType="separate"/>
                              </w:r>
                              <w:r w:rsidR="00BE270B">
                                <w:rPr>
                                  <w:noProof/>
                                </w:rPr>
                                <w:t>10</w:t>
                              </w:r>
                              <w:r>
                                <w:fldChar w:fldCharType="end"/>
                              </w:r>
                              <w:r>
                                <w:t>-SDN controller was flooded and cannot respond to any new incoming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682F27" id="Group 23" o:spid="_x0000_s1045" style="position:absolute;left:0;text-align:left;margin-left:84.45pt;margin-top:2.9pt;width:408.75pt;height:243.1pt;z-index:251696128" coordsize="51911,3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">
                <v:shape id="Picture 1" o:spid="_x0000_s1046" type="#_x0000_t75" style="position:absolute;width:51911;height:27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">
                  <v:imagedata r:id="rId24" o:title=""/>
                </v:shape>
                <v:shape id="_x0000_s1047" type="#_x0000_t202" style="position:absolute;top:28289;width:5191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" stroked="f">
                  <v:textbox style="mso-fit-shape-to-text:t" inset="0,0,0,0">
                    <w:txbxContent>
                      <w:p w14:paraId="721BAAD2" w14:textId="0ED67131" w:rsidR="00403FDC" w:rsidRPr="00423F1A" w:rsidRDefault="00403FDC" w:rsidP="00403FDC">
                        <w:pPr>
                          <w:pStyle w:val="Caption"/>
                          <w:rPr>
                            <w:sz w:val="20"/>
                            <w:szCs w:val="20"/>
                          </w:rPr>
                        </w:pPr>
                        <w:r>
                          <w:t xml:space="preserve">Figure </w:t>
                        </w:r>
                        <w:r>
                          <w:fldChar w:fldCharType="begin"/>
                        </w:r>
                        <w:r>
                          <w:instrText xml:space="preserve"> SEQ Figure \* ARABIC </w:instrText>
                        </w:r>
                        <w:r>
                          <w:fldChar w:fldCharType="separate"/>
                        </w:r>
                        <w:r w:rsidR="00BE270B">
                          <w:rPr>
                            <w:noProof/>
                          </w:rPr>
                          <w:t>10</w:t>
                        </w:r>
                        <w:r>
                          <w:fldChar w:fldCharType="end"/>
                        </w:r>
                        <w:r>
                          <w:t>-SDN controller was flooded and cannot respond to any new incoming</w:t>
                        </w:r>
                      </w:p>
                    </w:txbxContent>
                  </v:textbox>
                </v:shape>
              </v:group>
            </w:pict>
          </mc:Fallback>
        </mc:AlternateContent>
      </w:r>
    </w:p>
    <w:p w14:paraId="0099FF1B" w14:textId="77777777" w:rsidR="00403FDC" w:rsidRDefault="00403FDC" w:rsidP="00C17B17"/>
    <w:p w14:paraId="59964677" w14:textId="77777777" w:rsidR="00403FDC" w:rsidRDefault="00403FDC" w:rsidP="00C17B17"/>
    <w:p w14:paraId="073D0D48" w14:textId="77777777" w:rsidR="00403FDC" w:rsidRDefault="00403FDC" w:rsidP="00C17B17"/>
    <w:p w14:paraId="14ED26F6" w14:textId="5B60A167" w:rsidR="004832F4" w:rsidRDefault="004832F4" w:rsidP="00C17B17"/>
    <w:p w14:paraId="38F9C629" w14:textId="77777777" w:rsidR="004832F4" w:rsidRDefault="004832F4" w:rsidP="00C17B17"/>
    <w:p w14:paraId="284B6CF1" w14:textId="77777777" w:rsidR="00403FDC" w:rsidRDefault="00403FDC" w:rsidP="00C17B17"/>
    <w:p w14:paraId="21AF4C9D" w14:textId="7DB8661D" w:rsidR="00403FDC" w:rsidRDefault="00403FDC" w:rsidP="00C17B17"/>
    <w:p w14:paraId="6AACA55D" w14:textId="77777777" w:rsidR="00403FDC" w:rsidRDefault="00403FDC" w:rsidP="00C17B17"/>
    <w:p w14:paraId="40AF96D0" w14:textId="77777777" w:rsidR="00403FDC" w:rsidRDefault="00403FDC" w:rsidP="00C17B17"/>
    <w:p w14:paraId="5986CBAC" w14:textId="77777777" w:rsidR="00403FDC" w:rsidRDefault="00403FDC" w:rsidP="00C17B17"/>
    <w:p w14:paraId="7B785813" w14:textId="77777777" w:rsidR="00403FDC" w:rsidRDefault="00403FDC" w:rsidP="00C17B17"/>
    <w:p w14:paraId="3B755674" w14:textId="77777777" w:rsidR="00403FDC" w:rsidRDefault="00403FDC" w:rsidP="00C17B17"/>
    <w:p w14:paraId="20D4110C" w14:textId="68435FA7" w:rsidR="004832F4" w:rsidRDefault="004832F4" w:rsidP="00C17B17"/>
    <w:p w14:paraId="1FA95944" w14:textId="77777777" w:rsidR="004832F4" w:rsidRDefault="004832F4" w:rsidP="00C17B17"/>
    <w:p w14:paraId="23A04E9A" w14:textId="27FD94D5" w:rsidR="004832F4" w:rsidRDefault="004832F4" w:rsidP="00C17B17"/>
    <w:p w14:paraId="28D9F984" w14:textId="35501F1F" w:rsidR="00492DE9" w:rsidRDefault="00492DE9" w:rsidP="00C17B17"/>
    <w:p w14:paraId="24EAEDD2" w14:textId="3B329EC5" w:rsidR="00BC22F7" w:rsidRDefault="00BC22F7" w:rsidP="00C17B17"/>
    <w:p w14:paraId="1E59832E" w14:textId="0AB7818A" w:rsidR="00403FDC" w:rsidRDefault="00403FDC" w:rsidP="00C17B17"/>
    <w:p w14:paraId="0208C75F" w14:textId="67734A24" w:rsidR="00403FDC" w:rsidRDefault="00403FDC" w:rsidP="00C17B17"/>
    <w:p w14:paraId="7EC95EA7" w14:textId="7BC8B2B1" w:rsidR="00403FDC" w:rsidRDefault="00403FDC" w:rsidP="00C17B17"/>
    <w:p w14:paraId="740D2812" w14:textId="1F7D4621" w:rsidR="00403FDC" w:rsidRDefault="00403FDC" w:rsidP="00C17B17"/>
    <w:p w14:paraId="6FD50BF9" w14:textId="090A2D34" w:rsidR="00403FDC" w:rsidRDefault="00403FDC" w:rsidP="00C17B17">
      <w:r>
        <w:t xml:space="preserve">e. You can stop the flooding by killing the hping3 using Ctrl+C in h1’s x-terminal. After waiting for a few more seconds, the service will </w:t>
      </w:r>
      <w:proofErr w:type="gramStart"/>
      <w:r>
        <w:t>resume</w:t>
      </w:r>
      <w:proofErr w:type="gramEnd"/>
      <w:r>
        <w:t xml:space="preserve"> and we can see valid ping responses from h9 back to h4. This shows the controller is resumed back to work normally</w:t>
      </w:r>
    </w:p>
    <w:p w14:paraId="403BFD85" w14:textId="1414B995" w:rsidR="00403FDC" w:rsidRDefault="00B45643" w:rsidP="00C17B17">
      <w:r>
        <w:rPr>
          <w:noProof/>
        </w:rPr>
        <mc:AlternateContent>
          <mc:Choice Requires="wpg">
            <w:drawing>
              <wp:anchor distT="0" distB="0" distL="114300" distR="114300" simplePos="0" relativeHeight="251700224" behindDoc="0" locked="0" layoutInCell="1" allowOverlap="1" wp14:anchorId="3BEAFFD9" wp14:editId="5EEF9AB2">
                <wp:simplePos x="0" y="0"/>
                <wp:positionH relativeFrom="column">
                  <wp:posOffset>615315</wp:posOffset>
                </wp:positionH>
                <wp:positionV relativeFrom="paragraph">
                  <wp:posOffset>111125</wp:posOffset>
                </wp:positionV>
                <wp:extent cx="5848350" cy="2725420"/>
                <wp:effectExtent l="0" t="0" r="0" b="0"/>
                <wp:wrapNone/>
                <wp:docPr id="92486723" name="Group 24"/>
                <wp:cNvGraphicFramePr/>
                <a:graphic xmlns:a="http://schemas.openxmlformats.org/drawingml/2006/main">
                  <a:graphicData uri="http://schemas.microsoft.com/office/word/2010/wordprocessingGroup">
                    <wpg:wgp>
                      <wpg:cNvGrpSpPr/>
                      <wpg:grpSpPr>
                        <a:xfrm>
                          <a:off x="0" y="0"/>
                          <a:ext cx="5848350" cy="2725420"/>
                          <a:chOff x="0" y="0"/>
                          <a:chExt cx="6334125" cy="3049270"/>
                        </a:xfrm>
                      </wpg:grpSpPr>
                      <pic:pic xmlns:pic="http://schemas.openxmlformats.org/drawingml/2006/picture">
                        <pic:nvPicPr>
                          <pic:cNvPr id="539258059" name="Picture 1"/>
                          <pic:cNvPicPr>
                            <a:picLocks noChangeAspect="1"/>
                          </pic:cNvPicPr>
                        </pic:nvPicPr>
                        <pic:blipFill>
                          <a:blip r:embed="rId25"/>
                          <a:stretch>
                            <a:fillRect/>
                          </a:stretch>
                        </pic:blipFill>
                        <pic:spPr>
                          <a:xfrm>
                            <a:off x="0" y="0"/>
                            <a:ext cx="6334125" cy="2729865"/>
                          </a:xfrm>
                          <a:prstGeom prst="rect">
                            <a:avLst/>
                          </a:prstGeom>
                        </pic:spPr>
                      </pic:pic>
                      <wps:wsp>
                        <wps:cNvPr id="2130586228" name="Text Box 1"/>
                        <wps:cNvSpPr txBox="1"/>
                        <wps:spPr>
                          <a:xfrm>
                            <a:off x="0" y="2790825"/>
                            <a:ext cx="6334125" cy="258445"/>
                          </a:xfrm>
                          <a:prstGeom prst="rect">
                            <a:avLst/>
                          </a:prstGeom>
                          <a:solidFill>
                            <a:prstClr val="white"/>
                          </a:solidFill>
                          <a:ln>
                            <a:noFill/>
                          </a:ln>
                        </wps:spPr>
                        <wps:txbx>
                          <w:txbxContent>
                            <w:p w14:paraId="3AF37E96" w14:textId="41855E68" w:rsidR="00403FDC" w:rsidRPr="00A52BA5" w:rsidRDefault="00403FDC" w:rsidP="00403FDC">
                              <w:pPr>
                                <w:pStyle w:val="Caption"/>
                                <w:rPr>
                                  <w:sz w:val="20"/>
                                  <w:szCs w:val="20"/>
                                </w:rPr>
                              </w:pPr>
                              <w:r>
                                <w:t xml:space="preserve">Figure </w:t>
                              </w:r>
                              <w:r>
                                <w:fldChar w:fldCharType="begin"/>
                              </w:r>
                              <w:r>
                                <w:instrText xml:space="preserve"> SEQ Figure \* ARABIC </w:instrText>
                              </w:r>
                              <w:r>
                                <w:fldChar w:fldCharType="separate"/>
                              </w:r>
                              <w:r w:rsidR="00BE270B">
                                <w:rPr>
                                  <w:noProof/>
                                </w:rPr>
                                <w:t>11</w:t>
                              </w:r>
                              <w:r>
                                <w:fldChar w:fldCharType="end"/>
                              </w:r>
                              <w:r>
                                <w:t>- SDN controller stopped flood</w:t>
                              </w:r>
                              <w:r w:rsidR="006D5DAF">
                                <w:t>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EAFFD9" id="Group 24" o:spid="_x0000_s1048" style="position:absolute;left:0;text-align:left;margin-left:48.45pt;margin-top:8.75pt;width:460.5pt;height:214.6pt;z-index:251700224;mso-width-relative:margin;mso-height-relative:margin" coordsize="63341,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">
                <v:shape id="Picture 1" o:spid="_x0000_s1049" type="#_x0000_t75" style="position:absolute;width:63341;height:27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">
                  <v:imagedata r:id="rId26" o:title=""/>
                </v:shape>
                <v:shape id="_x0000_s1050" type="#_x0000_t202" style="position:absolute;top:27908;width:6334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" stroked="f">
                  <v:textbox inset="0,0,0,0">
                    <w:txbxContent>
                      <w:p w14:paraId="3AF37E96" w14:textId="41855E68" w:rsidR="00403FDC" w:rsidRPr="00A52BA5" w:rsidRDefault="00403FDC" w:rsidP="00403FDC">
                        <w:pPr>
                          <w:pStyle w:val="Caption"/>
                          <w:rPr>
                            <w:sz w:val="20"/>
                            <w:szCs w:val="20"/>
                          </w:rPr>
                        </w:pPr>
                        <w:r>
                          <w:t xml:space="preserve">Figure </w:t>
                        </w:r>
                        <w:r>
                          <w:fldChar w:fldCharType="begin"/>
                        </w:r>
                        <w:r>
                          <w:instrText xml:space="preserve"> SEQ Figure \* ARABIC </w:instrText>
                        </w:r>
                        <w:r>
                          <w:fldChar w:fldCharType="separate"/>
                        </w:r>
                        <w:r w:rsidR="00BE270B">
                          <w:rPr>
                            <w:noProof/>
                          </w:rPr>
                          <w:t>11</w:t>
                        </w:r>
                        <w:r>
                          <w:fldChar w:fldCharType="end"/>
                        </w:r>
                        <w:r>
                          <w:t>- SDN controller stopped flood</w:t>
                        </w:r>
                        <w:r w:rsidR="006D5DAF">
                          <w:t>ing</w:t>
                        </w:r>
                      </w:p>
                    </w:txbxContent>
                  </v:textbox>
                </v:shape>
              </v:group>
            </w:pict>
          </mc:Fallback>
        </mc:AlternateContent>
      </w:r>
    </w:p>
    <w:p w14:paraId="65126DA9" w14:textId="55BD6AF1" w:rsidR="00B45643" w:rsidRDefault="00B45643" w:rsidP="00C17B17"/>
    <w:p w14:paraId="6C30D65A" w14:textId="760C93FB" w:rsidR="00B45643" w:rsidRDefault="00B45643" w:rsidP="00C17B17"/>
    <w:p w14:paraId="0D0235ED" w14:textId="77777777" w:rsidR="00B45643" w:rsidRDefault="00B45643" w:rsidP="00C17B17"/>
    <w:p w14:paraId="0A08EA69" w14:textId="77777777" w:rsidR="00B45643" w:rsidRDefault="00B45643" w:rsidP="00C17B17"/>
    <w:p w14:paraId="37F41B19" w14:textId="6842141F" w:rsidR="00B45643" w:rsidRDefault="00B45643" w:rsidP="00C17B17"/>
    <w:p w14:paraId="3370AE1F" w14:textId="77777777" w:rsidR="00B45643" w:rsidRDefault="00B45643" w:rsidP="00C17B17"/>
    <w:p w14:paraId="6DF56678" w14:textId="77777777" w:rsidR="00B45643" w:rsidRDefault="00B45643" w:rsidP="00C17B17"/>
    <w:p w14:paraId="2A284EC1" w14:textId="3757DD52" w:rsidR="00B45643" w:rsidRDefault="00B45643" w:rsidP="00C17B17"/>
    <w:p w14:paraId="352B671D" w14:textId="77777777" w:rsidR="00B45643" w:rsidRDefault="00B45643" w:rsidP="00C17B17"/>
    <w:p w14:paraId="1F081304" w14:textId="77777777" w:rsidR="00B45643" w:rsidRDefault="00B45643" w:rsidP="00C17B17"/>
    <w:p w14:paraId="6D624CD0" w14:textId="77777777" w:rsidR="00B45643" w:rsidRDefault="00B45643" w:rsidP="00C17B17"/>
    <w:p w14:paraId="3023C47D" w14:textId="77777777" w:rsidR="00B45643" w:rsidRDefault="00B45643" w:rsidP="00C17B17"/>
    <w:p w14:paraId="1137DECF" w14:textId="016829B5" w:rsidR="00B45643" w:rsidRDefault="00B45643" w:rsidP="00C17B17"/>
    <w:p w14:paraId="6085BD34" w14:textId="05478E04" w:rsidR="00B45643" w:rsidRDefault="00B45643" w:rsidP="00C17B17"/>
    <w:p w14:paraId="0C737AA0" w14:textId="77777777" w:rsidR="00B45643" w:rsidRDefault="00B45643" w:rsidP="00C17B17"/>
    <w:p w14:paraId="754F1AB8" w14:textId="77777777" w:rsidR="00B45643" w:rsidRDefault="00B45643" w:rsidP="00C17B17"/>
    <w:p w14:paraId="6613AD4B" w14:textId="232B0C28" w:rsidR="00B45643" w:rsidRDefault="00B45643" w:rsidP="00C17B17"/>
    <w:p w14:paraId="493D616F" w14:textId="77777777" w:rsidR="00B45643" w:rsidRDefault="00B45643" w:rsidP="00C17B17"/>
    <w:p w14:paraId="076F4161" w14:textId="77777777" w:rsidR="00B45643" w:rsidRDefault="00B45643" w:rsidP="00C17B17"/>
    <w:p w14:paraId="78AAC35F" w14:textId="77777777" w:rsidR="00B45643" w:rsidRDefault="00B45643" w:rsidP="00C17B17"/>
    <w:p w14:paraId="4B52ACFD" w14:textId="77777777" w:rsidR="00B45643" w:rsidRDefault="00B45643" w:rsidP="00C17B17"/>
    <w:p w14:paraId="043B33E7" w14:textId="77777777" w:rsidR="00B45643" w:rsidRDefault="00B45643" w:rsidP="00C17B17"/>
    <w:p w14:paraId="1651C268" w14:textId="242D81FA" w:rsidR="00B45643" w:rsidRDefault="00B45643" w:rsidP="00C17B17"/>
    <w:p w14:paraId="520AEBE8" w14:textId="694F11CB" w:rsidR="00755E81" w:rsidRDefault="006D5DAF" w:rsidP="00755E81">
      <w:pPr>
        <w:keepNext/>
        <w:rPr>
          <w:b/>
          <w:bCs/>
          <w:sz w:val="36"/>
          <w:szCs w:val="36"/>
        </w:rPr>
      </w:pPr>
      <w:r w:rsidRPr="006D5DAF">
        <w:rPr>
          <w:b/>
          <w:bCs/>
          <w:sz w:val="36"/>
          <w:szCs w:val="36"/>
        </w:rPr>
        <w:lastRenderedPageBreak/>
        <w:t>Task 2.3 Mitigate DoS Attack by implementing port security</w:t>
      </w:r>
    </w:p>
    <w:p w14:paraId="48F85B93" w14:textId="470AE596" w:rsidR="006D5DAF" w:rsidRPr="006D5DAF" w:rsidRDefault="006D5DAF" w:rsidP="00755E81">
      <w:pPr>
        <w:keepNext/>
        <w:rPr>
          <w:b/>
          <w:bCs/>
          <w:sz w:val="36"/>
          <w:szCs w:val="36"/>
        </w:rPr>
      </w:pPr>
    </w:p>
    <w:p w14:paraId="4FB61F66" w14:textId="77777777" w:rsidR="00B45643" w:rsidRDefault="00B45643" w:rsidP="00B45643">
      <w:pPr>
        <w:pStyle w:val="ListParagraph"/>
        <w:keepNext/>
        <w:numPr>
          <w:ilvl w:val="0"/>
          <w:numId w:val="52"/>
        </w:numPr>
      </w:pPr>
      <w:r>
        <w:t xml:space="preserve">Run POX controller with firewall application this time, where we assume $POX DIR is the POX directory where pox source codes present: </w:t>
      </w:r>
    </w:p>
    <w:p w14:paraId="15E521B4" w14:textId="77777777" w:rsidR="00B45643" w:rsidRDefault="00B45643" w:rsidP="00B45643">
      <w:pPr>
        <w:pStyle w:val="ListParagraph"/>
        <w:keepNext/>
        <w:ind w:left="1326"/>
      </w:pPr>
      <w:r w:rsidRPr="00B45643">
        <w:rPr>
          <w:b/>
          <w:bCs/>
        </w:rPr>
        <w:t>$ cd pox</w:t>
      </w:r>
      <w:r>
        <w:t xml:space="preserve"> </w:t>
      </w:r>
    </w:p>
    <w:p w14:paraId="111C496F" w14:textId="548C95FE" w:rsidR="00B45643" w:rsidRPr="00B45643" w:rsidRDefault="00B45643" w:rsidP="00B45643">
      <w:pPr>
        <w:pStyle w:val="ListParagraph"/>
        <w:keepNext/>
        <w:ind w:left="1326"/>
        <w:rPr>
          <w:b/>
          <w:bCs/>
        </w:rPr>
      </w:pPr>
      <w:r>
        <w:t xml:space="preserve">It is where your pox file is located, a common location is at </w:t>
      </w:r>
      <w:r w:rsidRPr="00B45643">
        <w:rPr>
          <w:b/>
          <w:bCs/>
        </w:rPr>
        <w:t xml:space="preserve">$ </w:t>
      </w:r>
      <w:proofErr w:type="gramStart"/>
      <w:r w:rsidRPr="00B45643">
        <w:rPr>
          <w:b/>
          <w:bCs/>
        </w:rPr>
        <w:t>sudo .</w:t>
      </w:r>
      <w:proofErr w:type="gramEnd"/>
      <w:r w:rsidRPr="00B45643">
        <w:rPr>
          <w:b/>
          <w:bCs/>
        </w:rPr>
        <w:t xml:space="preserve">/pox.py openflow.of_01 --port=6655 </w:t>
      </w:r>
    </w:p>
    <w:p w14:paraId="5FA89B9B" w14:textId="6467EEF2" w:rsidR="003A1675" w:rsidRPr="00B45643" w:rsidRDefault="00B45643" w:rsidP="00B45643">
      <w:pPr>
        <w:pStyle w:val="ListParagraph"/>
        <w:keepNext/>
        <w:ind w:left="1326"/>
        <w:rPr>
          <w:b/>
          <w:bCs/>
        </w:rPr>
      </w:pPr>
      <w:r w:rsidRPr="00B45643">
        <w:rPr>
          <w:b/>
          <w:bCs/>
        </w:rPr>
        <w:t xml:space="preserve">pox. </w:t>
      </w:r>
      <w:proofErr w:type="gramStart"/>
      <w:r w:rsidRPr="00B45643">
        <w:rPr>
          <w:b/>
          <w:bCs/>
        </w:rPr>
        <w:t>forwarding.l</w:t>
      </w:r>
      <w:proofErr w:type="gramEnd"/>
      <w:r w:rsidRPr="00B45643">
        <w:rPr>
          <w:b/>
          <w:bCs/>
        </w:rPr>
        <w:t>3_learning pox.forwarding.L3Firewall</w:t>
      </w:r>
    </w:p>
    <w:p w14:paraId="5992AA38" w14:textId="3802536B" w:rsidR="00B45643" w:rsidRDefault="00B45643" w:rsidP="00B45643">
      <w:pPr>
        <w:keepNext/>
        <w:ind w:left="966"/>
      </w:pPr>
      <w:r>
        <w:t xml:space="preserve">Here POX controller is invoked by./pox.py command and we run l3 learning.py application and L3Firewall.py file from the POX controller. All the forwarding applications </w:t>
      </w:r>
      <w:proofErr w:type="gramStart"/>
      <w:r>
        <w:t>have to</w:t>
      </w:r>
      <w:proofErr w:type="gramEnd"/>
      <w:r>
        <w:t xml:space="preserve"> be stored in /pox/pox/- forwarding directory. To give a relative path from the directory where the POX binary is present, we follow convention pox. </w:t>
      </w:r>
    </w:p>
    <w:p w14:paraId="20F62D5F" w14:textId="77777777" w:rsidR="00B45643" w:rsidRDefault="00B45643" w:rsidP="00B45643">
      <w:pPr>
        <w:keepNext/>
        <w:ind w:left="0"/>
      </w:pPr>
    </w:p>
    <w:p w14:paraId="2A591CA8" w14:textId="77777777" w:rsidR="00B45643" w:rsidRDefault="00B45643" w:rsidP="00B45643">
      <w:pPr>
        <w:keepNext/>
        <w:ind w:left="0"/>
      </w:pPr>
    </w:p>
    <w:p w14:paraId="08889D94" w14:textId="5F1CDC8A" w:rsidR="00B45643" w:rsidRDefault="00B45643" w:rsidP="00B45643">
      <w:pPr>
        <w:keepNext/>
        <w:ind w:left="0"/>
      </w:pPr>
      <w:r>
        <w:rPr>
          <w:noProof/>
        </w:rPr>
        <mc:AlternateContent>
          <mc:Choice Requires="wpg">
            <w:drawing>
              <wp:anchor distT="0" distB="0" distL="114300" distR="114300" simplePos="0" relativeHeight="251704320" behindDoc="0" locked="0" layoutInCell="1" allowOverlap="1" wp14:anchorId="1F9B4FD1" wp14:editId="290E9760">
                <wp:simplePos x="0" y="0"/>
                <wp:positionH relativeFrom="column">
                  <wp:posOffset>481965</wp:posOffset>
                </wp:positionH>
                <wp:positionV relativeFrom="paragraph">
                  <wp:posOffset>9525</wp:posOffset>
                </wp:positionV>
                <wp:extent cx="5118100" cy="2877820"/>
                <wp:effectExtent l="0" t="0" r="6350" b="0"/>
                <wp:wrapNone/>
                <wp:docPr id="1819393787" name="Group 25"/>
                <wp:cNvGraphicFramePr/>
                <a:graphic xmlns:a="http://schemas.openxmlformats.org/drawingml/2006/main">
                  <a:graphicData uri="http://schemas.microsoft.com/office/word/2010/wordprocessingGroup">
                    <wpg:wgp>
                      <wpg:cNvGrpSpPr/>
                      <wpg:grpSpPr>
                        <a:xfrm>
                          <a:off x="0" y="0"/>
                          <a:ext cx="5118100" cy="2877820"/>
                          <a:chOff x="0" y="0"/>
                          <a:chExt cx="5118100" cy="2877820"/>
                        </a:xfrm>
                      </wpg:grpSpPr>
                      <pic:pic xmlns:pic="http://schemas.openxmlformats.org/drawingml/2006/picture">
                        <pic:nvPicPr>
                          <pic:cNvPr id="1423602693" name="Picture 1"/>
                          <pic:cNvPicPr>
                            <a:picLocks noChangeAspect="1"/>
                          </pic:cNvPicPr>
                        </pic:nvPicPr>
                        <pic:blipFill>
                          <a:blip r:embed="rId27"/>
                          <a:stretch>
                            <a:fillRect/>
                          </a:stretch>
                        </pic:blipFill>
                        <pic:spPr>
                          <a:xfrm>
                            <a:off x="0" y="0"/>
                            <a:ext cx="5118100" cy="2562225"/>
                          </a:xfrm>
                          <a:prstGeom prst="rect">
                            <a:avLst/>
                          </a:prstGeom>
                        </pic:spPr>
                      </pic:pic>
                      <wps:wsp>
                        <wps:cNvPr id="2143390740" name="Text Box 1"/>
                        <wps:cNvSpPr txBox="1"/>
                        <wps:spPr>
                          <a:xfrm>
                            <a:off x="0" y="2619375"/>
                            <a:ext cx="5118100" cy="258445"/>
                          </a:xfrm>
                          <a:prstGeom prst="rect">
                            <a:avLst/>
                          </a:prstGeom>
                          <a:solidFill>
                            <a:prstClr val="white"/>
                          </a:solidFill>
                          <a:ln>
                            <a:noFill/>
                          </a:ln>
                        </wps:spPr>
                        <wps:txbx>
                          <w:txbxContent>
                            <w:p w14:paraId="2E23B5E5" w14:textId="5F32CEB1" w:rsidR="00B45643" w:rsidRPr="00960B54" w:rsidRDefault="00B45643" w:rsidP="00B45643">
                              <w:pPr>
                                <w:pStyle w:val="Caption"/>
                                <w:rPr>
                                  <w:sz w:val="20"/>
                                  <w:szCs w:val="20"/>
                                </w:rPr>
                              </w:pPr>
                              <w:r>
                                <w:t xml:space="preserve">Figure </w:t>
                              </w:r>
                              <w:r>
                                <w:fldChar w:fldCharType="begin"/>
                              </w:r>
                              <w:r>
                                <w:instrText xml:space="preserve"> SEQ Figure \* ARABIC </w:instrText>
                              </w:r>
                              <w:r>
                                <w:fldChar w:fldCharType="separate"/>
                              </w:r>
                              <w:r w:rsidR="00BE270B">
                                <w:rPr>
                                  <w:noProof/>
                                </w:rPr>
                                <w:t>12</w:t>
                              </w:r>
                              <w:r>
                                <w:fldChar w:fldCharType="end"/>
                              </w:r>
                              <w:r>
                                <w:t>-</w:t>
                              </w:r>
                              <w:r w:rsidRPr="00972CDF">
                                <w:t>POX controller is invoked by ./pox.py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9B4FD1" id="Group 25" o:spid="_x0000_s1051" style="position:absolute;margin-left:37.95pt;margin-top:.75pt;width:403pt;height:226.6pt;z-index:251704320" coordsize="51181,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">
                <v:shape id="Picture 1" o:spid="_x0000_s1052" type="#_x0000_t75" style="position:absolute;width:51181;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">
                  <v:imagedata r:id="rId28" o:title=""/>
                </v:shape>
                <v:shape id="_x0000_s1053" type="#_x0000_t202" style="position:absolute;top:26193;width:5118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" stroked="f">
                  <v:textbox style="mso-fit-shape-to-text:t" inset="0,0,0,0">
                    <w:txbxContent>
                      <w:p w14:paraId="2E23B5E5" w14:textId="5F32CEB1" w:rsidR="00B45643" w:rsidRPr="00960B54" w:rsidRDefault="00B45643" w:rsidP="00B45643">
                        <w:pPr>
                          <w:pStyle w:val="Caption"/>
                          <w:rPr>
                            <w:sz w:val="20"/>
                            <w:szCs w:val="20"/>
                          </w:rPr>
                        </w:pPr>
                        <w:r>
                          <w:t xml:space="preserve">Figure </w:t>
                        </w:r>
                        <w:r>
                          <w:fldChar w:fldCharType="begin"/>
                        </w:r>
                        <w:r>
                          <w:instrText xml:space="preserve"> SEQ Figure \* ARABIC </w:instrText>
                        </w:r>
                        <w:r>
                          <w:fldChar w:fldCharType="separate"/>
                        </w:r>
                        <w:r w:rsidR="00BE270B">
                          <w:rPr>
                            <w:noProof/>
                          </w:rPr>
                          <w:t>12</w:t>
                        </w:r>
                        <w:r>
                          <w:fldChar w:fldCharType="end"/>
                        </w:r>
                        <w:r>
                          <w:t>-</w:t>
                        </w:r>
                        <w:r w:rsidRPr="00972CDF">
                          <w:t>POX controller is invoked by ./pox.py command</w:t>
                        </w:r>
                      </w:p>
                    </w:txbxContent>
                  </v:textbox>
                </v:shape>
              </v:group>
            </w:pict>
          </mc:Fallback>
        </mc:AlternateContent>
      </w:r>
    </w:p>
    <w:p w14:paraId="5656FE11" w14:textId="77777777" w:rsidR="00B45643" w:rsidRDefault="00B45643" w:rsidP="00B45643">
      <w:pPr>
        <w:keepNext/>
        <w:ind w:left="0"/>
      </w:pPr>
    </w:p>
    <w:p w14:paraId="3DF06EE3" w14:textId="3B73AF1D" w:rsidR="00B45643" w:rsidRDefault="00B45643" w:rsidP="00B45643">
      <w:pPr>
        <w:keepNext/>
        <w:ind w:left="0"/>
      </w:pPr>
    </w:p>
    <w:p w14:paraId="0A35E1EC" w14:textId="77777777" w:rsidR="00B45643" w:rsidRDefault="00B45643" w:rsidP="00755E81">
      <w:pPr>
        <w:keepNext/>
      </w:pPr>
    </w:p>
    <w:p w14:paraId="4A1F6C68" w14:textId="6658576C" w:rsidR="00B45643" w:rsidRDefault="00B45643" w:rsidP="00755E81">
      <w:pPr>
        <w:keepNext/>
      </w:pPr>
    </w:p>
    <w:p w14:paraId="281B3043" w14:textId="2EE28F98" w:rsidR="00B45643" w:rsidRDefault="00B45643" w:rsidP="00755E81">
      <w:pPr>
        <w:keepNext/>
      </w:pPr>
    </w:p>
    <w:p w14:paraId="3398AD57" w14:textId="77777777" w:rsidR="00B45643" w:rsidRDefault="00B45643" w:rsidP="00755E81">
      <w:pPr>
        <w:keepNext/>
      </w:pPr>
    </w:p>
    <w:p w14:paraId="14DC609D" w14:textId="52ADDBE7" w:rsidR="00B45643" w:rsidRDefault="00B45643" w:rsidP="00755E81">
      <w:pPr>
        <w:keepNext/>
      </w:pPr>
    </w:p>
    <w:p w14:paraId="0AA7C976" w14:textId="0BE4AF11" w:rsidR="00B45643" w:rsidRDefault="00B45643" w:rsidP="00755E81">
      <w:pPr>
        <w:keepNext/>
      </w:pPr>
    </w:p>
    <w:p w14:paraId="2A251FE9" w14:textId="78A630A9" w:rsidR="00B45643" w:rsidRDefault="00B45643" w:rsidP="00755E81">
      <w:pPr>
        <w:keepNext/>
      </w:pPr>
    </w:p>
    <w:p w14:paraId="3291521C" w14:textId="77777777" w:rsidR="00B45643" w:rsidRDefault="00B45643" w:rsidP="00755E81">
      <w:pPr>
        <w:keepNext/>
      </w:pPr>
    </w:p>
    <w:p w14:paraId="6C5A1ADB" w14:textId="7B9F6CC7" w:rsidR="00403FDC" w:rsidRDefault="00403FDC" w:rsidP="00755E81">
      <w:pPr>
        <w:keepNext/>
      </w:pPr>
    </w:p>
    <w:p w14:paraId="3A86F056" w14:textId="09CDAE0F" w:rsidR="00403FDC" w:rsidRDefault="00403FDC" w:rsidP="00755E81">
      <w:pPr>
        <w:keepNext/>
      </w:pPr>
    </w:p>
    <w:p w14:paraId="6505198E" w14:textId="740C58C8" w:rsidR="00403FDC" w:rsidRDefault="00403FDC" w:rsidP="00755E81">
      <w:pPr>
        <w:keepNext/>
      </w:pPr>
    </w:p>
    <w:p w14:paraId="51A85C8D" w14:textId="6FBA13E7" w:rsidR="00403FDC" w:rsidRDefault="00403FDC" w:rsidP="00755E81">
      <w:pPr>
        <w:keepNext/>
      </w:pPr>
    </w:p>
    <w:p w14:paraId="0C012412" w14:textId="024D25FB" w:rsidR="00403FDC" w:rsidRDefault="00403FDC" w:rsidP="00755E81">
      <w:pPr>
        <w:keepNext/>
      </w:pPr>
    </w:p>
    <w:p w14:paraId="58A7841B" w14:textId="44AC51FF" w:rsidR="00403FDC" w:rsidRDefault="00403FDC" w:rsidP="00755E81">
      <w:pPr>
        <w:keepNext/>
      </w:pPr>
    </w:p>
    <w:p w14:paraId="23A826F5" w14:textId="4D3D36B8" w:rsidR="00403FDC" w:rsidRDefault="00403FDC" w:rsidP="00755E81">
      <w:pPr>
        <w:keepNext/>
      </w:pPr>
    </w:p>
    <w:p w14:paraId="6557FA57" w14:textId="77777777" w:rsidR="00403FDC" w:rsidRDefault="00403FDC" w:rsidP="00755E81">
      <w:pPr>
        <w:keepNext/>
      </w:pPr>
    </w:p>
    <w:p w14:paraId="59550BA2" w14:textId="4E1D79D2" w:rsidR="00403FDC" w:rsidRDefault="00403FDC" w:rsidP="00755E81">
      <w:pPr>
        <w:keepNext/>
      </w:pPr>
    </w:p>
    <w:p w14:paraId="095397C3" w14:textId="77777777" w:rsidR="008F1E67" w:rsidRDefault="008F1E67" w:rsidP="00755E81">
      <w:pPr>
        <w:keepNext/>
      </w:pPr>
    </w:p>
    <w:p w14:paraId="66722956" w14:textId="77777777" w:rsidR="008F1E67" w:rsidRDefault="008F1E67" w:rsidP="00755E81">
      <w:pPr>
        <w:keepNext/>
      </w:pPr>
    </w:p>
    <w:p w14:paraId="14D78BDF" w14:textId="77777777" w:rsidR="008F1E67" w:rsidRDefault="008F1E67" w:rsidP="00755E81">
      <w:pPr>
        <w:keepNext/>
      </w:pPr>
    </w:p>
    <w:p w14:paraId="09ECF688" w14:textId="77777777" w:rsidR="008F1E67" w:rsidRDefault="008F1E67" w:rsidP="00755E81">
      <w:pPr>
        <w:keepNext/>
      </w:pPr>
    </w:p>
    <w:p w14:paraId="248E6885" w14:textId="77777777" w:rsidR="008F1E67" w:rsidRDefault="008F1E67" w:rsidP="00755E81">
      <w:pPr>
        <w:keepNext/>
      </w:pPr>
    </w:p>
    <w:p w14:paraId="3DDC52E6" w14:textId="77777777" w:rsidR="008F1E67" w:rsidRDefault="008F1E67" w:rsidP="00755E81">
      <w:pPr>
        <w:keepNext/>
      </w:pPr>
    </w:p>
    <w:p w14:paraId="6A687CE5" w14:textId="77777777" w:rsidR="008F1E67" w:rsidRDefault="008F1E67" w:rsidP="00755E81">
      <w:pPr>
        <w:keepNext/>
      </w:pPr>
    </w:p>
    <w:p w14:paraId="32B456B6" w14:textId="77777777" w:rsidR="008F1E67" w:rsidRDefault="008F1E67" w:rsidP="00755E81">
      <w:pPr>
        <w:keepNext/>
      </w:pPr>
    </w:p>
    <w:p w14:paraId="0AB38ED6" w14:textId="77777777" w:rsidR="008F1E67" w:rsidRDefault="008F1E67" w:rsidP="00755E81">
      <w:pPr>
        <w:keepNext/>
      </w:pPr>
    </w:p>
    <w:p w14:paraId="063F5DDA" w14:textId="77777777" w:rsidR="008F1E67" w:rsidRDefault="008F1E67" w:rsidP="00755E81">
      <w:pPr>
        <w:keepNext/>
      </w:pPr>
    </w:p>
    <w:p w14:paraId="46C59CC3" w14:textId="77777777" w:rsidR="008F1E67" w:rsidRDefault="008F1E67" w:rsidP="00755E81">
      <w:pPr>
        <w:keepNext/>
      </w:pPr>
    </w:p>
    <w:p w14:paraId="12EA59D1" w14:textId="77777777" w:rsidR="008F1E67" w:rsidRDefault="008F1E67" w:rsidP="00755E81">
      <w:pPr>
        <w:keepNext/>
      </w:pPr>
    </w:p>
    <w:p w14:paraId="46733FC4" w14:textId="77777777" w:rsidR="008F1E67" w:rsidRDefault="008F1E67" w:rsidP="00755E81">
      <w:pPr>
        <w:keepNext/>
      </w:pPr>
    </w:p>
    <w:p w14:paraId="2211C3BE" w14:textId="77777777" w:rsidR="008F1E67" w:rsidRDefault="008F1E67" w:rsidP="00755E81">
      <w:pPr>
        <w:keepNext/>
      </w:pPr>
    </w:p>
    <w:p w14:paraId="7323AD87" w14:textId="77777777" w:rsidR="008F1E67" w:rsidRDefault="008F1E67" w:rsidP="00755E81">
      <w:pPr>
        <w:keepNext/>
      </w:pPr>
    </w:p>
    <w:p w14:paraId="32312E78" w14:textId="77777777" w:rsidR="008F1E67" w:rsidRDefault="008F1E67" w:rsidP="00755E81">
      <w:pPr>
        <w:keepNext/>
      </w:pPr>
    </w:p>
    <w:p w14:paraId="0E3AC446" w14:textId="77777777" w:rsidR="008F1E67" w:rsidRDefault="008F1E67" w:rsidP="00755E81">
      <w:pPr>
        <w:keepNext/>
      </w:pPr>
    </w:p>
    <w:p w14:paraId="2E184F84" w14:textId="77777777" w:rsidR="008F1E67" w:rsidRDefault="008F1E67" w:rsidP="00755E81">
      <w:pPr>
        <w:keepNext/>
      </w:pPr>
    </w:p>
    <w:p w14:paraId="6015DB48" w14:textId="77777777" w:rsidR="008F1E67" w:rsidRDefault="008F1E67" w:rsidP="00755E81">
      <w:pPr>
        <w:keepNext/>
      </w:pPr>
    </w:p>
    <w:p w14:paraId="709092C0" w14:textId="77777777" w:rsidR="008F1E67" w:rsidRDefault="008F1E67" w:rsidP="00755E81">
      <w:pPr>
        <w:keepNext/>
      </w:pPr>
    </w:p>
    <w:p w14:paraId="36A0E422" w14:textId="77777777" w:rsidR="008F1E67" w:rsidRDefault="008F1E67" w:rsidP="00755E81">
      <w:pPr>
        <w:keepNext/>
      </w:pPr>
    </w:p>
    <w:p w14:paraId="5FD37E03" w14:textId="77777777" w:rsidR="008F1E67" w:rsidRDefault="008F1E67" w:rsidP="00755E81">
      <w:pPr>
        <w:keepNext/>
      </w:pPr>
    </w:p>
    <w:p w14:paraId="4B610622" w14:textId="77777777" w:rsidR="008F1E67" w:rsidRDefault="008F1E67" w:rsidP="00755E81">
      <w:pPr>
        <w:keepNext/>
      </w:pPr>
    </w:p>
    <w:p w14:paraId="650F8A3F" w14:textId="77777777" w:rsidR="008F1E67" w:rsidRDefault="008F1E67" w:rsidP="00755E81">
      <w:pPr>
        <w:keepNext/>
      </w:pPr>
    </w:p>
    <w:p w14:paraId="239EF787" w14:textId="77777777" w:rsidR="008F1E67" w:rsidRDefault="008F1E67" w:rsidP="00755E81">
      <w:pPr>
        <w:keepNext/>
      </w:pPr>
      <w:r>
        <w:lastRenderedPageBreak/>
        <w:t xml:space="preserve">b.  Now, you can verify if the flooding attack to the DNS controller will work or not by starting flooding again from host h1 to h2. From the x-terminal window, send spoofed tcp syn-flood packets from h1 to h2 with random source IP to the h2 node </w:t>
      </w:r>
    </w:p>
    <w:p w14:paraId="0C420015" w14:textId="79D2B60D" w:rsidR="008F1E67" w:rsidRDefault="008F1E67" w:rsidP="00755E81">
      <w:pPr>
        <w:keepNext/>
      </w:pPr>
      <w:r>
        <w:t>$ hping3 10.0.0.2 -c 10000 -S --flood --rand-source -V 3. In a different command-line terminal, check openvswitch flow entries</w:t>
      </w:r>
      <w:r w:rsidRPr="008F1E67">
        <w:rPr>
          <w:b/>
          <w:bCs/>
        </w:rPr>
        <w:t>. $ ovs-ofctl dump-flows s1</w:t>
      </w:r>
    </w:p>
    <w:p w14:paraId="44B80E27" w14:textId="4C1FC4EE" w:rsidR="00B45643" w:rsidRDefault="00B45643" w:rsidP="00755E81">
      <w:pPr>
        <w:keepNext/>
      </w:pPr>
    </w:p>
    <w:p w14:paraId="0CF64358" w14:textId="10A25852" w:rsidR="008F1E67" w:rsidRDefault="008F1E67" w:rsidP="00755E81">
      <w:pPr>
        <w:keepNext/>
      </w:pPr>
      <w:r>
        <w:rPr>
          <w:noProof/>
        </w:rPr>
        <mc:AlternateContent>
          <mc:Choice Requires="wpg">
            <w:drawing>
              <wp:anchor distT="0" distB="0" distL="114300" distR="114300" simplePos="0" relativeHeight="251709440" behindDoc="0" locked="0" layoutInCell="1" allowOverlap="1" wp14:anchorId="3F22F5B7" wp14:editId="2FD20941">
                <wp:simplePos x="0" y="0"/>
                <wp:positionH relativeFrom="column">
                  <wp:posOffset>986790</wp:posOffset>
                </wp:positionH>
                <wp:positionV relativeFrom="paragraph">
                  <wp:posOffset>87630</wp:posOffset>
                </wp:positionV>
                <wp:extent cx="5210175" cy="4152900"/>
                <wp:effectExtent l="0" t="0" r="9525" b="0"/>
                <wp:wrapNone/>
                <wp:docPr id="1470682819" name="Group 26"/>
                <wp:cNvGraphicFramePr/>
                <a:graphic xmlns:a="http://schemas.openxmlformats.org/drawingml/2006/main">
                  <a:graphicData uri="http://schemas.microsoft.com/office/word/2010/wordprocessingGroup">
                    <wpg:wgp>
                      <wpg:cNvGrpSpPr/>
                      <wpg:grpSpPr>
                        <a:xfrm>
                          <a:off x="0" y="0"/>
                          <a:ext cx="5210175" cy="4152900"/>
                          <a:chOff x="0" y="0"/>
                          <a:chExt cx="4562475" cy="3506470"/>
                        </a:xfrm>
                      </wpg:grpSpPr>
                      <pic:pic xmlns:pic="http://schemas.openxmlformats.org/drawingml/2006/picture">
                        <pic:nvPicPr>
                          <pic:cNvPr id="814826340" name="Picture 1"/>
                          <pic:cNvPicPr>
                            <a:picLocks noChangeAspect="1"/>
                          </pic:cNvPicPr>
                        </pic:nvPicPr>
                        <pic:blipFill>
                          <a:blip r:embed="rId29"/>
                          <a:stretch>
                            <a:fillRect/>
                          </a:stretch>
                        </pic:blipFill>
                        <pic:spPr>
                          <a:xfrm>
                            <a:off x="0" y="0"/>
                            <a:ext cx="4562475" cy="3190240"/>
                          </a:xfrm>
                          <a:prstGeom prst="rect">
                            <a:avLst/>
                          </a:prstGeom>
                        </pic:spPr>
                      </pic:pic>
                      <wps:wsp>
                        <wps:cNvPr id="861937478" name="Text Box 1"/>
                        <wps:cNvSpPr txBox="1"/>
                        <wps:spPr>
                          <a:xfrm>
                            <a:off x="0" y="3248025"/>
                            <a:ext cx="4562475" cy="258445"/>
                          </a:xfrm>
                          <a:prstGeom prst="rect">
                            <a:avLst/>
                          </a:prstGeom>
                          <a:solidFill>
                            <a:prstClr val="white"/>
                          </a:solidFill>
                          <a:ln>
                            <a:noFill/>
                          </a:ln>
                        </wps:spPr>
                        <wps:txbx>
                          <w:txbxContent>
                            <w:p w14:paraId="4EF54871" w14:textId="131923D6" w:rsidR="008F1E67" w:rsidRPr="00725FDE" w:rsidRDefault="008F1E67" w:rsidP="008F1E67">
                              <w:pPr>
                                <w:pStyle w:val="Caption"/>
                                <w:rPr>
                                  <w:sz w:val="20"/>
                                  <w:szCs w:val="20"/>
                                </w:rPr>
                              </w:pPr>
                              <w:r>
                                <w:t xml:space="preserve">Figure </w:t>
                              </w:r>
                              <w:r>
                                <w:fldChar w:fldCharType="begin"/>
                              </w:r>
                              <w:r>
                                <w:instrText xml:space="preserve"> SEQ Figure \* ARABIC </w:instrText>
                              </w:r>
                              <w:r>
                                <w:fldChar w:fldCharType="separate"/>
                              </w:r>
                              <w:r w:rsidR="00BE270B">
                                <w:rPr>
                                  <w:noProof/>
                                </w:rPr>
                                <w:t>13</w:t>
                              </w:r>
                              <w:r>
                                <w:fldChar w:fldCharType="end"/>
                              </w:r>
                              <w:r>
                                <w:t>-Verify if Flooding attack will 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22F5B7" id="Group 26" o:spid="_x0000_s1054" style="position:absolute;left:0;text-align:left;margin-left:77.7pt;margin-top:6.9pt;width:410.25pt;height:327pt;z-index:251709440;mso-width-relative:margin;mso-height-relative:margin" coordsize="45624,35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">
                <v:shape id="Picture 1" o:spid="_x0000_s1055" type="#_x0000_t75" style="position:absolute;width:45624;height:319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">
                  <v:imagedata r:id="rId30" o:title=""/>
                </v:shape>
                <v:shape id="_x0000_s1056" type="#_x0000_t202" style="position:absolute;top:32480;width:456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" stroked="f">
                  <v:textbox inset="0,0,0,0">
                    <w:txbxContent>
                      <w:p w14:paraId="4EF54871" w14:textId="131923D6" w:rsidR="008F1E67" w:rsidRPr="00725FDE" w:rsidRDefault="008F1E67" w:rsidP="008F1E67">
                        <w:pPr>
                          <w:pStyle w:val="Caption"/>
                          <w:rPr>
                            <w:sz w:val="20"/>
                            <w:szCs w:val="20"/>
                          </w:rPr>
                        </w:pPr>
                        <w:r>
                          <w:t xml:space="preserve">Figure </w:t>
                        </w:r>
                        <w:r>
                          <w:fldChar w:fldCharType="begin"/>
                        </w:r>
                        <w:r>
                          <w:instrText xml:space="preserve"> SEQ Figure \* ARABIC </w:instrText>
                        </w:r>
                        <w:r>
                          <w:fldChar w:fldCharType="separate"/>
                        </w:r>
                        <w:r w:rsidR="00BE270B">
                          <w:rPr>
                            <w:noProof/>
                          </w:rPr>
                          <w:t>13</w:t>
                        </w:r>
                        <w:r>
                          <w:fldChar w:fldCharType="end"/>
                        </w:r>
                        <w:r>
                          <w:t>-Verify if Flooding attack will work</w:t>
                        </w:r>
                      </w:p>
                    </w:txbxContent>
                  </v:textbox>
                </v:shape>
              </v:group>
            </w:pict>
          </mc:Fallback>
        </mc:AlternateContent>
      </w:r>
    </w:p>
    <w:p w14:paraId="28902892" w14:textId="04FACCC0" w:rsidR="00B45643" w:rsidRDefault="00B45643" w:rsidP="00755E81">
      <w:pPr>
        <w:keepNext/>
      </w:pPr>
    </w:p>
    <w:p w14:paraId="3800BE62" w14:textId="472DB20A" w:rsidR="00B45643" w:rsidRDefault="00B45643" w:rsidP="00755E81">
      <w:pPr>
        <w:keepNext/>
      </w:pPr>
    </w:p>
    <w:p w14:paraId="1DD4BD09" w14:textId="77777777" w:rsidR="008F1E67" w:rsidRDefault="008F1E67" w:rsidP="00755E81">
      <w:pPr>
        <w:keepNext/>
      </w:pPr>
    </w:p>
    <w:p w14:paraId="07C4C236" w14:textId="6A6F14F6" w:rsidR="008F1E67" w:rsidRDefault="008F1E67" w:rsidP="00755E81">
      <w:pPr>
        <w:keepNext/>
      </w:pPr>
    </w:p>
    <w:p w14:paraId="23DAEB5B" w14:textId="77777777" w:rsidR="008F1E67" w:rsidRDefault="008F1E67" w:rsidP="00755E81">
      <w:pPr>
        <w:keepNext/>
      </w:pPr>
    </w:p>
    <w:p w14:paraId="7BAF2E35" w14:textId="77777777" w:rsidR="008F1E67" w:rsidRDefault="008F1E67" w:rsidP="00755E81">
      <w:pPr>
        <w:keepNext/>
      </w:pPr>
    </w:p>
    <w:p w14:paraId="5270F4B2" w14:textId="657FCC4D" w:rsidR="008F1E67" w:rsidRDefault="008F1E67" w:rsidP="00755E81">
      <w:pPr>
        <w:keepNext/>
      </w:pPr>
    </w:p>
    <w:p w14:paraId="039D6CBC" w14:textId="77777777" w:rsidR="008F1E67" w:rsidRDefault="008F1E67" w:rsidP="00755E81">
      <w:pPr>
        <w:keepNext/>
      </w:pPr>
    </w:p>
    <w:p w14:paraId="2CD533B7" w14:textId="77777777" w:rsidR="008F1E67" w:rsidRDefault="008F1E67" w:rsidP="00755E81">
      <w:pPr>
        <w:keepNext/>
      </w:pPr>
    </w:p>
    <w:p w14:paraId="19923B51" w14:textId="77777777" w:rsidR="008F1E67" w:rsidRDefault="008F1E67" w:rsidP="00755E81">
      <w:pPr>
        <w:keepNext/>
      </w:pPr>
    </w:p>
    <w:p w14:paraId="3543B375" w14:textId="77777777" w:rsidR="008F1E67" w:rsidRDefault="008F1E67" w:rsidP="00755E81">
      <w:pPr>
        <w:keepNext/>
      </w:pPr>
    </w:p>
    <w:p w14:paraId="4F1B67E0" w14:textId="77777777" w:rsidR="008F1E67" w:rsidRDefault="008F1E67" w:rsidP="00755E81">
      <w:pPr>
        <w:keepNext/>
      </w:pPr>
    </w:p>
    <w:p w14:paraId="51277588" w14:textId="77777777" w:rsidR="00B45643" w:rsidRDefault="00B45643" w:rsidP="00755E81">
      <w:pPr>
        <w:keepNext/>
      </w:pPr>
    </w:p>
    <w:p w14:paraId="0C1AEDF9" w14:textId="0E7BAE94" w:rsidR="00B45643" w:rsidRDefault="00B45643" w:rsidP="00755E81">
      <w:pPr>
        <w:keepNext/>
      </w:pPr>
    </w:p>
    <w:p w14:paraId="1D77D3AC" w14:textId="27141F5E" w:rsidR="00B45643" w:rsidRDefault="00B45643" w:rsidP="00755E81">
      <w:pPr>
        <w:keepNext/>
      </w:pPr>
    </w:p>
    <w:p w14:paraId="36A10A8B" w14:textId="502B2DEC" w:rsidR="00B45643" w:rsidRDefault="00B45643" w:rsidP="00755E81">
      <w:pPr>
        <w:keepNext/>
      </w:pPr>
    </w:p>
    <w:p w14:paraId="36053904" w14:textId="2C5EDB74" w:rsidR="00B45643" w:rsidRDefault="00B45643" w:rsidP="00755E81">
      <w:pPr>
        <w:keepNext/>
      </w:pPr>
    </w:p>
    <w:p w14:paraId="3AD6CFEF" w14:textId="63E9A8A1" w:rsidR="00B45643" w:rsidRDefault="00B45643" w:rsidP="00755E81">
      <w:pPr>
        <w:keepNext/>
      </w:pPr>
    </w:p>
    <w:p w14:paraId="709F937A" w14:textId="35120CDF" w:rsidR="00B45643" w:rsidRDefault="00B45643" w:rsidP="00755E81">
      <w:pPr>
        <w:keepNext/>
      </w:pPr>
    </w:p>
    <w:p w14:paraId="00EEBCD0" w14:textId="29152DD5" w:rsidR="00B45643" w:rsidRDefault="00B45643" w:rsidP="00755E81">
      <w:pPr>
        <w:keepNext/>
      </w:pPr>
    </w:p>
    <w:p w14:paraId="7E7BF926" w14:textId="77777777" w:rsidR="00B45643" w:rsidRDefault="00B45643" w:rsidP="00755E81">
      <w:pPr>
        <w:keepNext/>
      </w:pPr>
    </w:p>
    <w:p w14:paraId="51EE463D" w14:textId="31DAFB3E" w:rsidR="00B45643" w:rsidRDefault="00B45643" w:rsidP="00755E81">
      <w:pPr>
        <w:keepNext/>
      </w:pPr>
    </w:p>
    <w:p w14:paraId="7CBAA0A8" w14:textId="2043E9C2" w:rsidR="00403FDC" w:rsidRDefault="00403FDC" w:rsidP="00755E81">
      <w:pPr>
        <w:keepNext/>
      </w:pPr>
    </w:p>
    <w:p w14:paraId="6128B401" w14:textId="77777777" w:rsidR="008F1E67" w:rsidRDefault="008F1E67" w:rsidP="00755E81">
      <w:pPr>
        <w:keepNext/>
      </w:pPr>
    </w:p>
    <w:p w14:paraId="7C3CE60F" w14:textId="77777777" w:rsidR="008F1E67" w:rsidRDefault="008F1E67" w:rsidP="00755E81">
      <w:pPr>
        <w:keepNext/>
      </w:pPr>
    </w:p>
    <w:p w14:paraId="4D917E09" w14:textId="61E2B01D" w:rsidR="008F1E67" w:rsidRDefault="008F1E67" w:rsidP="00755E81">
      <w:pPr>
        <w:keepNext/>
      </w:pPr>
    </w:p>
    <w:p w14:paraId="36DFC446" w14:textId="4B7421BC" w:rsidR="00403FDC" w:rsidRDefault="00403FDC" w:rsidP="00755E81">
      <w:pPr>
        <w:keepNext/>
      </w:pPr>
    </w:p>
    <w:p w14:paraId="4E915470" w14:textId="67AE500F" w:rsidR="003A1675" w:rsidRDefault="003A1675" w:rsidP="00755E81">
      <w:pPr>
        <w:keepNext/>
      </w:pPr>
    </w:p>
    <w:p w14:paraId="16CA9831" w14:textId="00EFEC38" w:rsidR="009222C4" w:rsidRPr="00C84DBA" w:rsidRDefault="00C84DBA" w:rsidP="00755E81">
      <w:pPr>
        <w:keepNext/>
        <w:rPr>
          <w:b/>
          <w:bCs/>
          <w:sz w:val="36"/>
          <w:szCs w:val="36"/>
        </w:rPr>
      </w:pPr>
      <w:r w:rsidRPr="00C84DBA">
        <w:rPr>
          <w:b/>
          <w:bCs/>
          <w:sz w:val="36"/>
          <w:szCs w:val="36"/>
        </w:rPr>
        <w:t>Task 3.0 Performing DoS attack and Blocking DoS attack</w:t>
      </w:r>
    </w:p>
    <w:p w14:paraId="5797C0E5" w14:textId="595A41F2" w:rsidR="009222C4" w:rsidRDefault="00BF63F4" w:rsidP="00755E81">
      <w:pPr>
        <w:keepNext/>
      </w:pPr>
      <w:r>
        <w:rPr>
          <w:noProof/>
        </w:rPr>
        <mc:AlternateContent>
          <mc:Choice Requires="wpg">
            <w:drawing>
              <wp:anchor distT="0" distB="0" distL="114300" distR="114300" simplePos="0" relativeHeight="251772928" behindDoc="0" locked="0" layoutInCell="1" allowOverlap="1" wp14:anchorId="76A0C40B" wp14:editId="51F04BA1">
                <wp:simplePos x="0" y="0"/>
                <wp:positionH relativeFrom="column">
                  <wp:posOffset>824865</wp:posOffset>
                </wp:positionH>
                <wp:positionV relativeFrom="paragraph">
                  <wp:posOffset>9525</wp:posOffset>
                </wp:positionV>
                <wp:extent cx="5124450" cy="3896995"/>
                <wp:effectExtent l="0" t="0" r="0" b="8255"/>
                <wp:wrapNone/>
                <wp:docPr id="1656440135" name="Group 24"/>
                <wp:cNvGraphicFramePr/>
                <a:graphic xmlns:a="http://schemas.openxmlformats.org/drawingml/2006/main">
                  <a:graphicData uri="http://schemas.microsoft.com/office/word/2010/wordprocessingGroup">
                    <wpg:wgp>
                      <wpg:cNvGrpSpPr/>
                      <wpg:grpSpPr>
                        <a:xfrm>
                          <a:off x="0" y="0"/>
                          <a:ext cx="5124450" cy="3896995"/>
                          <a:chOff x="0" y="0"/>
                          <a:chExt cx="5124450" cy="3896995"/>
                        </a:xfrm>
                      </wpg:grpSpPr>
                      <pic:pic xmlns:pic="http://schemas.openxmlformats.org/drawingml/2006/picture">
                        <pic:nvPicPr>
                          <pic:cNvPr id="868766422" name="Picture 1"/>
                          <pic:cNvPicPr>
                            <a:picLocks noChangeAspect="1"/>
                          </pic:cNvPicPr>
                        </pic:nvPicPr>
                        <pic:blipFill>
                          <a:blip r:embed="rId31"/>
                          <a:stretch>
                            <a:fillRect/>
                          </a:stretch>
                        </pic:blipFill>
                        <pic:spPr>
                          <a:xfrm>
                            <a:off x="0" y="0"/>
                            <a:ext cx="5124450" cy="3578225"/>
                          </a:xfrm>
                          <a:prstGeom prst="rect">
                            <a:avLst/>
                          </a:prstGeom>
                        </pic:spPr>
                      </pic:pic>
                      <wps:wsp>
                        <wps:cNvPr id="447472102" name="Text Box 1"/>
                        <wps:cNvSpPr txBox="1"/>
                        <wps:spPr>
                          <a:xfrm>
                            <a:off x="0" y="3638550"/>
                            <a:ext cx="5124450" cy="258445"/>
                          </a:xfrm>
                          <a:prstGeom prst="rect">
                            <a:avLst/>
                          </a:prstGeom>
                          <a:solidFill>
                            <a:prstClr val="white"/>
                          </a:solidFill>
                          <a:ln>
                            <a:noFill/>
                          </a:ln>
                        </wps:spPr>
                        <wps:txbx>
                          <w:txbxContent>
                            <w:p w14:paraId="42E9DBA8" w14:textId="337A79BF" w:rsidR="00BF63F4" w:rsidRPr="00045B4E" w:rsidRDefault="00BF63F4" w:rsidP="00BF63F4">
                              <w:pPr>
                                <w:pStyle w:val="Caption"/>
                                <w:rPr>
                                  <w:sz w:val="20"/>
                                  <w:szCs w:val="20"/>
                                </w:rPr>
                              </w:pPr>
                              <w:r>
                                <w:t xml:space="preserve">Figure </w:t>
                              </w:r>
                              <w:r>
                                <w:fldChar w:fldCharType="begin"/>
                              </w:r>
                              <w:r>
                                <w:instrText xml:space="preserve"> SEQ Figure \* ARABIC </w:instrText>
                              </w:r>
                              <w:r>
                                <w:fldChar w:fldCharType="separate"/>
                              </w:r>
                              <w:r w:rsidR="00BE270B">
                                <w:rPr>
                                  <w:noProof/>
                                </w:rPr>
                                <w:t>14</w:t>
                              </w:r>
                              <w:r>
                                <w:fldChar w:fldCharType="end"/>
                              </w:r>
                              <w:r>
                                <w:t>-Settiing up Mininet Topology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A0C40B" id="_x0000_s1057" style="position:absolute;left:0;text-align:left;margin-left:64.95pt;margin-top:.75pt;width:403.5pt;height:306.85pt;z-index:251772928" coordsize="51244,389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">
                <v:shape id="Picture 1" o:spid="_x0000_s1058" type="#_x0000_t75" style="position:absolute;width:51244;height:35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">
                  <v:imagedata r:id="rId32" o:title=""/>
                </v:shape>
                <v:shape id="_x0000_s1059" type="#_x0000_t202" style="position:absolute;top:36385;width:512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" stroked="f">
                  <v:textbox style="mso-fit-shape-to-text:t" inset="0,0,0,0">
                    <w:txbxContent>
                      <w:p w14:paraId="42E9DBA8" w14:textId="337A79BF" w:rsidR="00BF63F4" w:rsidRPr="00045B4E" w:rsidRDefault="00BF63F4" w:rsidP="00BF63F4">
                        <w:pPr>
                          <w:pStyle w:val="Caption"/>
                          <w:rPr>
                            <w:sz w:val="20"/>
                            <w:szCs w:val="20"/>
                          </w:rPr>
                        </w:pPr>
                        <w:r>
                          <w:t xml:space="preserve">Figure </w:t>
                        </w:r>
                        <w:r>
                          <w:fldChar w:fldCharType="begin"/>
                        </w:r>
                        <w:r>
                          <w:instrText xml:space="preserve"> SEQ Figure \* ARABIC </w:instrText>
                        </w:r>
                        <w:r>
                          <w:fldChar w:fldCharType="separate"/>
                        </w:r>
                        <w:r w:rsidR="00BE270B">
                          <w:rPr>
                            <w:noProof/>
                          </w:rPr>
                          <w:t>14</w:t>
                        </w:r>
                        <w:r>
                          <w:fldChar w:fldCharType="end"/>
                        </w:r>
                        <w:r>
                          <w:t>-Settiing up Mininet Topology</w:t>
                        </w:r>
                      </w:p>
                    </w:txbxContent>
                  </v:textbox>
                </v:shape>
              </v:group>
            </w:pict>
          </mc:Fallback>
        </mc:AlternateContent>
      </w:r>
    </w:p>
    <w:p w14:paraId="0CCB68D0" w14:textId="71CEF96F" w:rsidR="009222C4" w:rsidRDefault="009222C4" w:rsidP="00755E81">
      <w:pPr>
        <w:keepNext/>
      </w:pPr>
    </w:p>
    <w:p w14:paraId="4B2ACC99" w14:textId="67675E3C" w:rsidR="009222C4" w:rsidRDefault="009222C4" w:rsidP="00755E81">
      <w:pPr>
        <w:keepNext/>
      </w:pPr>
    </w:p>
    <w:p w14:paraId="1ADED540" w14:textId="69FE9A3B" w:rsidR="009222C4" w:rsidRDefault="009222C4" w:rsidP="00755E81">
      <w:pPr>
        <w:keepNext/>
      </w:pPr>
    </w:p>
    <w:p w14:paraId="4999030D" w14:textId="393A46DB" w:rsidR="009222C4" w:rsidRDefault="009222C4" w:rsidP="00755E81">
      <w:pPr>
        <w:keepNext/>
      </w:pPr>
    </w:p>
    <w:p w14:paraId="1F52DAEB" w14:textId="20D4131F" w:rsidR="009222C4" w:rsidRDefault="009222C4" w:rsidP="00755E81">
      <w:pPr>
        <w:keepNext/>
      </w:pPr>
    </w:p>
    <w:p w14:paraId="02DD30A9" w14:textId="6FB0C5AD" w:rsidR="009222C4" w:rsidRDefault="009222C4" w:rsidP="00755E81">
      <w:pPr>
        <w:keepNext/>
      </w:pPr>
    </w:p>
    <w:p w14:paraId="79EE8FD2" w14:textId="2A1FF1E2" w:rsidR="009222C4" w:rsidRDefault="009222C4" w:rsidP="00755E81">
      <w:pPr>
        <w:keepNext/>
      </w:pPr>
    </w:p>
    <w:p w14:paraId="1E7A6F3C" w14:textId="77777777" w:rsidR="009222C4" w:rsidRDefault="009222C4" w:rsidP="00755E81">
      <w:pPr>
        <w:keepNext/>
      </w:pPr>
    </w:p>
    <w:p w14:paraId="4D6CA1F0" w14:textId="25AAEE04" w:rsidR="009222C4" w:rsidRDefault="009222C4" w:rsidP="00755E81">
      <w:pPr>
        <w:keepNext/>
      </w:pPr>
    </w:p>
    <w:p w14:paraId="5716D2CB" w14:textId="42642B8F" w:rsidR="009222C4" w:rsidRDefault="009222C4" w:rsidP="00755E81">
      <w:pPr>
        <w:keepNext/>
      </w:pPr>
    </w:p>
    <w:p w14:paraId="4CF1ABF8" w14:textId="79DC6434" w:rsidR="009222C4" w:rsidRDefault="009222C4" w:rsidP="00755E81">
      <w:pPr>
        <w:keepNext/>
      </w:pPr>
    </w:p>
    <w:p w14:paraId="50A13575" w14:textId="77777777" w:rsidR="009222C4" w:rsidRDefault="009222C4" w:rsidP="00755E81">
      <w:pPr>
        <w:keepNext/>
      </w:pPr>
    </w:p>
    <w:p w14:paraId="1C1931AD" w14:textId="77777777" w:rsidR="00C84DBA" w:rsidRDefault="00C84DBA" w:rsidP="00755E81">
      <w:pPr>
        <w:keepNext/>
      </w:pPr>
    </w:p>
    <w:p w14:paraId="53CB0B01" w14:textId="77777777" w:rsidR="009222C4" w:rsidRDefault="009222C4" w:rsidP="00755E81">
      <w:pPr>
        <w:keepNext/>
      </w:pPr>
    </w:p>
    <w:p w14:paraId="44BCAF87" w14:textId="77777777" w:rsidR="009222C4" w:rsidRDefault="009222C4" w:rsidP="00755E81">
      <w:pPr>
        <w:keepNext/>
      </w:pPr>
    </w:p>
    <w:p w14:paraId="339AB0C3" w14:textId="77777777" w:rsidR="009222C4" w:rsidRDefault="009222C4" w:rsidP="00755E81">
      <w:pPr>
        <w:keepNext/>
      </w:pPr>
    </w:p>
    <w:p w14:paraId="3C2FD08B" w14:textId="77777777" w:rsidR="009222C4" w:rsidRDefault="009222C4" w:rsidP="00755E81">
      <w:pPr>
        <w:keepNext/>
      </w:pPr>
    </w:p>
    <w:p w14:paraId="35A2EB23" w14:textId="77777777" w:rsidR="009222C4" w:rsidRDefault="009222C4" w:rsidP="00755E81">
      <w:pPr>
        <w:keepNext/>
      </w:pPr>
    </w:p>
    <w:p w14:paraId="5901DC04" w14:textId="77777777" w:rsidR="009222C4" w:rsidRDefault="009222C4" w:rsidP="00755E81">
      <w:pPr>
        <w:keepNext/>
      </w:pPr>
    </w:p>
    <w:p w14:paraId="566CB535" w14:textId="77777777" w:rsidR="009222C4" w:rsidRDefault="009222C4" w:rsidP="00755E81">
      <w:pPr>
        <w:keepNext/>
      </w:pPr>
    </w:p>
    <w:p w14:paraId="308A3D15" w14:textId="77777777" w:rsidR="009222C4" w:rsidRDefault="009222C4" w:rsidP="00755E81">
      <w:pPr>
        <w:keepNext/>
      </w:pPr>
    </w:p>
    <w:p w14:paraId="7A1146AA" w14:textId="77777777" w:rsidR="009222C4" w:rsidRDefault="009222C4" w:rsidP="00755E81">
      <w:pPr>
        <w:keepNext/>
      </w:pPr>
    </w:p>
    <w:p w14:paraId="79FA772C" w14:textId="77777777" w:rsidR="00715423" w:rsidRDefault="00715423" w:rsidP="00715423">
      <w:pPr>
        <w:pStyle w:val="ListParagraph"/>
        <w:keepNext/>
        <w:ind w:left="1124"/>
      </w:pPr>
    </w:p>
    <w:p w14:paraId="75FABC5A" w14:textId="3AA8C835" w:rsidR="00715423" w:rsidRDefault="00BE270B" w:rsidP="00715423">
      <w:pPr>
        <w:pStyle w:val="ListParagraph"/>
        <w:keepNext/>
        <w:ind w:left="1124"/>
      </w:pPr>
      <w:r>
        <w:t>You</w:t>
      </w:r>
      <w:r w:rsidR="00715423">
        <w:t xml:space="preserve"> run this in the mininet CLI</w:t>
      </w:r>
    </w:p>
    <w:p w14:paraId="6D6C0020" w14:textId="35CB56E4" w:rsidR="00715423" w:rsidRPr="00BE270B" w:rsidRDefault="00715423" w:rsidP="00715423">
      <w:pPr>
        <w:pStyle w:val="ListParagraph"/>
        <w:keepNext/>
        <w:numPr>
          <w:ilvl w:val="0"/>
          <w:numId w:val="54"/>
        </w:numPr>
        <w:rPr>
          <w:b/>
          <w:bCs/>
        </w:rPr>
      </w:pPr>
      <w:r w:rsidRPr="00BE270B">
        <w:rPr>
          <w:b/>
          <w:bCs/>
        </w:rPr>
        <w:t>h1 ifconfig h1-eth0 192.168.2.10 netmask 255.255.255.0 up</w:t>
      </w:r>
    </w:p>
    <w:p w14:paraId="634DCF59" w14:textId="77777777" w:rsidR="00715423" w:rsidRPr="00BE270B" w:rsidRDefault="00715423" w:rsidP="00715423">
      <w:pPr>
        <w:pStyle w:val="ListParagraph"/>
        <w:keepNext/>
        <w:numPr>
          <w:ilvl w:val="0"/>
          <w:numId w:val="53"/>
        </w:numPr>
        <w:rPr>
          <w:b/>
          <w:bCs/>
        </w:rPr>
      </w:pPr>
      <w:r w:rsidRPr="00BE270B">
        <w:rPr>
          <w:b/>
          <w:bCs/>
        </w:rPr>
        <w:t>h2 ifconfig h2-eth0 192.168.2.20 netmask 255.255.255.0 up</w:t>
      </w:r>
    </w:p>
    <w:p w14:paraId="3B186FC2" w14:textId="77777777" w:rsidR="00715423" w:rsidRPr="00BE270B" w:rsidRDefault="00715423" w:rsidP="00715423">
      <w:pPr>
        <w:pStyle w:val="ListParagraph"/>
        <w:keepNext/>
        <w:numPr>
          <w:ilvl w:val="0"/>
          <w:numId w:val="53"/>
        </w:numPr>
        <w:rPr>
          <w:b/>
          <w:bCs/>
        </w:rPr>
      </w:pPr>
      <w:r w:rsidRPr="00BE270B">
        <w:rPr>
          <w:b/>
          <w:bCs/>
        </w:rPr>
        <w:t>h3 ifconfig h3-eth0 192.168.2.30 netmask 255.255.255.0 up</w:t>
      </w:r>
    </w:p>
    <w:p w14:paraId="2B2ED3C9" w14:textId="04396FEB" w:rsidR="009222C4" w:rsidRPr="00BE270B" w:rsidRDefault="00715423" w:rsidP="00715423">
      <w:pPr>
        <w:pStyle w:val="ListParagraph"/>
        <w:keepNext/>
        <w:numPr>
          <w:ilvl w:val="0"/>
          <w:numId w:val="53"/>
        </w:numPr>
        <w:rPr>
          <w:b/>
          <w:bCs/>
        </w:rPr>
      </w:pPr>
      <w:r w:rsidRPr="00BE270B">
        <w:rPr>
          <w:b/>
          <w:bCs/>
        </w:rPr>
        <w:t xml:space="preserve">h4 </w:t>
      </w:r>
      <w:proofErr w:type="spellStart"/>
      <w:r w:rsidRPr="00BE270B">
        <w:rPr>
          <w:b/>
          <w:bCs/>
        </w:rPr>
        <w:t>ifconfig</w:t>
      </w:r>
      <w:proofErr w:type="spellEnd"/>
      <w:r w:rsidRPr="00BE270B">
        <w:rPr>
          <w:b/>
          <w:bCs/>
        </w:rPr>
        <w:t xml:space="preserve"> h4-eth0 192.168.2.40 netmask 255.255.255.0 up</w:t>
      </w:r>
    </w:p>
    <w:p w14:paraId="06746ED6" w14:textId="4CEFC79D" w:rsidR="003A1675" w:rsidRDefault="003A1675" w:rsidP="00755E81">
      <w:pPr>
        <w:keepNext/>
      </w:pPr>
    </w:p>
    <w:p w14:paraId="358018DC" w14:textId="62CDEEC2" w:rsidR="003A1675" w:rsidRDefault="00BE270B" w:rsidP="00755E81">
      <w:pPr>
        <w:keepNext/>
      </w:pPr>
      <w:r>
        <w:rPr>
          <w:noProof/>
        </w:rPr>
        <mc:AlternateContent>
          <mc:Choice Requires="wpg">
            <w:drawing>
              <wp:anchor distT="0" distB="0" distL="114300" distR="114300" simplePos="0" relativeHeight="251777024" behindDoc="0" locked="0" layoutInCell="1" allowOverlap="1" wp14:anchorId="114D7C52" wp14:editId="0F8B7147">
                <wp:simplePos x="0" y="0"/>
                <wp:positionH relativeFrom="column">
                  <wp:posOffset>120015</wp:posOffset>
                </wp:positionH>
                <wp:positionV relativeFrom="paragraph">
                  <wp:posOffset>13336</wp:posOffset>
                </wp:positionV>
                <wp:extent cx="5495925" cy="3638550"/>
                <wp:effectExtent l="0" t="0" r="9525" b="0"/>
                <wp:wrapNone/>
                <wp:docPr id="2140948064" name="Group 25"/>
                <wp:cNvGraphicFramePr/>
                <a:graphic xmlns:a="http://schemas.openxmlformats.org/drawingml/2006/main">
                  <a:graphicData uri="http://schemas.microsoft.com/office/word/2010/wordprocessingGroup">
                    <wpg:wgp>
                      <wpg:cNvGrpSpPr/>
                      <wpg:grpSpPr>
                        <a:xfrm>
                          <a:off x="0" y="0"/>
                          <a:ext cx="5495925" cy="3638550"/>
                          <a:chOff x="0" y="0"/>
                          <a:chExt cx="5476875" cy="4182745"/>
                        </a:xfrm>
                      </wpg:grpSpPr>
                      <pic:pic xmlns:pic="http://schemas.openxmlformats.org/drawingml/2006/picture">
                        <pic:nvPicPr>
                          <pic:cNvPr id="104499719" name="Picture 1"/>
                          <pic:cNvPicPr>
                            <a:picLocks noChangeAspect="1"/>
                          </pic:cNvPicPr>
                        </pic:nvPicPr>
                        <pic:blipFill>
                          <a:blip r:embed="rId33"/>
                          <a:stretch>
                            <a:fillRect/>
                          </a:stretch>
                        </pic:blipFill>
                        <pic:spPr>
                          <a:xfrm>
                            <a:off x="0" y="0"/>
                            <a:ext cx="5476875" cy="3866515"/>
                          </a:xfrm>
                          <a:prstGeom prst="rect">
                            <a:avLst/>
                          </a:prstGeom>
                        </pic:spPr>
                      </pic:pic>
                      <wps:wsp>
                        <wps:cNvPr id="1354718399" name="Text Box 1"/>
                        <wps:cNvSpPr txBox="1"/>
                        <wps:spPr>
                          <a:xfrm>
                            <a:off x="0" y="3924300"/>
                            <a:ext cx="5476875" cy="258445"/>
                          </a:xfrm>
                          <a:prstGeom prst="rect">
                            <a:avLst/>
                          </a:prstGeom>
                          <a:solidFill>
                            <a:prstClr val="white"/>
                          </a:solidFill>
                          <a:ln>
                            <a:noFill/>
                          </a:ln>
                        </wps:spPr>
                        <wps:txbx>
                          <w:txbxContent>
                            <w:p w14:paraId="0650F82F" w14:textId="27CDA057" w:rsidR="00BE270B" w:rsidRPr="005E151C" w:rsidRDefault="00BE270B" w:rsidP="00BE270B">
                              <w:pPr>
                                <w:pStyle w:val="Caption"/>
                                <w:rPr>
                                  <w:sz w:val="20"/>
                                  <w:szCs w:val="20"/>
                                </w:rPr>
                              </w:pPr>
                              <w:r>
                                <w:t xml:space="preserve">Figure </w:t>
                              </w:r>
                              <w:r>
                                <w:fldChar w:fldCharType="begin"/>
                              </w:r>
                              <w:r>
                                <w:instrText xml:space="preserve"> SEQ Figure \* ARABIC </w:instrText>
                              </w:r>
                              <w:r>
                                <w:fldChar w:fldCharType="separate"/>
                              </w:r>
                              <w:r>
                                <w:rPr>
                                  <w:noProof/>
                                </w:rPr>
                                <w:t>15</w:t>
                              </w:r>
                              <w:r>
                                <w:fldChar w:fldCharType="end"/>
                              </w:r>
                              <w:r>
                                <w:t>-Mininet Topology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4D7C52" id="_x0000_s1060" style="position:absolute;left:0;text-align:left;margin-left:9.45pt;margin-top:1.05pt;width:432.75pt;height:286.5pt;z-index:251777024;mso-width-relative:margin;mso-height-relative:margin" coordsize="54768,418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">
                <v:shape id="Picture 1" o:spid="_x0000_s1061" type="#_x0000_t75" style="position:absolute;width:54768;height:38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">
                  <v:imagedata r:id="rId34" o:title=""/>
                </v:shape>
                <v:shape id="_x0000_s1062" type="#_x0000_t202" style="position:absolute;top:39243;width:5476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" stroked="f">
                  <v:textbox inset="0,0,0,0">
                    <w:txbxContent>
                      <w:p w14:paraId="0650F82F" w14:textId="27CDA057" w:rsidR="00BE270B" w:rsidRPr="005E151C" w:rsidRDefault="00BE270B" w:rsidP="00BE270B">
                        <w:pPr>
                          <w:pStyle w:val="Caption"/>
                          <w:rPr>
                            <w:sz w:val="20"/>
                            <w:szCs w:val="20"/>
                          </w:rPr>
                        </w:pPr>
                        <w:r>
                          <w:t xml:space="preserve">Figure </w:t>
                        </w:r>
                        <w:r>
                          <w:fldChar w:fldCharType="begin"/>
                        </w:r>
                        <w:r>
                          <w:instrText xml:space="preserve"> SEQ Figure \* ARABIC </w:instrText>
                        </w:r>
                        <w:r>
                          <w:fldChar w:fldCharType="separate"/>
                        </w:r>
                        <w:r>
                          <w:rPr>
                            <w:noProof/>
                          </w:rPr>
                          <w:t>15</w:t>
                        </w:r>
                        <w:r>
                          <w:fldChar w:fldCharType="end"/>
                        </w:r>
                        <w:r>
                          <w:t>-Mininet Topology</w:t>
                        </w:r>
                      </w:p>
                    </w:txbxContent>
                  </v:textbox>
                </v:shape>
              </v:group>
            </w:pict>
          </mc:Fallback>
        </mc:AlternateContent>
      </w:r>
    </w:p>
    <w:p w14:paraId="74DD8D72" w14:textId="1CEDBB7A" w:rsidR="008F1E67" w:rsidRDefault="008F1E67" w:rsidP="00755E81">
      <w:pPr>
        <w:keepNext/>
      </w:pPr>
    </w:p>
    <w:p w14:paraId="727C124C" w14:textId="7E3EFFA4" w:rsidR="008F1E67" w:rsidRDefault="008F1E67" w:rsidP="00755E81">
      <w:pPr>
        <w:keepNext/>
      </w:pPr>
    </w:p>
    <w:p w14:paraId="7125A9F8" w14:textId="6FA0AF04" w:rsidR="003A1675" w:rsidRDefault="003A1675" w:rsidP="00755E81">
      <w:pPr>
        <w:keepNext/>
      </w:pPr>
    </w:p>
    <w:p w14:paraId="58BEA8C8" w14:textId="45B09789" w:rsidR="003A1675" w:rsidRDefault="003A1675" w:rsidP="00755E81">
      <w:pPr>
        <w:keepNext/>
      </w:pPr>
    </w:p>
    <w:p w14:paraId="41B96BE8" w14:textId="6B7AA4F9" w:rsidR="003A1675" w:rsidRDefault="003A1675" w:rsidP="00755E81">
      <w:pPr>
        <w:keepNext/>
      </w:pPr>
    </w:p>
    <w:p w14:paraId="22AB0700" w14:textId="77777777" w:rsidR="003A1675" w:rsidRDefault="003A1675" w:rsidP="00755E81">
      <w:pPr>
        <w:keepNext/>
      </w:pPr>
    </w:p>
    <w:p w14:paraId="4C449CA0" w14:textId="296A7E59" w:rsidR="003A1675" w:rsidRDefault="003A1675" w:rsidP="00755E81">
      <w:pPr>
        <w:keepNext/>
      </w:pPr>
    </w:p>
    <w:p w14:paraId="47423054" w14:textId="4F660753" w:rsidR="003A1675" w:rsidRDefault="003A1675" w:rsidP="00755E81">
      <w:pPr>
        <w:keepNext/>
      </w:pPr>
    </w:p>
    <w:p w14:paraId="403AE6F6" w14:textId="26626CDF" w:rsidR="003A1675" w:rsidRDefault="003A1675" w:rsidP="00755E81">
      <w:pPr>
        <w:keepNext/>
      </w:pPr>
    </w:p>
    <w:p w14:paraId="78DA9E6D" w14:textId="77777777" w:rsidR="008F1E67" w:rsidRDefault="008F1E67" w:rsidP="00755E81">
      <w:pPr>
        <w:keepNext/>
      </w:pPr>
    </w:p>
    <w:p w14:paraId="46B8F2DB" w14:textId="73A70438" w:rsidR="008F1E67" w:rsidRDefault="008F1E67" w:rsidP="00755E81">
      <w:pPr>
        <w:keepNext/>
      </w:pPr>
    </w:p>
    <w:p w14:paraId="64DADA5C" w14:textId="7EE5CDFD" w:rsidR="008F1E67" w:rsidRDefault="008F1E67" w:rsidP="00755E81">
      <w:pPr>
        <w:keepNext/>
      </w:pPr>
    </w:p>
    <w:p w14:paraId="524FAAE8" w14:textId="77777777" w:rsidR="008F1E67" w:rsidRDefault="008F1E67" w:rsidP="00755E81">
      <w:pPr>
        <w:keepNext/>
      </w:pPr>
    </w:p>
    <w:p w14:paraId="53959A4C" w14:textId="3921DFA6" w:rsidR="008F1E67" w:rsidRDefault="008F1E67" w:rsidP="00755E81">
      <w:pPr>
        <w:keepNext/>
      </w:pPr>
    </w:p>
    <w:p w14:paraId="03E02EF0" w14:textId="77777777" w:rsidR="008F1E67" w:rsidRDefault="008F1E67" w:rsidP="00755E81">
      <w:pPr>
        <w:keepNext/>
      </w:pPr>
    </w:p>
    <w:p w14:paraId="1426EA24" w14:textId="77777777" w:rsidR="008F1E67" w:rsidRDefault="008F1E67" w:rsidP="00755E81">
      <w:pPr>
        <w:keepNext/>
      </w:pPr>
    </w:p>
    <w:p w14:paraId="431610F3" w14:textId="6D434334" w:rsidR="008F1E67" w:rsidRDefault="008F1E67" w:rsidP="00755E81">
      <w:pPr>
        <w:keepNext/>
      </w:pPr>
    </w:p>
    <w:p w14:paraId="308DE774" w14:textId="77777777" w:rsidR="008F1E67" w:rsidRDefault="008F1E67" w:rsidP="00755E81">
      <w:pPr>
        <w:keepNext/>
      </w:pPr>
    </w:p>
    <w:p w14:paraId="2C025295" w14:textId="77777777" w:rsidR="008F1E67" w:rsidRDefault="008F1E67" w:rsidP="00755E81">
      <w:pPr>
        <w:keepNext/>
      </w:pPr>
    </w:p>
    <w:p w14:paraId="22377471" w14:textId="462322EE" w:rsidR="008F1E67" w:rsidRDefault="008F1E67" w:rsidP="00755E81">
      <w:pPr>
        <w:keepNext/>
      </w:pPr>
    </w:p>
    <w:p w14:paraId="22C013CD" w14:textId="3216319A" w:rsidR="001E3CF8" w:rsidRDefault="001E3CF8" w:rsidP="005513FE">
      <w:pPr>
        <w:pStyle w:val="Heading2"/>
        <w:numPr>
          <w:ilvl w:val="0"/>
          <w:numId w:val="0"/>
        </w:numPr>
      </w:pPr>
    </w:p>
    <w:p w14:paraId="70E1D612" w14:textId="77777777" w:rsidR="009222C4" w:rsidRDefault="009222C4" w:rsidP="009222C4"/>
    <w:p w14:paraId="46CF466E" w14:textId="77777777" w:rsidR="009222C4" w:rsidRDefault="009222C4" w:rsidP="009222C4"/>
    <w:p w14:paraId="07438799" w14:textId="4E7AFC4B" w:rsidR="001E3CF8" w:rsidRDefault="001E3CF8" w:rsidP="00BE270B">
      <w:pPr>
        <w:ind w:left="0"/>
      </w:pPr>
    </w:p>
    <w:p w14:paraId="5F2DADA6" w14:textId="1DCF8E15" w:rsidR="005A070E" w:rsidRDefault="005A070E" w:rsidP="005A070E">
      <w:pPr>
        <w:ind w:left="0"/>
      </w:pPr>
      <w:r>
        <w:t>Screenshot showing the IP addresses changed:</w:t>
      </w:r>
    </w:p>
    <w:p w14:paraId="1A4329BC" w14:textId="77777777" w:rsidR="005A070E" w:rsidRDefault="005A070E" w:rsidP="001E3CF8">
      <w:pPr>
        <w:ind w:left="0"/>
        <w:jc w:val="center"/>
      </w:pPr>
    </w:p>
    <w:p w14:paraId="5B3F380F" w14:textId="7D4A7A6E" w:rsidR="00AA51F6" w:rsidRDefault="009222C4" w:rsidP="001E3CF8">
      <w:pPr>
        <w:ind w:left="0"/>
        <w:jc w:val="center"/>
      </w:pPr>
      <w:r>
        <w:rPr>
          <w:noProof/>
        </w:rPr>
        <mc:AlternateContent>
          <mc:Choice Requires="wpg">
            <w:drawing>
              <wp:anchor distT="0" distB="0" distL="114300" distR="114300" simplePos="0" relativeHeight="251718656" behindDoc="0" locked="0" layoutInCell="1" allowOverlap="1" wp14:anchorId="2D47D210" wp14:editId="27B9D21D">
                <wp:simplePos x="0" y="0"/>
                <wp:positionH relativeFrom="column">
                  <wp:posOffset>815340</wp:posOffset>
                </wp:positionH>
                <wp:positionV relativeFrom="paragraph">
                  <wp:posOffset>10795</wp:posOffset>
                </wp:positionV>
                <wp:extent cx="4838700" cy="3954145"/>
                <wp:effectExtent l="0" t="0" r="0" b="8255"/>
                <wp:wrapNone/>
                <wp:docPr id="1720513926" name="Group 28"/>
                <wp:cNvGraphicFramePr/>
                <a:graphic xmlns:a="http://schemas.openxmlformats.org/drawingml/2006/main">
                  <a:graphicData uri="http://schemas.microsoft.com/office/word/2010/wordprocessingGroup">
                    <wpg:wgp>
                      <wpg:cNvGrpSpPr/>
                      <wpg:grpSpPr>
                        <a:xfrm>
                          <a:off x="0" y="0"/>
                          <a:ext cx="4838700" cy="3954145"/>
                          <a:chOff x="0" y="0"/>
                          <a:chExt cx="4838700" cy="3954145"/>
                        </a:xfrm>
                      </wpg:grpSpPr>
                      <pic:pic xmlns:pic="http://schemas.openxmlformats.org/drawingml/2006/picture">
                        <pic:nvPicPr>
                          <pic:cNvPr id="1983593731" name="Picture 1" descr="A screenshot of a computer&#10;&#10;Description automatically generated"/>
                          <pic:cNvPicPr>
                            <a:picLocks noChangeAspect="1"/>
                          </pic:cNvPicPr>
                        </pic:nvPicPr>
                        <pic:blipFill>
                          <a:blip r:embed="rId35"/>
                          <a:stretch>
                            <a:fillRect/>
                          </a:stretch>
                        </pic:blipFill>
                        <pic:spPr>
                          <a:xfrm>
                            <a:off x="0" y="0"/>
                            <a:ext cx="4838700" cy="3639185"/>
                          </a:xfrm>
                          <a:prstGeom prst="rect">
                            <a:avLst/>
                          </a:prstGeom>
                        </pic:spPr>
                      </pic:pic>
                      <wps:wsp>
                        <wps:cNvPr id="81441324" name="Text Box 1"/>
                        <wps:cNvSpPr txBox="1"/>
                        <wps:spPr>
                          <a:xfrm>
                            <a:off x="0" y="3695700"/>
                            <a:ext cx="4838700" cy="258445"/>
                          </a:xfrm>
                          <a:prstGeom prst="rect">
                            <a:avLst/>
                          </a:prstGeom>
                          <a:solidFill>
                            <a:prstClr val="white"/>
                          </a:solidFill>
                          <a:ln>
                            <a:noFill/>
                          </a:ln>
                        </wps:spPr>
                        <wps:txbx>
                          <w:txbxContent>
                            <w:p w14:paraId="63B032AB" w14:textId="49EB3911" w:rsidR="009222C4" w:rsidRPr="002E64F2" w:rsidRDefault="009222C4" w:rsidP="009222C4">
                              <w:pPr>
                                <w:pStyle w:val="Caption"/>
                                <w:rPr>
                                  <w:sz w:val="20"/>
                                  <w:szCs w:val="20"/>
                                </w:rPr>
                              </w:pPr>
                              <w:r>
                                <w:t xml:space="preserve">Figure </w:t>
                              </w:r>
                              <w:r>
                                <w:fldChar w:fldCharType="begin"/>
                              </w:r>
                              <w:r>
                                <w:instrText xml:space="preserve"> SEQ Figure \* ARABIC </w:instrText>
                              </w:r>
                              <w:r>
                                <w:fldChar w:fldCharType="separate"/>
                              </w:r>
                              <w:r w:rsidR="00BE270B">
                                <w:rPr>
                                  <w:noProof/>
                                </w:rPr>
                                <w:t>16</w:t>
                              </w:r>
                              <w:r>
                                <w:fldChar w:fldCharType="end"/>
                              </w:r>
                              <w:r>
                                <w:t>-IP Addresses Changed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47D210" id="Group 28" o:spid="_x0000_s1063" style="position:absolute;left:0;text-align:left;margin-left:64.2pt;margin-top:.85pt;width:381pt;height:311.35pt;z-index:251718656" coordsize="48387,39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">
                <v:shape id="Picture 1" o:spid="_x0000_s1064" type="#_x0000_t75" alt="A screenshot of a computer&#10;&#10;Description automatically generated" style="position:absolute;width:48387;height:36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">
                  <v:imagedata r:id="rId36" o:title="A screenshot of a computer&#10;&#10;Description automatically generated"/>
                </v:shape>
                <v:shape id="_x0000_s1065" type="#_x0000_t202" style="position:absolute;top:36957;width:4838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" stroked="f">
                  <v:textbox style="mso-fit-shape-to-text:t" inset="0,0,0,0">
                    <w:txbxContent>
                      <w:p w14:paraId="63B032AB" w14:textId="49EB3911" w:rsidR="009222C4" w:rsidRPr="002E64F2" w:rsidRDefault="009222C4" w:rsidP="009222C4">
                        <w:pPr>
                          <w:pStyle w:val="Caption"/>
                          <w:rPr>
                            <w:sz w:val="20"/>
                            <w:szCs w:val="20"/>
                          </w:rPr>
                        </w:pPr>
                        <w:r>
                          <w:t xml:space="preserve">Figure </w:t>
                        </w:r>
                        <w:r>
                          <w:fldChar w:fldCharType="begin"/>
                        </w:r>
                        <w:r>
                          <w:instrText xml:space="preserve"> SEQ Figure \* ARABIC </w:instrText>
                        </w:r>
                        <w:r>
                          <w:fldChar w:fldCharType="separate"/>
                        </w:r>
                        <w:r w:rsidR="00BE270B">
                          <w:rPr>
                            <w:noProof/>
                          </w:rPr>
                          <w:t>16</w:t>
                        </w:r>
                        <w:r>
                          <w:fldChar w:fldCharType="end"/>
                        </w:r>
                        <w:r>
                          <w:t>-IP Addresses Changed</w:t>
                        </w:r>
                      </w:p>
                    </w:txbxContent>
                  </v:textbox>
                </v:shape>
              </v:group>
            </w:pict>
          </mc:Fallback>
        </mc:AlternateContent>
      </w:r>
    </w:p>
    <w:p w14:paraId="4AB74257" w14:textId="03649043" w:rsidR="00AA51F6" w:rsidRDefault="00AA51F6" w:rsidP="001E3CF8">
      <w:pPr>
        <w:ind w:left="0"/>
        <w:jc w:val="center"/>
      </w:pPr>
    </w:p>
    <w:p w14:paraId="4B9BD75F" w14:textId="504E2CE5" w:rsidR="00AA51F6" w:rsidRDefault="00AA51F6" w:rsidP="001E3CF8">
      <w:pPr>
        <w:ind w:left="0"/>
        <w:jc w:val="center"/>
      </w:pPr>
    </w:p>
    <w:p w14:paraId="2A7625BA" w14:textId="77777777" w:rsidR="00AA51F6" w:rsidRDefault="00AA51F6" w:rsidP="001E3CF8">
      <w:pPr>
        <w:ind w:left="0"/>
        <w:jc w:val="center"/>
      </w:pPr>
    </w:p>
    <w:p w14:paraId="2B10C241" w14:textId="77777777" w:rsidR="00AA51F6" w:rsidRDefault="00AA51F6" w:rsidP="001E3CF8">
      <w:pPr>
        <w:ind w:left="0"/>
        <w:jc w:val="center"/>
      </w:pPr>
    </w:p>
    <w:p w14:paraId="3972E893" w14:textId="77777777" w:rsidR="00AA51F6" w:rsidRDefault="00AA51F6" w:rsidP="001E3CF8">
      <w:pPr>
        <w:ind w:left="0"/>
        <w:jc w:val="center"/>
      </w:pPr>
    </w:p>
    <w:p w14:paraId="296666B4" w14:textId="77777777" w:rsidR="00AA51F6" w:rsidRDefault="00AA51F6" w:rsidP="001E3CF8">
      <w:pPr>
        <w:ind w:left="0"/>
        <w:jc w:val="center"/>
      </w:pPr>
    </w:p>
    <w:p w14:paraId="11A29F03" w14:textId="77777777" w:rsidR="00AA51F6" w:rsidRDefault="00AA51F6" w:rsidP="001E3CF8">
      <w:pPr>
        <w:ind w:left="0"/>
        <w:jc w:val="center"/>
      </w:pPr>
    </w:p>
    <w:p w14:paraId="6D14E088" w14:textId="77777777" w:rsidR="00AA51F6" w:rsidRDefault="00AA51F6" w:rsidP="001E3CF8">
      <w:pPr>
        <w:ind w:left="0"/>
        <w:jc w:val="center"/>
      </w:pPr>
    </w:p>
    <w:p w14:paraId="1990CDDF" w14:textId="77777777" w:rsidR="00AA51F6" w:rsidRDefault="00AA51F6" w:rsidP="001E3CF8">
      <w:pPr>
        <w:ind w:left="0"/>
        <w:jc w:val="center"/>
      </w:pPr>
    </w:p>
    <w:p w14:paraId="3FAF0FF9" w14:textId="77777777" w:rsidR="00AA51F6" w:rsidRDefault="00AA51F6" w:rsidP="001E3CF8">
      <w:pPr>
        <w:ind w:left="0"/>
        <w:jc w:val="center"/>
      </w:pPr>
    </w:p>
    <w:p w14:paraId="5B6FBCAC" w14:textId="77777777" w:rsidR="00AA51F6" w:rsidRDefault="00AA51F6" w:rsidP="001E3CF8">
      <w:pPr>
        <w:ind w:left="0"/>
        <w:jc w:val="center"/>
      </w:pPr>
    </w:p>
    <w:p w14:paraId="41BE0E6F" w14:textId="77777777" w:rsidR="00AA51F6" w:rsidRDefault="00AA51F6" w:rsidP="001E3CF8">
      <w:pPr>
        <w:ind w:left="0"/>
        <w:jc w:val="center"/>
      </w:pPr>
    </w:p>
    <w:p w14:paraId="36EDF95A" w14:textId="77777777" w:rsidR="00AA51F6" w:rsidRDefault="00AA51F6" w:rsidP="001E3CF8">
      <w:pPr>
        <w:ind w:left="0"/>
        <w:jc w:val="center"/>
      </w:pPr>
    </w:p>
    <w:p w14:paraId="7377CBB5" w14:textId="77777777" w:rsidR="00AA51F6" w:rsidRDefault="00AA51F6" w:rsidP="001E3CF8">
      <w:pPr>
        <w:ind w:left="0"/>
        <w:jc w:val="center"/>
      </w:pPr>
    </w:p>
    <w:p w14:paraId="7C438F0F" w14:textId="77777777" w:rsidR="00AA51F6" w:rsidRDefault="00AA51F6" w:rsidP="001E3CF8">
      <w:pPr>
        <w:ind w:left="0"/>
        <w:jc w:val="center"/>
      </w:pPr>
    </w:p>
    <w:p w14:paraId="57710DED" w14:textId="77777777" w:rsidR="00AA51F6" w:rsidRDefault="00AA51F6" w:rsidP="001E3CF8">
      <w:pPr>
        <w:ind w:left="0"/>
        <w:jc w:val="center"/>
      </w:pPr>
    </w:p>
    <w:p w14:paraId="7C7C54E1" w14:textId="77777777" w:rsidR="00AA51F6" w:rsidRDefault="00AA51F6" w:rsidP="001E3CF8">
      <w:pPr>
        <w:ind w:left="0"/>
        <w:jc w:val="center"/>
      </w:pPr>
    </w:p>
    <w:p w14:paraId="1E48BA79" w14:textId="77777777" w:rsidR="00AA51F6" w:rsidRDefault="00AA51F6" w:rsidP="001E3CF8">
      <w:pPr>
        <w:ind w:left="0"/>
        <w:jc w:val="center"/>
      </w:pPr>
    </w:p>
    <w:p w14:paraId="4C5FC530" w14:textId="77777777" w:rsidR="00AA51F6" w:rsidRDefault="00AA51F6" w:rsidP="001E3CF8">
      <w:pPr>
        <w:ind w:left="0"/>
        <w:jc w:val="center"/>
      </w:pPr>
    </w:p>
    <w:p w14:paraId="11790368" w14:textId="77777777" w:rsidR="00AA51F6" w:rsidRDefault="00AA51F6" w:rsidP="001E3CF8">
      <w:pPr>
        <w:ind w:left="0"/>
        <w:jc w:val="center"/>
      </w:pPr>
    </w:p>
    <w:p w14:paraId="76E00DF1" w14:textId="77777777" w:rsidR="00AA51F6" w:rsidRDefault="00AA51F6" w:rsidP="001E3CF8">
      <w:pPr>
        <w:ind w:left="0"/>
        <w:jc w:val="center"/>
      </w:pPr>
    </w:p>
    <w:p w14:paraId="38E0DB24" w14:textId="77777777" w:rsidR="00AA51F6" w:rsidRDefault="00AA51F6" w:rsidP="001E3CF8">
      <w:pPr>
        <w:ind w:left="0"/>
        <w:jc w:val="center"/>
      </w:pPr>
    </w:p>
    <w:p w14:paraId="3B81DFA3" w14:textId="77777777" w:rsidR="00C93AB8" w:rsidRDefault="00C93AB8" w:rsidP="009222C4">
      <w:pPr>
        <w:ind w:left="0"/>
      </w:pPr>
    </w:p>
    <w:p w14:paraId="607AD11C" w14:textId="693CBC22" w:rsidR="00911594" w:rsidRPr="002F3583" w:rsidRDefault="001E3CF8" w:rsidP="00492DE9">
      <w:pPr>
        <w:pStyle w:val="Heading2"/>
        <w:numPr>
          <w:ilvl w:val="1"/>
          <w:numId w:val="52"/>
        </w:numPr>
        <w:rPr>
          <w:b/>
          <w:bCs/>
          <w:sz w:val="32"/>
          <w:szCs w:val="32"/>
        </w:rPr>
      </w:pPr>
      <w:bookmarkStart w:id="7" w:name="_Toc75762399"/>
      <w:r w:rsidRPr="002F3583">
        <w:rPr>
          <w:b/>
          <w:bCs/>
          <w:sz w:val="32"/>
          <w:szCs w:val="32"/>
        </w:rPr>
        <w:t>Perform Flood attack on SDN controller following a suggested procedure</w:t>
      </w:r>
      <w:bookmarkEnd w:id="7"/>
    </w:p>
    <w:p w14:paraId="51A28BDB" w14:textId="0D811B51" w:rsidR="001E3CF8" w:rsidRDefault="001E3CF8" w:rsidP="001E3CF8">
      <w:pPr>
        <w:ind w:left="0"/>
      </w:pPr>
    </w:p>
    <w:p w14:paraId="61A80FAD" w14:textId="4D77DB60" w:rsidR="00D86BEF" w:rsidRDefault="00D86BEF" w:rsidP="00492DE9">
      <w:pPr>
        <w:pStyle w:val="Heading3"/>
        <w:numPr>
          <w:ilvl w:val="2"/>
          <w:numId w:val="52"/>
        </w:numPr>
      </w:pPr>
      <w:bookmarkStart w:id="8" w:name="_Toc75762400"/>
      <w:r>
        <w:t>Run l3 learning application in POX controller.</w:t>
      </w:r>
      <w:bookmarkEnd w:id="8"/>
    </w:p>
    <w:p w14:paraId="296951E9" w14:textId="630A293E" w:rsidR="00D86BEF" w:rsidRDefault="00D86BEF" w:rsidP="00D86BEF">
      <w:pPr>
        <w:ind w:left="0"/>
      </w:pPr>
      <w:r>
        <w:t>The script “</w:t>
      </w:r>
      <w:r w:rsidR="002F3583">
        <w:rPr>
          <w:i/>
          <w:iCs/>
        </w:rPr>
        <w:t>lab2</w:t>
      </w:r>
      <w:r w:rsidRPr="00D86BEF">
        <w:rPr>
          <w:i/>
          <w:iCs/>
        </w:rPr>
        <w:t>.sh</w:t>
      </w:r>
      <w:r>
        <w:t xml:space="preserve">” is </w:t>
      </w:r>
      <w:r w:rsidR="002F3583">
        <w:t>executed so we can execute the script multiple times as needed</w:t>
      </w:r>
    </w:p>
    <w:p w14:paraId="4D82C8C2" w14:textId="2D5C9A9C" w:rsidR="003F7897" w:rsidRDefault="003F7897" w:rsidP="00D86BEF">
      <w:pPr>
        <w:ind w:left="0"/>
      </w:pPr>
    </w:p>
    <w:p w14:paraId="2E182F0C" w14:textId="77777777" w:rsidR="003F7897" w:rsidRDefault="003F7897" w:rsidP="00D86BEF">
      <w:pPr>
        <w:ind w:left="0"/>
      </w:pPr>
    </w:p>
    <w:p w14:paraId="20319676" w14:textId="77777777" w:rsidR="00D86BEF" w:rsidRDefault="00D86BEF" w:rsidP="00D86BEF">
      <w:pPr>
        <w:ind w:left="0"/>
      </w:pPr>
      <w:r w:rsidRPr="004F064E">
        <w:rPr>
          <w:color w:val="0070C0"/>
        </w:rPr>
        <w:t xml:space="preserve">set </w:t>
      </w:r>
      <w:r>
        <w:t>-x</w:t>
      </w:r>
    </w:p>
    <w:p w14:paraId="2965DE52" w14:textId="77777777" w:rsidR="00D86BEF" w:rsidRDefault="00D86BEF" w:rsidP="00D86BEF">
      <w:pPr>
        <w:ind w:left="0"/>
      </w:pPr>
      <w:proofErr w:type="gramStart"/>
      <w:r w:rsidRPr="004F064E">
        <w:rPr>
          <w:color w:val="0070C0"/>
        </w:rPr>
        <w:t xml:space="preserve">sudo </w:t>
      </w:r>
      <w:r>
        <w:t>.</w:t>
      </w:r>
      <w:proofErr w:type="gramEnd"/>
      <w:r>
        <w:t>/pox.py openflow.of_01 \</w:t>
      </w:r>
    </w:p>
    <w:p w14:paraId="440EC522" w14:textId="77777777" w:rsidR="00D86BEF" w:rsidRDefault="00D86BEF" w:rsidP="00D86BEF">
      <w:pPr>
        <w:ind w:left="0"/>
      </w:pPr>
      <w:r>
        <w:tab/>
        <w:t>--port=</w:t>
      </w:r>
      <w:r w:rsidRPr="004F064E">
        <w:rPr>
          <w:color w:val="FF0000"/>
        </w:rPr>
        <w:t>6655</w:t>
      </w:r>
      <w:r>
        <w:t xml:space="preserve"> </w:t>
      </w:r>
      <w:proofErr w:type="gramStart"/>
      <w:r>
        <w:t>pox.forwarding</w:t>
      </w:r>
      <w:proofErr w:type="gramEnd"/>
      <w:r>
        <w:t>.l3_learning \</w:t>
      </w:r>
    </w:p>
    <w:p w14:paraId="05AD7EEC" w14:textId="17A89A1A" w:rsidR="00D86BEF" w:rsidRDefault="00D86BEF" w:rsidP="00D86BEF">
      <w:pPr>
        <w:ind w:left="0"/>
      </w:pPr>
      <w:r>
        <w:tab/>
      </w:r>
      <w:proofErr w:type="gramStart"/>
      <w:r>
        <w:t>pox.forwarding</w:t>
      </w:r>
      <w:proofErr w:type="gramEnd"/>
      <w:r>
        <w:t>.L</w:t>
      </w:r>
      <w:r w:rsidR="002F3583">
        <w:t>3</w:t>
      </w:r>
      <w:r>
        <w:t>Firewall \</w:t>
      </w:r>
    </w:p>
    <w:p w14:paraId="6BEAE7D8" w14:textId="77777777" w:rsidR="00D86BEF" w:rsidRDefault="00D86BEF" w:rsidP="00D86BEF">
      <w:pPr>
        <w:ind w:left="0"/>
      </w:pPr>
      <w:r>
        <w:tab/>
        <w:t>--l2config="</w:t>
      </w:r>
      <w:r w:rsidRPr="004F064E">
        <w:rPr>
          <w:color w:val="A6A6A6" w:themeColor="background1" w:themeShade="A6"/>
        </w:rPr>
        <w:t>l2firewall.config</w:t>
      </w:r>
      <w:r>
        <w:t>" \</w:t>
      </w:r>
    </w:p>
    <w:p w14:paraId="2DCD2795" w14:textId="48BC9C68" w:rsidR="00D86BEF" w:rsidRDefault="00D86BEF" w:rsidP="00D86BEF">
      <w:pPr>
        <w:ind w:left="0"/>
      </w:pPr>
      <w:r>
        <w:t xml:space="preserve">    --l3config="</w:t>
      </w:r>
      <w:r w:rsidRPr="004F064E">
        <w:rPr>
          <w:color w:val="A6A6A6" w:themeColor="background1" w:themeShade="A6"/>
        </w:rPr>
        <w:t>l3firewall.config</w:t>
      </w:r>
      <w:r>
        <w:t>" \</w:t>
      </w:r>
    </w:p>
    <w:p w14:paraId="198AFC2B" w14:textId="18CAEFD4" w:rsidR="00D86BEF" w:rsidRDefault="00D86BEF" w:rsidP="00D86BEF">
      <w:pPr>
        <w:pBdr>
          <w:bottom w:val="single" w:sz="6" w:space="1" w:color="auto"/>
        </w:pBdr>
        <w:ind w:left="0"/>
      </w:pPr>
      <w:r>
        <w:tab/>
      </w:r>
      <w:proofErr w:type="spellStart"/>
      <w:proofErr w:type="gramStart"/>
      <w:r>
        <w:t>log.level</w:t>
      </w:r>
      <w:proofErr w:type="spellEnd"/>
      <w:proofErr w:type="gramEnd"/>
      <w:r>
        <w:t xml:space="preserve"> </w:t>
      </w:r>
      <w:r w:rsidR="003F7897">
        <w:t>–</w:t>
      </w:r>
      <w:r>
        <w:t>DEBUG</w:t>
      </w:r>
    </w:p>
    <w:p w14:paraId="675B9EFD" w14:textId="31B6BC42" w:rsidR="006B5A07" w:rsidRDefault="006B5A07" w:rsidP="00D86BEF">
      <w:pPr>
        <w:ind w:left="0"/>
      </w:pPr>
    </w:p>
    <w:p w14:paraId="076E4528" w14:textId="4A60FF1A" w:rsidR="00D86BEF" w:rsidRDefault="00BE270B" w:rsidP="00492DE9">
      <w:pPr>
        <w:pStyle w:val="Heading3"/>
        <w:numPr>
          <w:ilvl w:val="2"/>
          <w:numId w:val="52"/>
        </w:numPr>
      </w:pPr>
      <w:bookmarkStart w:id="9" w:name="_Toc75762401"/>
      <w:r w:rsidRPr="002F3583">
        <w:rPr>
          <w:noProof/>
        </w:rPr>
        <w:drawing>
          <wp:anchor distT="0" distB="0" distL="114300" distR="114300" simplePos="0" relativeHeight="251723776" behindDoc="0" locked="0" layoutInCell="1" allowOverlap="1" wp14:anchorId="132F735B" wp14:editId="0662AEFE">
            <wp:simplePos x="0" y="0"/>
            <wp:positionH relativeFrom="margin">
              <wp:posOffset>1172845</wp:posOffset>
            </wp:positionH>
            <wp:positionV relativeFrom="paragraph">
              <wp:posOffset>18415</wp:posOffset>
            </wp:positionV>
            <wp:extent cx="4314825" cy="3230709"/>
            <wp:effectExtent l="0" t="0" r="0" b="8255"/>
            <wp:wrapNone/>
            <wp:docPr id="21270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0086" name=""/>
                    <pic:cNvPicPr/>
                  </pic:nvPicPr>
                  <pic:blipFill>
                    <a:blip r:embed="rId37"/>
                    <a:stretch>
                      <a:fillRect/>
                    </a:stretch>
                  </pic:blipFill>
                  <pic:spPr>
                    <a:xfrm>
                      <a:off x="0" y="0"/>
                      <a:ext cx="4314825" cy="3230709"/>
                    </a:xfrm>
                    <a:prstGeom prst="rect">
                      <a:avLst/>
                    </a:prstGeom>
                  </pic:spPr>
                </pic:pic>
              </a:graphicData>
            </a:graphic>
            <wp14:sizeRelH relativeFrom="page">
              <wp14:pctWidth>0</wp14:pctWidth>
            </wp14:sizeRelH>
            <wp14:sizeRelV relativeFrom="page">
              <wp14:pctHeight>0</wp14:pctHeight>
            </wp14:sizeRelV>
          </wp:anchor>
        </w:drawing>
      </w:r>
      <w:r w:rsidR="00D86BEF">
        <w:t>Check openflow flow-entries on switch 1.</w:t>
      </w:r>
      <w:bookmarkEnd w:id="9"/>
    </w:p>
    <w:p w14:paraId="574B9015" w14:textId="77777777" w:rsidR="002F3583" w:rsidRDefault="002F3583" w:rsidP="002F3583"/>
    <w:p w14:paraId="1432D758" w14:textId="34C7EE27" w:rsidR="002F3583" w:rsidRDefault="002F3583" w:rsidP="002F3583"/>
    <w:p w14:paraId="3ECD7F83" w14:textId="77777777" w:rsidR="002F3583" w:rsidRDefault="002F3583" w:rsidP="002F3583"/>
    <w:p w14:paraId="44C1F966" w14:textId="77777777" w:rsidR="002F3583" w:rsidRDefault="002F3583" w:rsidP="002F3583"/>
    <w:p w14:paraId="06D2F25B" w14:textId="77777777" w:rsidR="002F3583" w:rsidRDefault="002F3583" w:rsidP="002F3583"/>
    <w:p w14:paraId="1FDD1DCB" w14:textId="16BBF501" w:rsidR="002F3583" w:rsidRDefault="002F3583" w:rsidP="002F3583"/>
    <w:p w14:paraId="3A094DBC" w14:textId="77777777" w:rsidR="002F3583" w:rsidRDefault="002F3583" w:rsidP="002F3583"/>
    <w:p w14:paraId="29908301" w14:textId="77777777" w:rsidR="002F3583" w:rsidRDefault="002F3583" w:rsidP="002F3583"/>
    <w:p w14:paraId="3BC7E8FA" w14:textId="77777777" w:rsidR="002F3583" w:rsidRDefault="002F3583" w:rsidP="002F3583"/>
    <w:p w14:paraId="3A1BAD87" w14:textId="77777777" w:rsidR="002F3583" w:rsidRDefault="002F3583" w:rsidP="002F3583"/>
    <w:p w14:paraId="59B3657D" w14:textId="77777777" w:rsidR="002F3583" w:rsidRDefault="002F3583" w:rsidP="002F3583"/>
    <w:p w14:paraId="2F5A64F6" w14:textId="77777777" w:rsidR="002F3583" w:rsidRDefault="002F3583" w:rsidP="002F3583"/>
    <w:p w14:paraId="7BABCEF5" w14:textId="77777777" w:rsidR="002F3583" w:rsidRDefault="002F3583" w:rsidP="002F3583"/>
    <w:p w14:paraId="1221CB43" w14:textId="3471DE6A" w:rsidR="002F3583" w:rsidRDefault="002F3583" w:rsidP="002F3583"/>
    <w:p w14:paraId="67DA1BBF" w14:textId="77777777" w:rsidR="002F3583" w:rsidRDefault="002F3583" w:rsidP="002F3583"/>
    <w:p w14:paraId="70E05D5B" w14:textId="77777777" w:rsidR="002F3583" w:rsidRDefault="002F3583" w:rsidP="002F3583"/>
    <w:p w14:paraId="3B211344" w14:textId="77777777" w:rsidR="002F3583" w:rsidRDefault="002F3583" w:rsidP="002F3583"/>
    <w:p w14:paraId="657C6D97" w14:textId="77777777" w:rsidR="002F3583" w:rsidRDefault="002F3583" w:rsidP="002F3583"/>
    <w:p w14:paraId="3E504FF9" w14:textId="77777777" w:rsidR="002F3583" w:rsidRDefault="002F3583" w:rsidP="002F3583"/>
    <w:p w14:paraId="188ED28C" w14:textId="79AE007D" w:rsidR="002F3583" w:rsidRDefault="002F3583" w:rsidP="002F3583"/>
    <w:p w14:paraId="74F5CD07" w14:textId="393B66B8" w:rsidR="002F3583" w:rsidRDefault="002F3583" w:rsidP="002F3583"/>
    <w:p w14:paraId="23C8936A" w14:textId="77777777" w:rsidR="002F3583" w:rsidRPr="002F3583" w:rsidRDefault="002F3583" w:rsidP="002F3583"/>
    <w:p w14:paraId="2C5FB2D3" w14:textId="69F54347" w:rsidR="00D86BEF" w:rsidRDefault="00D86BEF" w:rsidP="00492DE9">
      <w:pPr>
        <w:pStyle w:val="Heading3"/>
        <w:numPr>
          <w:ilvl w:val="2"/>
          <w:numId w:val="52"/>
        </w:numPr>
      </w:pPr>
      <w:bookmarkStart w:id="10" w:name="_Toc75762402"/>
      <w:r>
        <w:t>Start flooding from any container host to container host #2</w:t>
      </w:r>
      <w:bookmarkEnd w:id="10"/>
    </w:p>
    <w:p w14:paraId="4D9E8700" w14:textId="4FDB5D14" w:rsidR="005A070E" w:rsidRDefault="00D86BEF" w:rsidP="00492DE9">
      <w:pPr>
        <w:pStyle w:val="Heading3"/>
        <w:numPr>
          <w:ilvl w:val="2"/>
          <w:numId w:val="52"/>
        </w:numPr>
      </w:pPr>
      <w:bookmarkStart w:id="11" w:name="_Toc75762403"/>
      <w:r>
        <w:t>Check Openflow flow entries at switch 1</w:t>
      </w:r>
      <w:bookmarkEnd w:id="11"/>
    </w:p>
    <w:p w14:paraId="2D68D5D1" w14:textId="2590C989" w:rsidR="00AB5DE8" w:rsidRDefault="00AB5DE8" w:rsidP="001E3CF8">
      <w:pPr>
        <w:ind w:left="0"/>
      </w:pPr>
      <w:r>
        <w:t>I will illustrate the Denial of Service happening on OVS because of the flood attack.</w:t>
      </w:r>
    </w:p>
    <w:p w14:paraId="315C8335" w14:textId="30F1DB95" w:rsidR="00AB5DE8" w:rsidRDefault="00AB5DE8" w:rsidP="001E3CF8">
      <w:pPr>
        <w:ind w:left="0"/>
      </w:pPr>
    </w:p>
    <w:p w14:paraId="4981B52D" w14:textId="517A33E2" w:rsidR="00AB5DE8" w:rsidRDefault="00AB5DE8" w:rsidP="00E6394A">
      <w:pPr>
        <w:pStyle w:val="ListParagraph"/>
        <w:numPr>
          <w:ilvl w:val="0"/>
          <w:numId w:val="58"/>
        </w:numPr>
      </w:pPr>
      <w:r>
        <w:t xml:space="preserve">I </w:t>
      </w:r>
      <w:r w:rsidR="00E6394A">
        <w:t>have set up</w:t>
      </w:r>
      <w:r>
        <w:t xml:space="preserve"> four X terminals of the four containers </w:t>
      </w:r>
      <w:r w:rsidR="00E6394A">
        <w:t xml:space="preserve">on </w:t>
      </w:r>
      <w:proofErr w:type="spellStart"/>
      <w:r w:rsidR="00E6394A">
        <w:t>containernet</w:t>
      </w:r>
      <w:proofErr w:type="spellEnd"/>
      <w:r>
        <w:t>, and used one to produce the flood, one to show the OVS flows, and another to try to ping another container.</w:t>
      </w:r>
    </w:p>
    <w:p w14:paraId="5DA1FEF6" w14:textId="77777777" w:rsidR="00AB5DE8" w:rsidRDefault="00AB5DE8" w:rsidP="001E3CF8">
      <w:pPr>
        <w:ind w:left="0"/>
      </w:pPr>
    </w:p>
    <w:p w14:paraId="411DD256" w14:textId="6A6CE75E" w:rsidR="00AB5DE8" w:rsidRDefault="00AB5DE8" w:rsidP="001E3CF8">
      <w:pPr>
        <w:ind w:left="0"/>
      </w:pPr>
      <w:r>
        <w:t>In the first image, I am showing that the command “</w:t>
      </w:r>
      <w:r w:rsidRPr="00AB5DE8">
        <w:rPr>
          <w:i/>
          <w:iCs/>
        </w:rPr>
        <w:t>ovs-ofctl dump-flows s1</w:t>
      </w:r>
      <w:r>
        <w:t>” (used to dump the OVS flows) does not show anything – this is correct because there is no traffic yet.</w:t>
      </w:r>
    </w:p>
    <w:p w14:paraId="03FD1CDD" w14:textId="018344E0" w:rsidR="00AB5DE8" w:rsidRDefault="00932B04" w:rsidP="005F720B">
      <w:pPr>
        <w:keepNext/>
        <w:ind w:left="0"/>
        <w:jc w:val="center"/>
      </w:pPr>
      <w:r>
        <w:rPr>
          <w:noProof/>
        </w:rPr>
        <w:lastRenderedPageBreak/>
        <w:drawing>
          <wp:anchor distT="0" distB="0" distL="114300" distR="114300" simplePos="0" relativeHeight="251724800" behindDoc="0" locked="0" layoutInCell="1" allowOverlap="1" wp14:anchorId="6E398EDC" wp14:editId="0B1B330B">
            <wp:simplePos x="0" y="0"/>
            <wp:positionH relativeFrom="margin">
              <wp:posOffset>714375</wp:posOffset>
            </wp:positionH>
            <wp:positionV relativeFrom="paragraph">
              <wp:posOffset>-629920</wp:posOffset>
            </wp:positionV>
            <wp:extent cx="5105400" cy="3849732"/>
            <wp:effectExtent l="0" t="0" r="0" b="0"/>
            <wp:wrapNone/>
            <wp:docPr id="21097544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54432" name="Picture 2109754432"/>
                    <pic:cNvPicPr/>
                  </pic:nvPicPr>
                  <pic:blipFill>
                    <a:blip r:embed="rId38"/>
                    <a:stretch>
                      <a:fillRect/>
                    </a:stretch>
                  </pic:blipFill>
                  <pic:spPr>
                    <a:xfrm>
                      <a:off x="0" y="0"/>
                      <a:ext cx="5105400" cy="3849732"/>
                    </a:xfrm>
                    <a:prstGeom prst="rect">
                      <a:avLst/>
                    </a:prstGeom>
                  </pic:spPr>
                </pic:pic>
              </a:graphicData>
            </a:graphic>
            <wp14:sizeRelH relativeFrom="page">
              <wp14:pctWidth>0</wp14:pctWidth>
            </wp14:sizeRelH>
            <wp14:sizeRelV relativeFrom="page">
              <wp14:pctHeight>0</wp14:pctHeight>
            </wp14:sizeRelV>
          </wp:anchor>
        </w:drawing>
      </w:r>
    </w:p>
    <w:p w14:paraId="6C187DE3" w14:textId="0652A812" w:rsidR="004E2DBD" w:rsidRDefault="004E2DBD" w:rsidP="005F720B">
      <w:pPr>
        <w:keepNext/>
        <w:ind w:left="0"/>
        <w:jc w:val="center"/>
      </w:pPr>
    </w:p>
    <w:p w14:paraId="67044C65" w14:textId="4BDC1E6F" w:rsidR="004E2DBD" w:rsidRDefault="004E2DBD" w:rsidP="005F720B">
      <w:pPr>
        <w:keepNext/>
        <w:ind w:left="0"/>
        <w:jc w:val="center"/>
      </w:pPr>
    </w:p>
    <w:p w14:paraId="4F575A1E" w14:textId="77777777" w:rsidR="004E2DBD" w:rsidRDefault="004E2DBD" w:rsidP="005F720B">
      <w:pPr>
        <w:keepNext/>
        <w:ind w:left="0"/>
        <w:jc w:val="center"/>
      </w:pPr>
    </w:p>
    <w:p w14:paraId="71A7EA46" w14:textId="25BA0FA1" w:rsidR="004E2DBD" w:rsidRDefault="004E2DBD" w:rsidP="005F720B">
      <w:pPr>
        <w:keepNext/>
        <w:ind w:left="0"/>
        <w:jc w:val="center"/>
      </w:pPr>
    </w:p>
    <w:p w14:paraId="7D22D28C" w14:textId="0F567EE8" w:rsidR="004E2DBD" w:rsidRDefault="004E2DBD" w:rsidP="005F720B">
      <w:pPr>
        <w:keepNext/>
        <w:ind w:left="0"/>
        <w:jc w:val="center"/>
      </w:pPr>
    </w:p>
    <w:p w14:paraId="1A19BE7C" w14:textId="10C4A5AE" w:rsidR="004E2DBD" w:rsidRDefault="004E2DBD" w:rsidP="005F720B">
      <w:pPr>
        <w:keepNext/>
        <w:ind w:left="0"/>
        <w:jc w:val="center"/>
      </w:pPr>
    </w:p>
    <w:p w14:paraId="1E225952" w14:textId="3760394E" w:rsidR="004E2DBD" w:rsidRDefault="004E2DBD" w:rsidP="005F720B">
      <w:pPr>
        <w:keepNext/>
        <w:ind w:left="0"/>
        <w:jc w:val="center"/>
      </w:pPr>
    </w:p>
    <w:p w14:paraId="41C3A8E7" w14:textId="77777777" w:rsidR="004E2DBD" w:rsidRDefault="004E2DBD" w:rsidP="005F720B">
      <w:pPr>
        <w:keepNext/>
        <w:ind w:left="0"/>
        <w:jc w:val="center"/>
      </w:pPr>
    </w:p>
    <w:p w14:paraId="3C36B620" w14:textId="77777777" w:rsidR="004E2DBD" w:rsidRDefault="004E2DBD" w:rsidP="005F720B">
      <w:pPr>
        <w:keepNext/>
        <w:ind w:left="0"/>
        <w:jc w:val="center"/>
      </w:pPr>
    </w:p>
    <w:p w14:paraId="45664624" w14:textId="77777777" w:rsidR="004E2DBD" w:rsidRDefault="004E2DBD" w:rsidP="005F720B">
      <w:pPr>
        <w:keepNext/>
        <w:ind w:left="0"/>
        <w:jc w:val="center"/>
      </w:pPr>
    </w:p>
    <w:p w14:paraId="039FB118" w14:textId="77777777" w:rsidR="004E2DBD" w:rsidRDefault="004E2DBD" w:rsidP="005F720B">
      <w:pPr>
        <w:keepNext/>
        <w:ind w:left="0"/>
        <w:jc w:val="center"/>
      </w:pPr>
    </w:p>
    <w:p w14:paraId="27AA8397" w14:textId="77777777" w:rsidR="004E2DBD" w:rsidRDefault="004E2DBD" w:rsidP="005F720B">
      <w:pPr>
        <w:keepNext/>
        <w:ind w:left="0"/>
        <w:jc w:val="center"/>
      </w:pPr>
    </w:p>
    <w:p w14:paraId="7E980897" w14:textId="77777777" w:rsidR="004E2DBD" w:rsidRDefault="004E2DBD" w:rsidP="005F720B">
      <w:pPr>
        <w:keepNext/>
        <w:ind w:left="0"/>
        <w:jc w:val="center"/>
      </w:pPr>
    </w:p>
    <w:p w14:paraId="594A1782" w14:textId="77777777" w:rsidR="004E2DBD" w:rsidRDefault="004E2DBD" w:rsidP="005F720B">
      <w:pPr>
        <w:keepNext/>
        <w:ind w:left="0"/>
        <w:jc w:val="center"/>
      </w:pPr>
    </w:p>
    <w:p w14:paraId="3956F090" w14:textId="77777777" w:rsidR="004E2DBD" w:rsidRDefault="004E2DBD" w:rsidP="005F720B">
      <w:pPr>
        <w:keepNext/>
        <w:ind w:left="0"/>
        <w:jc w:val="center"/>
      </w:pPr>
    </w:p>
    <w:p w14:paraId="58C25FAC" w14:textId="77777777" w:rsidR="004E2DBD" w:rsidRDefault="004E2DBD" w:rsidP="005F720B">
      <w:pPr>
        <w:keepNext/>
        <w:ind w:left="0"/>
        <w:jc w:val="center"/>
      </w:pPr>
    </w:p>
    <w:p w14:paraId="48D9F3B5" w14:textId="77777777" w:rsidR="004E2DBD" w:rsidRDefault="004E2DBD" w:rsidP="005F720B">
      <w:pPr>
        <w:keepNext/>
        <w:ind w:left="0"/>
        <w:jc w:val="center"/>
      </w:pPr>
    </w:p>
    <w:p w14:paraId="510EAE6A" w14:textId="77777777" w:rsidR="004E2DBD" w:rsidRDefault="004E2DBD" w:rsidP="005F720B">
      <w:pPr>
        <w:keepNext/>
        <w:ind w:left="0"/>
        <w:jc w:val="center"/>
      </w:pPr>
    </w:p>
    <w:p w14:paraId="07187EDE" w14:textId="77777777" w:rsidR="004E2DBD" w:rsidRDefault="004E2DBD" w:rsidP="005F720B">
      <w:pPr>
        <w:keepNext/>
        <w:ind w:left="0"/>
        <w:jc w:val="center"/>
      </w:pPr>
    </w:p>
    <w:p w14:paraId="7759DD58" w14:textId="77777777" w:rsidR="004E2DBD" w:rsidRDefault="004E2DBD" w:rsidP="005F720B">
      <w:pPr>
        <w:keepNext/>
        <w:ind w:left="0"/>
        <w:jc w:val="center"/>
      </w:pPr>
    </w:p>
    <w:p w14:paraId="110B850C" w14:textId="0292617F" w:rsidR="004E2DBD" w:rsidRDefault="004E2DBD" w:rsidP="005F720B">
      <w:pPr>
        <w:keepNext/>
        <w:ind w:left="0"/>
        <w:jc w:val="center"/>
      </w:pPr>
    </w:p>
    <w:p w14:paraId="36D4D9D9" w14:textId="77AE23D2" w:rsidR="004E2DBD" w:rsidRDefault="004E2DBD" w:rsidP="005F720B">
      <w:pPr>
        <w:keepNext/>
        <w:ind w:left="0"/>
        <w:jc w:val="center"/>
      </w:pPr>
    </w:p>
    <w:p w14:paraId="7B82026A" w14:textId="45A38808" w:rsidR="00AB5DE8" w:rsidRDefault="00AB5DE8" w:rsidP="001E3CF8">
      <w:pPr>
        <w:ind w:left="0"/>
      </w:pPr>
    </w:p>
    <w:p w14:paraId="6CB9F13C" w14:textId="34E5FAB5" w:rsidR="00932B04" w:rsidRDefault="008A6754" w:rsidP="00932B04">
      <w:pPr>
        <w:ind w:left="0"/>
      </w:pPr>
      <w:r>
        <w:t>Next</w:t>
      </w:r>
      <w:r w:rsidR="0048402E">
        <w:t xml:space="preserve">, I have started the flood attack from the container h1 </w:t>
      </w:r>
      <w:r w:rsidR="00E42DA5">
        <w:t xml:space="preserve">to </w:t>
      </w:r>
      <w:r w:rsidR="00640969">
        <w:t>h</w:t>
      </w:r>
      <w:r w:rsidR="00932B04">
        <w:t>3</w:t>
      </w:r>
      <w:r w:rsidR="00640969">
        <w:t xml:space="preserve">. On container h2 I am trying to ping container 4, but with no success – the OVS controller is effectively </w:t>
      </w:r>
      <w:r w:rsidR="00E42DA5">
        <w:t>working</w:t>
      </w:r>
      <w:r w:rsidR="00640969">
        <w:t xml:space="preserve"> and does not forward the flows.  Conversely, the containers are quite responsive – it’s just their networking that is affected.</w:t>
      </w:r>
      <w:r w:rsidR="00932B04">
        <w:t xml:space="preserve"> </w:t>
      </w:r>
    </w:p>
    <w:p w14:paraId="34687A5E" w14:textId="0E1E2777" w:rsidR="00932B04" w:rsidRDefault="00932B04" w:rsidP="00932B04">
      <w:pPr>
        <w:ind w:left="0"/>
      </w:pPr>
      <w:r>
        <w:t xml:space="preserve"> I dump</w:t>
      </w:r>
      <w:r w:rsidR="008A6754">
        <w:t>ed</w:t>
      </w:r>
      <w:r>
        <w:t xml:space="preserve"> the OVS flows</w:t>
      </w:r>
      <w:r w:rsidR="008A6754">
        <w:t xml:space="preserve"> on container</w:t>
      </w:r>
      <w:r>
        <w:t xml:space="preserve"> – </w:t>
      </w:r>
      <w:r w:rsidR="008A6754">
        <w:t>there</w:t>
      </w:r>
      <w:r>
        <w:t xml:space="preserve"> are hundreds, and do not stop increase even after I have stopped the flood.</w:t>
      </w:r>
    </w:p>
    <w:p w14:paraId="2DA6678F" w14:textId="272B2D75" w:rsidR="00AB5DE8" w:rsidRDefault="00AB5DE8" w:rsidP="001E3CF8">
      <w:pPr>
        <w:ind w:left="0"/>
      </w:pPr>
    </w:p>
    <w:p w14:paraId="587F29A1" w14:textId="4FEA470E" w:rsidR="00932B04" w:rsidRDefault="00932B04" w:rsidP="001E3CF8">
      <w:pPr>
        <w:ind w:left="0"/>
      </w:pPr>
      <w:r>
        <w:rPr>
          <w:noProof/>
        </w:rPr>
        <mc:AlternateContent>
          <mc:Choice Requires="wpg">
            <w:drawing>
              <wp:anchor distT="0" distB="0" distL="114300" distR="114300" simplePos="0" relativeHeight="251728896" behindDoc="0" locked="0" layoutInCell="1" allowOverlap="1" wp14:anchorId="69B4B814" wp14:editId="2D81EDE3">
                <wp:simplePos x="0" y="0"/>
                <wp:positionH relativeFrom="margin">
                  <wp:align>left</wp:align>
                </wp:positionH>
                <wp:positionV relativeFrom="paragraph">
                  <wp:posOffset>142240</wp:posOffset>
                </wp:positionV>
                <wp:extent cx="6438900" cy="4619625"/>
                <wp:effectExtent l="0" t="0" r="0" b="9525"/>
                <wp:wrapNone/>
                <wp:docPr id="1213427208" name="Group 32"/>
                <wp:cNvGraphicFramePr/>
                <a:graphic xmlns:a="http://schemas.openxmlformats.org/drawingml/2006/main">
                  <a:graphicData uri="http://schemas.microsoft.com/office/word/2010/wordprocessingGroup">
                    <wpg:wgp>
                      <wpg:cNvGrpSpPr/>
                      <wpg:grpSpPr>
                        <a:xfrm>
                          <a:off x="0" y="0"/>
                          <a:ext cx="6438900" cy="4619625"/>
                          <a:chOff x="0" y="0"/>
                          <a:chExt cx="5162550" cy="4220845"/>
                        </a:xfrm>
                      </wpg:grpSpPr>
                      <pic:pic xmlns:pic="http://schemas.openxmlformats.org/drawingml/2006/picture">
                        <pic:nvPicPr>
                          <pic:cNvPr id="1176492583" name="Picture 1"/>
                          <pic:cNvPicPr>
                            <a:picLocks noChangeAspect="1"/>
                          </pic:cNvPicPr>
                        </pic:nvPicPr>
                        <pic:blipFill>
                          <a:blip r:embed="rId39"/>
                          <a:stretch>
                            <a:fillRect/>
                          </a:stretch>
                        </pic:blipFill>
                        <pic:spPr>
                          <a:xfrm>
                            <a:off x="0" y="0"/>
                            <a:ext cx="5162550" cy="3908425"/>
                          </a:xfrm>
                          <a:prstGeom prst="rect">
                            <a:avLst/>
                          </a:prstGeom>
                        </pic:spPr>
                      </pic:pic>
                      <wps:wsp>
                        <wps:cNvPr id="1854066798" name="Text Box 1"/>
                        <wps:cNvSpPr txBox="1"/>
                        <wps:spPr>
                          <a:xfrm>
                            <a:off x="0" y="3962400"/>
                            <a:ext cx="5162550" cy="258445"/>
                          </a:xfrm>
                          <a:prstGeom prst="rect">
                            <a:avLst/>
                          </a:prstGeom>
                          <a:solidFill>
                            <a:prstClr val="white"/>
                          </a:solidFill>
                          <a:ln>
                            <a:noFill/>
                          </a:ln>
                        </wps:spPr>
                        <wps:txbx>
                          <w:txbxContent>
                            <w:p w14:paraId="317A6CD9" w14:textId="2EE24A07" w:rsidR="00932B04" w:rsidRPr="004D37E1" w:rsidRDefault="00932B04" w:rsidP="00932B04">
                              <w:pPr>
                                <w:pStyle w:val="Caption"/>
                                <w:rPr>
                                  <w:sz w:val="20"/>
                                  <w:szCs w:val="20"/>
                                </w:rPr>
                              </w:pPr>
                              <w:r>
                                <w:t xml:space="preserve">Figure </w:t>
                              </w:r>
                              <w:r>
                                <w:fldChar w:fldCharType="begin"/>
                              </w:r>
                              <w:r>
                                <w:instrText xml:space="preserve"> SEQ Figure \* ARABIC </w:instrText>
                              </w:r>
                              <w:r>
                                <w:fldChar w:fldCharType="separate"/>
                              </w:r>
                              <w:r w:rsidR="00BE270B">
                                <w:rPr>
                                  <w:noProof/>
                                </w:rPr>
                                <w:t>17</w:t>
                              </w:r>
                              <w:r>
                                <w:fldChar w:fldCharType="end"/>
                              </w:r>
                              <w:r>
                                <w:t>-</w:t>
                              </w:r>
                              <w:r w:rsidRPr="002A289E">
                                <w:t>Start flooding from any container host to container host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B4B814" id="Group 32" o:spid="_x0000_s1066" style="position:absolute;margin-left:0;margin-top:11.2pt;width:507pt;height:363.75pt;z-index:251728896;mso-position-horizontal:left;mso-position-horizontal-relative:margin;mso-width-relative:margin;mso-height-relative:margin" coordsize="51625,42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">
                <v:shape id="Picture 1" o:spid="_x0000_s1067" type="#_x0000_t75" style="position:absolute;width:51625;height:39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">
                  <v:imagedata r:id="rId40" o:title=""/>
                </v:shape>
                <v:shape id="_x0000_s1068" type="#_x0000_t202" style="position:absolute;top:39624;width:5162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" stroked="f">
                  <v:textbox inset="0,0,0,0">
                    <w:txbxContent>
                      <w:p w14:paraId="317A6CD9" w14:textId="2EE24A07" w:rsidR="00932B04" w:rsidRPr="004D37E1" w:rsidRDefault="00932B04" w:rsidP="00932B04">
                        <w:pPr>
                          <w:pStyle w:val="Caption"/>
                          <w:rPr>
                            <w:sz w:val="20"/>
                            <w:szCs w:val="20"/>
                          </w:rPr>
                        </w:pPr>
                        <w:r>
                          <w:t xml:space="preserve">Figure </w:t>
                        </w:r>
                        <w:r>
                          <w:fldChar w:fldCharType="begin"/>
                        </w:r>
                        <w:r>
                          <w:instrText xml:space="preserve"> SEQ Figure \* ARABIC </w:instrText>
                        </w:r>
                        <w:r>
                          <w:fldChar w:fldCharType="separate"/>
                        </w:r>
                        <w:r w:rsidR="00BE270B">
                          <w:rPr>
                            <w:noProof/>
                          </w:rPr>
                          <w:t>17</w:t>
                        </w:r>
                        <w:r>
                          <w:fldChar w:fldCharType="end"/>
                        </w:r>
                        <w:r>
                          <w:t>-</w:t>
                        </w:r>
                        <w:r w:rsidRPr="002A289E">
                          <w:t>Start flooding from any container host to container host #2</w:t>
                        </w:r>
                      </w:p>
                    </w:txbxContent>
                  </v:textbox>
                </v:shape>
                <w10:wrap anchorx="margin"/>
              </v:group>
            </w:pict>
          </mc:Fallback>
        </mc:AlternateContent>
      </w:r>
    </w:p>
    <w:p w14:paraId="67C4E677" w14:textId="3ECBD754" w:rsidR="00932B04" w:rsidRDefault="00932B04" w:rsidP="001E3CF8">
      <w:pPr>
        <w:ind w:left="0"/>
      </w:pPr>
    </w:p>
    <w:p w14:paraId="764A998D" w14:textId="77777777" w:rsidR="00932B04" w:rsidRDefault="00932B04" w:rsidP="001E3CF8">
      <w:pPr>
        <w:ind w:left="0"/>
      </w:pPr>
    </w:p>
    <w:p w14:paraId="1FFC1BD9" w14:textId="77777777" w:rsidR="00932B04" w:rsidRDefault="00932B04" w:rsidP="001E3CF8">
      <w:pPr>
        <w:ind w:left="0"/>
      </w:pPr>
    </w:p>
    <w:p w14:paraId="17A9DA57" w14:textId="77777777" w:rsidR="00932B04" w:rsidRDefault="00932B04" w:rsidP="001E3CF8">
      <w:pPr>
        <w:ind w:left="0"/>
      </w:pPr>
    </w:p>
    <w:p w14:paraId="694F4190" w14:textId="77777777" w:rsidR="00932B04" w:rsidRDefault="00932B04" w:rsidP="001E3CF8">
      <w:pPr>
        <w:ind w:left="0"/>
      </w:pPr>
    </w:p>
    <w:p w14:paraId="44FCFEE2" w14:textId="77777777" w:rsidR="00932B04" w:rsidRDefault="00932B04" w:rsidP="001E3CF8">
      <w:pPr>
        <w:ind w:left="0"/>
      </w:pPr>
    </w:p>
    <w:p w14:paraId="5CDC0AF9" w14:textId="77777777" w:rsidR="00932B04" w:rsidRDefault="00932B04" w:rsidP="001E3CF8">
      <w:pPr>
        <w:ind w:left="0"/>
      </w:pPr>
    </w:p>
    <w:p w14:paraId="43F20BE8" w14:textId="77777777" w:rsidR="00932B04" w:rsidRDefault="00932B04" w:rsidP="001E3CF8">
      <w:pPr>
        <w:ind w:left="0"/>
      </w:pPr>
    </w:p>
    <w:p w14:paraId="4CA82F26" w14:textId="77777777" w:rsidR="00932B04" w:rsidRDefault="00932B04" w:rsidP="001E3CF8">
      <w:pPr>
        <w:ind w:left="0"/>
      </w:pPr>
    </w:p>
    <w:p w14:paraId="1CA8B899" w14:textId="77777777" w:rsidR="00932B04" w:rsidRDefault="00932B04" w:rsidP="001E3CF8">
      <w:pPr>
        <w:ind w:left="0"/>
      </w:pPr>
    </w:p>
    <w:p w14:paraId="1DC051E0" w14:textId="77777777" w:rsidR="00932B04" w:rsidRDefault="00932B04" w:rsidP="001E3CF8">
      <w:pPr>
        <w:ind w:left="0"/>
      </w:pPr>
    </w:p>
    <w:p w14:paraId="2344E2D0" w14:textId="77777777" w:rsidR="00932B04" w:rsidRDefault="00932B04" w:rsidP="001E3CF8">
      <w:pPr>
        <w:ind w:left="0"/>
      </w:pPr>
    </w:p>
    <w:p w14:paraId="2A2CA218" w14:textId="77777777" w:rsidR="00932B04" w:rsidRDefault="00932B04" w:rsidP="001E3CF8">
      <w:pPr>
        <w:ind w:left="0"/>
      </w:pPr>
    </w:p>
    <w:p w14:paraId="4F28A192" w14:textId="77777777" w:rsidR="00932B04" w:rsidRDefault="00932B04" w:rsidP="001E3CF8">
      <w:pPr>
        <w:ind w:left="0"/>
      </w:pPr>
    </w:p>
    <w:p w14:paraId="62C40910" w14:textId="77777777" w:rsidR="00932B04" w:rsidRDefault="00932B04" w:rsidP="001E3CF8">
      <w:pPr>
        <w:ind w:left="0"/>
      </w:pPr>
    </w:p>
    <w:p w14:paraId="3584D3B2" w14:textId="77777777" w:rsidR="00932B04" w:rsidRDefault="00932B04" w:rsidP="001E3CF8">
      <w:pPr>
        <w:ind w:left="0"/>
      </w:pPr>
    </w:p>
    <w:p w14:paraId="581483AC" w14:textId="77777777" w:rsidR="00932B04" w:rsidRDefault="00932B04" w:rsidP="001E3CF8">
      <w:pPr>
        <w:ind w:left="0"/>
      </w:pPr>
    </w:p>
    <w:p w14:paraId="4025E0A2" w14:textId="77777777" w:rsidR="00932B04" w:rsidRDefault="00932B04" w:rsidP="001E3CF8">
      <w:pPr>
        <w:ind w:left="0"/>
      </w:pPr>
    </w:p>
    <w:p w14:paraId="6C08746C" w14:textId="77777777" w:rsidR="00932B04" w:rsidRDefault="00932B04" w:rsidP="001E3CF8">
      <w:pPr>
        <w:ind w:left="0"/>
      </w:pPr>
    </w:p>
    <w:p w14:paraId="63CB1A86" w14:textId="77777777" w:rsidR="00932B04" w:rsidRDefault="00932B04" w:rsidP="001E3CF8">
      <w:pPr>
        <w:ind w:left="0"/>
      </w:pPr>
    </w:p>
    <w:p w14:paraId="0C22FF58" w14:textId="77777777" w:rsidR="00932B04" w:rsidRDefault="00932B04" w:rsidP="001E3CF8">
      <w:pPr>
        <w:ind w:left="0"/>
      </w:pPr>
    </w:p>
    <w:p w14:paraId="6C8CAE34" w14:textId="77777777" w:rsidR="00932B04" w:rsidRDefault="00932B04" w:rsidP="001E3CF8">
      <w:pPr>
        <w:ind w:left="0"/>
      </w:pPr>
    </w:p>
    <w:p w14:paraId="6E0465FC" w14:textId="77777777" w:rsidR="00932B04" w:rsidRDefault="00932B04" w:rsidP="001E3CF8">
      <w:pPr>
        <w:ind w:left="0"/>
      </w:pPr>
    </w:p>
    <w:p w14:paraId="7DD35B0D" w14:textId="77777777" w:rsidR="00932B04" w:rsidRDefault="00932B04" w:rsidP="001E3CF8">
      <w:pPr>
        <w:ind w:left="0"/>
      </w:pPr>
    </w:p>
    <w:p w14:paraId="5E1C7BEA" w14:textId="77777777" w:rsidR="00932B04" w:rsidRDefault="00932B04" w:rsidP="001E3CF8">
      <w:pPr>
        <w:ind w:left="0"/>
      </w:pPr>
    </w:p>
    <w:p w14:paraId="6DDEBD88" w14:textId="65562602" w:rsidR="00A834A3" w:rsidRDefault="00A834A3" w:rsidP="008A6754">
      <w:pPr>
        <w:keepNext/>
        <w:ind w:left="0"/>
      </w:pPr>
    </w:p>
    <w:p w14:paraId="437B4B89" w14:textId="6C0DAE8B" w:rsidR="00AB5DE8" w:rsidRDefault="00AB5DE8" w:rsidP="001E3CF8">
      <w:pPr>
        <w:ind w:left="0"/>
      </w:pPr>
    </w:p>
    <w:p w14:paraId="63EDFA4A" w14:textId="65E3616F" w:rsidR="00AB5DE8" w:rsidRDefault="005F720B" w:rsidP="001E3CF8">
      <w:pPr>
        <w:ind w:left="0"/>
      </w:pPr>
      <w:r>
        <w:lastRenderedPageBreak/>
        <w:t xml:space="preserve">After the flood is concluded, the OVS comes back to normal slowly.  From the next screenshot, it is possible to appreciate </w:t>
      </w:r>
      <w:r w:rsidR="007A14E2">
        <w:t>that it needs at least five minutes after the attack is terminated, to start resume the network.</w:t>
      </w:r>
    </w:p>
    <w:p w14:paraId="2DF1845D" w14:textId="342A37B9" w:rsidR="00AB5DE8" w:rsidRDefault="00265095" w:rsidP="001E3CF8">
      <w:pPr>
        <w:ind w:left="0"/>
      </w:pPr>
      <w:r>
        <w:rPr>
          <w:noProof/>
        </w:rPr>
        <mc:AlternateContent>
          <mc:Choice Requires="wpi">
            <w:drawing>
              <wp:anchor distT="0" distB="0" distL="114300" distR="114300" simplePos="0" relativeHeight="251734016" behindDoc="0" locked="0" layoutInCell="1" allowOverlap="1" wp14:anchorId="212E967E" wp14:editId="6C8FDC7A">
                <wp:simplePos x="0" y="0"/>
                <wp:positionH relativeFrom="column">
                  <wp:posOffset>-937410</wp:posOffset>
                </wp:positionH>
                <wp:positionV relativeFrom="paragraph">
                  <wp:posOffset>170045</wp:posOffset>
                </wp:positionV>
                <wp:extent cx="360" cy="360"/>
                <wp:effectExtent l="38100" t="38100" r="38100" b="38100"/>
                <wp:wrapNone/>
                <wp:docPr id="944278419" name="Ink 39"/>
                <wp:cNvGraphicFramePr/>
                <a:graphic xmlns:a="http://schemas.openxmlformats.org/drawingml/2006/main">
                  <a:graphicData uri="http://schemas.microsoft.com/office/word/2010/wordprocessingInk">
                    <w14:contentPart bwMode="auto" r:id="rId41">
                      <w14:nvContentPartPr>
                        <w14:cNvContentPartPr/>
                      </w14:nvContentPartPr>
                      <w14:xfrm>
                        <a:off x="0" y="0"/>
                        <a:ext cx="360" cy="360"/>
                      </w14:xfrm>
                    </w14:contentPart>
                  </a:graphicData>
                </a:graphic>
              </wp:anchor>
            </w:drawing>
          </mc:Choice>
          <mc:Fallback>
            <w:pict>
              <v:shape w14:anchorId="60C18B4D" id="Ink 39" o:spid="_x0000_s1026" type="#_x0000_t75" style="position:absolute;margin-left:-74.3pt;margin-top:12.9pt;width:1.05pt;height:1.05pt;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">
                <v:imagedata r:id="rId42" o:title=""/>
              </v:shape>
            </w:pict>
          </mc:Fallback>
        </mc:AlternateContent>
      </w:r>
    </w:p>
    <w:p w14:paraId="5111E7E0" w14:textId="471316F6" w:rsidR="007A14E2" w:rsidRDefault="007A14E2" w:rsidP="007A14E2">
      <w:pPr>
        <w:keepNext/>
        <w:ind w:left="0"/>
        <w:rPr>
          <w:noProof/>
        </w:rPr>
      </w:pPr>
    </w:p>
    <w:p w14:paraId="7C999692" w14:textId="274E0026" w:rsidR="00265095" w:rsidRDefault="00265095" w:rsidP="007A14E2">
      <w:pPr>
        <w:keepNext/>
        <w:ind w:left="0"/>
        <w:rPr>
          <w:noProof/>
        </w:rPr>
      </w:pPr>
    </w:p>
    <w:p w14:paraId="09D61644" w14:textId="756C2745" w:rsidR="00265095" w:rsidRDefault="00BC53E4" w:rsidP="007A14E2">
      <w:pPr>
        <w:keepNext/>
        <w:ind w:left="0"/>
        <w:rPr>
          <w:noProof/>
        </w:rPr>
      </w:pPr>
      <w:r>
        <w:rPr>
          <w:noProof/>
        </w:rPr>
        <mc:AlternateContent>
          <mc:Choice Requires="wpg">
            <w:drawing>
              <wp:anchor distT="0" distB="0" distL="114300" distR="114300" simplePos="0" relativeHeight="251738112" behindDoc="0" locked="0" layoutInCell="1" allowOverlap="1" wp14:anchorId="512B87AA" wp14:editId="660A2B4E">
                <wp:simplePos x="0" y="0"/>
                <wp:positionH relativeFrom="column">
                  <wp:posOffset>996315</wp:posOffset>
                </wp:positionH>
                <wp:positionV relativeFrom="paragraph">
                  <wp:posOffset>46355</wp:posOffset>
                </wp:positionV>
                <wp:extent cx="4600575" cy="3925570"/>
                <wp:effectExtent l="0" t="0" r="9525" b="0"/>
                <wp:wrapNone/>
                <wp:docPr id="2009398547" name="Group 40"/>
                <wp:cNvGraphicFramePr/>
                <a:graphic xmlns:a="http://schemas.openxmlformats.org/drawingml/2006/main">
                  <a:graphicData uri="http://schemas.microsoft.com/office/word/2010/wordprocessingGroup">
                    <wpg:wgp>
                      <wpg:cNvGrpSpPr/>
                      <wpg:grpSpPr>
                        <a:xfrm>
                          <a:off x="0" y="0"/>
                          <a:ext cx="4600575" cy="3925570"/>
                          <a:chOff x="0" y="0"/>
                          <a:chExt cx="4600575" cy="3925570"/>
                        </a:xfrm>
                      </wpg:grpSpPr>
                      <pic:pic xmlns:pic="http://schemas.openxmlformats.org/drawingml/2006/picture">
                        <pic:nvPicPr>
                          <pic:cNvPr id="490817179" name="Picture 1"/>
                          <pic:cNvPicPr>
                            <a:picLocks noChangeAspect="1"/>
                          </pic:cNvPicPr>
                        </pic:nvPicPr>
                        <pic:blipFill>
                          <a:blip r:embed="rId43"/>
                          <a:stretch>
                            <a:fillRect/>
                          </a:stretch>
                        </pic:blipFill>
                        <pic:spPr>
                          <a:xfrm>
                            <a:off x="0" y="0"/>
                            <a:ext cx="4600575" cy="3611880"/>
                          </a:xfrm>
                          <a:prstGeom prst="rect">
                            <a:avLst/>
                          </a:prstGeom>
                        </pic:spPr>
                      </pic:pic>
                      <wps:wsp>
                        <wps:cNvPr id="1003520953" name="Text Box 1"/>
                        <wps:cNvSpPr txBox="1"/>
                        <wps:spPr>
                          <a:xfrm>
                            <a:off x="0" y="3667125"/>
                            <a:ext cx="4600575" cy="258445"/>
                          </a:xfrm>
                          <a:prstGeom prst="rect">
                            <a:avLst/>
                          </a:prstGeom>
                          <a:solidFill>
                            <a:prstClr val="white"/>
                          </a:solidFill>
                          <a:ln>
                            <a:noFill/>
                          </a:ln>
                        </wps:spPr>
                        <wps:txbx>
                          <w:txbxContent>
                            <w:p w14:paraId="4D5A8619" w14:textId="5A39D026" w:rsidR="00BC53E4" w:rsidRPr="005151DF" w:rsidRDefault="00BC53E4" w:rsidP="00BC53E4">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18</w:t>
                              </w:r>
                              <w:r>
                                <w:fldChar w:fldCharType="end"/>
                              </w:r>
                              <w:r>
                                <w:t>-OVS resume Operation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2B87AA" id="Group 40" o:spid="_x0000_s1069" style="position:absolute;margin-left:78.45pt;margin-top:3.65pt;width:362.25pt;height:309.1pt;z-index:251738112" coordsize="46005,39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">
                <v:shape id="Picture 1" o:spid="_x0000_s1070" type="#_x0000_t75" style="position:absolute;width:46005;height:3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">
                  <v:imagedata r:id="rId44" o:title=""/>
                </v:shape>
                <v:shape id="_x0000_s1071" type="#_x0000_t202" style="position:absolute;top:36671;width:460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" stroked="f">
                  <v:textbox style="mso-fit-shape-to-text:t" inset="0,0,0,0">
                    <w:txbxContent>
                      <w:p w14:paraId="4D5A8619" w14:textId="5A39D026" w:rsidR="00BC53E4" w:rsidRPr="005151DF" w:rsidRDefault="00BC53E4" w:rsidP="00BC53E4">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18</w:t>
                        </w:r>
                        <w:r>
                          <w:fldChar w:fldCharType="end"/>
                        </w:r>
                        <w:r>
                          <w:t>-OVS resume Operation</w:t>
                        </w:r>
                      </w:p>
                    </w:txbxContent>
                  </v:textbox>
                </v:shape>
              </v:group>
            </w:pict>
          </mc:Fallback>
        </mc:AlternateContent>
      </w:r>
    </w:p>
    <w:p w14:paraId="10699892" w14:textId="48B541D5" w:rsidR="00265095" w:rsidRDefault="00265095" w:rsidP="007A14E2">
      <w:pPr>
        <w:keepNext/>
        <w:ind w:left="0"/>
        <w:rPr>
          <w:noProof/>
        </w:rPr>
      </w:pPr>
    </w:p>
    <w:p w14:paraId="7C640D36" w14:textId="466EBBB9" w:rsidR="00265095" w:rsidRDefault="00265095" w:rsidP="007A14E2">
      <w:pPr>
        <w:keepNext/>
        <w:ind w:left="0"/>
        <w:rPr>
          <w:noProof/>
        </w:rPr>
      </w:pPr>
    </w:p>
    <w:p w14:paraId="49C6A751" w14:textId="77777777" w:rsidR="00265095" w:rsidRDefault="00265095" w:rsidP="007A14E2">
      <w:pPr>
        <w:keepNext/>
        <w:ind w:left="0"/>
        <w:rPr>
          <w:noProof/>
        </w:rPr>
      </w:pPr>
    </w:p>
    <w:p w14:paraId="6F34E513" w14:textId="77777777" w:rsidR="00265095" w:rsidRDefault="00265095" w:rsidP="007A14E2">
      <w:pPr>
        <w:keepNext/>
        <w:ind w:left="0"/>
        <w:rPr>
          <w:noProof/>
        </w:rPr>
      </w:pPr>
    </w:p>
    <w:p w14:paraId="6D6D3623" w14:textId="77777777" w:rsidR="00265095" w:rsidRDefault="00265095" w:rsidP="007A14E2">
      <w:pPr>
        <w:keepNext/>
        <w:ind w:left="0"/>
        <w:rPr>
          <w:noProof/>
        </w:rPr>
      </w:pPr>
    </w:p>
    <w:p w14:paraId="0D42AE68" w14:textId="77777777" w:rsidR="00265095" w:rsidRDefault="00265095" w:rsidP="007A14E2">
      <w:pPr>
        <w:keepNext/>
        <w:ind w:left="0"/>
        <w:rPr>
          <w:noProof/>
        </w:rPr>
      </w:pPr>
    </w:p>
    <w:p w14:paraId="1E565F61" w14:textId="77777777" w:rsidR="00265095" w:rsidRDefault="00265095" w:rsidP="007A14E2">
      <w:pPr>
        <w:keepNext/>
        <w:ind w:left="0"/>
        <w:rPr>
          <w:noProof/>
        </w:rPr>
      </w:pPr>
    </w:p>
    <w:p w14:paraId="1A2AF6F2" w14:textId="77777777" w:rsidR="00265095" w:rsidRDefault="00265095" w:rsidP="007A14E2">
      <w:pPr>
        <w:keepNext/>
        <w:ind w:left="0"/>
        <w:rPr>
          <w:noProof/>
        </w:rPr>
      </w:pPr>
    </w:p>
    <w:p w14:paraId="73652967" w14:textId="77777777" w:rsidR="00265095" w:rsidRDefault="00265095" w:rsidP="007A14E2">
      <w:pPr>
        <w:keepNext/>
        <w:ind w:left="0"/>
        <w:rPr>
          <w:noProof/>
        </w:rPr>
      </w:pPr>
    </w:p>
    <w:p w14:paraId="033874B4" w14:textId="77777777" w:rsidR="00265095" w:rsidRDefault="00265095" w:rsidP="007A14E2">
      <w:pPr>
        <w:keepNext/>
        <w:ind w:left="0"/>
        <w:rPr>
          <w:noProof/>
        </w:rPr>
      </w:pPr>
    </w:p>
    <w:p w14:paraId="370F06C6" w14:textId="77777777" w:rsidR="00265095" w:rsidRDefault="00265095" w:rsidP="007A14E2">
      <w:pPr>
        <w:keepNext/>
        <w:ind w:left="0"/>
        <w:rPr>
          <w:noProof/>
        </w:rPr>
      </w:pPr>
    </w:p>
    <w:p w14:paraId="09EA508F" w14:textId="77777777" w:rsidR="00265095" w:rsidRDefault="00265095" w:rsidP="007A14E2">
      <w:pPr>
        <w:keepNext/>
        <w:ind w:left="0"/>
        <w:rPr>
          <w:noProof/>
        </w:rPr>
      </w:pPr>
    </w:p>
    <w:p w14:paraId="6656D8F7" w14:textId="77777777" w:rsidR="00265095" w:rsidRDefault="00265095" w:rsidP="007A14E2">
      <w:pPr>
        <w:keepNext/>
        <w:ind w:left="0"/>
        <w:rPr>
          <w:noProof/>
        </w:rPr>
      </w:pPr>
    </w:p>
    <w:p w14:paraId="05BE12C3" w14:textId="77777777" w:rsidR="00265095" w:rsidRDefault="00265095" w:rsidP="007A14E2">
      <w:pPr>
        <w:keepNext/>
        <w:ind w:left="0"/>
        <w:rPr>
          <w:noProof/>
        </w:rPr>
      </w:pPr>
    </w:p>
    <w:p w14:paraId="6A115A0F" w14:textId="77777777" w:rsidR="00265095" w:rsidRDefault="00265095" w:rsidP="007A14E2">
      <w:pPr>
        <w:keepNext/>
        <w:ind w:left="0"/>
        <w:rPr>
          <w:noProof/>
        </w:rPr>
      </w:pPr>
    </w:p>
    <w:p w14:paraId="7CBA5E1C" w14:textId="77777777" w:rsidR="00265095" w:rsidRDefault="00265095" w:rsidP="007A14E2">
      <w:pPr>
        <w:keepNext/>
        <w:ind w:left="0"/>
        <w:rPr>
          <w:noProof/>
        </w:rPr>
      </w:pPr>
    </w:p>
    <w:p w14:paraId="019634EB" w14:textId="77777777" w:rsidR="00265095" w:rsidRDefault="00265095" w:rsidP="007A14E2">
      <w:pPr>
        <w:keepNext/>
        <w:ind w:left="0"/>
        <w:rPr>
          <w:noProof/>
        </w:rPr>
      </w:pPr>
    </w:p>
    <w:p w14:paraId="05838D02" w14:textId="77777777" w:rsidR="00265095" w:rsidRDefault="00265095" w:rsidP="007A14E2">
      <w:pPr>
        <w:keepNext/>
        <w:ind w:left="0"/>
        <w:rPr>
          <w:noProof/>
        </w:rPr>
      </w:pPr>
    </w:p>
    <w:p w14:paraId="1DADCC4B" w14:textId="77777777" w:rsidR="00265095" w:rsidRDefault="00265095" w:rsidP="007A14E2">
      <w:pPr>
        <w:keepNext/>
        <w:ind w:left="0"/>
        <w:rPr>
          <w:noProof/>
        </w:rPr>
      </w:pPr>
    </w:p>
    <w:p w14:paraId="2A175BFD" w14:textId="77777777" w:rsidR="00265095" w:rsidRDefault="00265095" w:rsidP="007A14E2">
      <w:pPr>
        <w:keepNext/>
        <w:ind w:left="0"/>
        <w:rPr>
          <w:noProof/>
        </w:rPr>
      </w:pPr>
    </w:p>
    <w:p w14:paraId="20B88FC1" w14:textId="77777777" w:rsidR="00265095" w:rsidRDefault="00265095" w:rsidP="007A14E2">
      <w:pPr>
        <w:keepNext/>
        <w:ind w:left="0"/>
        <w:rPr>
          <w:noProof/>
        </w:rPr>
      </w:pPr>
    </w:p>
    <w:p w14:paraId="40A485DE" w14:textId="77777777" w:rsidR="00265095" w:rsidRDefault="00265095" w:rsidP="007A14E2">
      <w:pPr>
        <w:keepNext/>
        <w:ind w:left="0"/>
        <w:rPr>
          <w:noProof/>
        </w:rPr>
      </w:pPr>
    </w:p>
    <w:p w14:paraId="167A7505" w14:textId="77777777" w:rsidR="00265095" w:rsidRDefault="00265095" w:rsidP="007A14E2">
      <w:pPr>
        <w:keepNext/>
        <w:ind w:left="0"/>
        <w:rPr>
          <w:noProof/>
        </w:rPr>
      </w:pPr>
    </w:p>
    <w:p w14:paraId="29A315B7" w14:textId="77777777" w:rsidR="00265095" w:rsidRDefault="00265095" w:rsidP="007A14E2">
      <w:pPr>
        <w:keepNext/>
        <w:ind w:left="0"/>
        <w:rPr>
          <w:noProof/>
        </w:rPr>
      </w:pPr>
    </w:p>
    <w:p w14:paraId="2D2CD140" w14:textId="77777777" w:rsidR="00265095" w:rsidRDefault="00265095" w:rsidP="007A14E2">
      <w:pPr>
        <w:keepNext/>
        <w:ind w:left="0"/>
        <w:rPr>
          <w:noProof/>
        </w:rPr>
      </w:pPr>
    </w:p>
    <w:p w14:paraId="78814FDA" w14:textId="77777777" w:rsidR="00265095" w:rsidRDefault="00265095" w:rsidP="007A14E2">
      <w:pPr>
        <w:keepNext/>
        <w:ind w:left="0"/>
        <w:rPr>
          <w:noProof/>
        </w:rPr>
      </w:pPr>
    </w:p>
    <w:p w14:paraId="177D9F3D" w14:textId="4B31CCAA" w:rsidR="007A14E2" w:rsidRDefault="007A14E2" w:rsidP="001E3CF8">
      <w:pPr>
        <w:ind w:left="0"/>
      </w:pPr>
    </w:p>
    <w:p w14:paraId="73A872D2" w14:textId="06CD72C9" w:rsidR="00AB5DE8" w:rsidRDefault="00AB5DE8" w:rsidP="00492DE9">
      <w:pPr>
        <w:pStyle w:val="Heading2"/>
        <w:numPr>
          <w:ilvl w:val="1"/>
          <w:numId w:val="52"/>
        </w:numPr>
      </w:pPr>
      <w:bookmarkStart w:id="12" w:name="_Toc75762404"/>
      <w:r>
        <w:t>Mitigate DoS attack by implementing port security and using OpenFlow based firewall.</w:t>
      </w:r>
      <w:bookmarkEnd w:id="12"/>
    </w:p>
    <w:p w14:paraId="77800F07" w14:textId="77777777" w:rsidR="00151CED" w:rsidRPr="00151CED" w:rsidRDefault="00151CED" w:rsidP="00151CED"/>
    <w:p w14:paraId="2049E87D" w14:textId="12B94A96" w:rsidR="00AB5DE8" w:rsidRDefault="00AB5DE8" w:rsidP="00492DE9">
      <w:pPr>
        <w:pStyle w:val="Heading3"/>
        <w:numPr>
          <w:ilvl w:val="2"/>
          <w:numId w:val="52"/>
        </w:numPr>
      </w:pPr>
      <w:bookmarkStart w:id="13" w:name="_Toc75762405"/>
      <w:r>
        <w:t>You should illustrate (through screenshots and descriptions) your implemented program codes.</w:t>
      </w:r>
      <w:bookmarkEnd w:id="13"/>
    </w:p>
    <w:p w14:paraId="24145EEE" w14:textId="5F2CF598" w:rsidR="00AB5DE8" w:rsidRDefault="00AB5DE8" w:rsidP="00492DE9">
      <w:pPr>
        <w:pStyle w:val="Heading3"/>
        <w:numPr>
          <w:ilvl w:val="2"/>
          <w:numId w:val="52"/>
        </w:numPr>
      </w:pPr>
      <w:bookmarkStart w:id="14" w:name="_Toc75762406"/>
      <w:r>
        <w:t>You should demo how your implementation can mitigate the DoS through a sequence</w:t>
      </w:r>
      <w:r w:rsidR="00151CED">
        <w:t xml:space="preserve"> </w:t>
      </w:r>
      <w:r>
        <w:t>of screenshots with explanation.</w:t>
      </w:r>
      <w:bookmarkEnd w:id="14"/>
    </w:p>
    <w:p w14:paraId="26114152" w14:textId="7B984EB9" w:rsidR="00AB5DE8" w:rsidRDefault="00AB5DE8" w:rsidP="00492DE9">
      <w:pPr>
        <w:pStyle w:val="Heading3"/>
        <w:numPr>
          <w:ilvl w:val="2"/>
          <w:numId w:val="52"/>
        </w:numPr>
      </w:pPr>
      <w:bookmarkStart w:id="15" w:name="_Toc75762407"/>
      <w:r>
        <w:t>You should submit the source codes of your implementation.</w:t>
      </w:r>
      <w:bookmarkEnd w:id="15"/>
    </w:p>
    <w:p w14:paraId="2442ECF2" w14:textId="7145EEE0" w:rsidR="001E3CF8" w:rsidRDefault="001E3CF8" w:rsidP="001E3CF8">
      <w:pPr>
        <w:ind w:left="0"/>
      </w:pPr>
    </w:p>
    <w:p w14:paraId="3A617AEF" w14:textId="6A866E03" w:rsidR="001E3CF8" w:rsidRDefault="006449BB" w:rsidP="001E3CF8">
      <w:pPr>
        <w:ind w:left="0"/>
      </w:pPr>
      <w:r>
        <w:t xml:space="preserve">In this lab, I have modified the provided </w:t>
      </w:r>
      <w:r w:rsidR="00BD0EA1">
        <w:t>L3Firewall.py</w:t>
      </w:r>
      <w:r w:rsidR="00777A62">
        <w:t xml:space="preserve"> to be Lspoof.py</w:t>
      </w:r>
    </w:p>
    <w:p w14:paraId="6280276F" w14:textId="77777777" w:rsidR="00777A62" w:rsidRDefault="00777A62" w:rsidP="001E3CF8">
      <w:pPr>
        <w:ind w:left="0"/>
      </w:pPr>
    </w:p>
    <w:p w14:paraId="66800F8B" w14:textId="48DEDCF6" w:rsidR="00777A62" w:rsidRDefault="00777A62" w:rsidP="001E3CF8">
      <w:pPr>
        <w:ind w:left="0"/>
      </w:pPr>
      <w:r>
        <w:t>by creating an empty table to keep track of MAC addresses and their associated IP addresses.</w:t>
      </w:r>
    </w:p>
    <w:p w14:paraId="77C7DC1D" w14:textId="495431A1" w:rsidR="006449BB" w:rsidRDefault="006449BB" w:rsidP="001E3CF8">
      <w:pPr>
        <w:ind w:left="0"/>
      </w:pPr>
    </w:p>
    <w:p w14:paraId="3E00D94F" w14:textId="4CE4C27B" w:rsidR="006449BB" w:rsidRDefault="00712265" w:rsidP="001E3CF8">
      <w:pPr>
        <w:ind w:left="0"/>
      </w:pPr>
      <w:r>
        <w:t xml:space="preserve">The logic for spoofing and DoS detection is implemented </w:t>
      </w:r>
      <w:r w:rsidR="00777A62">
        <w:t>by creating an empty table to keep track of MAC addresses and their associated IP addresses</w:t>
      </w:r>
      <w:r>
        <w:t>.</w:t>
      </w:r>
      <w:r w:rsidR="00777A62" w:rsidRPr="00777A62">
        <w:t xml:space="preserve"> </w:t>
      </w:r>
      <w:r w:rsidR="00777A62">
        <w:t xml:space="preserve">When a new data packet (flow) arrives from a device with a specific MAC </w:t>
      </w:r>
      <w:proofErr w:type="gramStart"/>
      <w:r w:rsidR="00777A62">
        <w:t xml:space="preserve">address, </w:t>
      </w:r>
      <w:r>
        <w:t xml:space="preserve"> the</w:t>
      </w:r>
      <w:proofErr w:type="gramEnd"/>
      <w:r>
        <w:t xml:space="preserve"> source MAC address of the processed packets is stored as the key; the source and destination IP addresses, as well as the OVS switchport, are stored as Dict values.</w:t>
      </w:r>
      <w:r w:rsidR="006A76AE">
        <w:t xml:space="preserve">  For</w:t>
      </w:r>
      <w:r w:rsidR="00777A62">
        <w:t xml:space="preserve"> example</w:t>
      </w:r>
      <w:r w:rsidR="006A76AE">
        <w:t>:</w:t>
      </w:r>
    </w:p>
    <w:p w14:paraId="4BB390F0" w14:textId="42CC3256" w:rsidR="00712265" w:rsidRDefault="00712265" w:rsidP="001E3CF8">
      <w:pPr>
        <w:ind w:left="0"/>
      </w:pPr>
    </w:p>
    <w:p w14:paraId="0233CC35" w14:textId="5D261093" w:rsidR="00712265" w:rsidRDefault="00712265" w:rsidP="00712265">
      <w:pPr>
        <w:ind w:left="0"/>
      </w:pPr>
      <w:r>
        <w:t xml:space="preserve">                SpoofingTable = {</w:t>
      </w:r>
    </w:p>
    <w:p w14:paraId="182DAE86" w14:textId="1336F769" w:rsidR="00712265" w:rsidRDefault="00712265" w:rsidP="00712265">
      <w:pPr>
        <w:ind w:left="0"/>
      </w:pPr>
      <w:r>
        <w:t xml:space="preserve">                   # src MAC address     src IP          </w:t>
      </w:r>
      <w:r w:rsidR="006A76AE">
        <w:t xml:space="preserve">         </w:t>
      </w:r>
      <w:r>
        <w:t xml:space="preserve">dst IP          </w:t>
      </w:r>
      <w:r w:rsidR="006A76AE">
        <w:t xml:space="preserve">    </w:t>
      </w:r>
      <w:r>
        <w:t>src OVS port</w:t>
      </w:r>
    </w:p>
    <w:p w14:paraId="2B8D1709" w14:textId="53AF917F" w:rsidR="00712265" w:rsidRDefault="00712265" w:rsidP="00712265">
      <w:pPr>
        <w:ind w:left="0"/>
      </w:pPr>
      <w:r>
        <w:t xml:space="preserve">                   "</w:t>
      </w:r>
      <w:proofErr w:type="gramStart"/>
      <w:r>
        <w:t>00:00:00:00:00:0</w:t>
      </w:r>
      <w:proofErr w:type="gramEnd"/>
      <w:r>
        <w:t>a": ["192.168.2.10", "192.168.2.30", "1"],</w:t>
      </w:r>
    </w:p>
    <w:p w14:paraId="5EB98245" w14:textId="35F7DC2E" w:rsidR="00712265" w:rsidRDefault="00712265" w:rsidP="00712265">
      <w:pPr>
        <w:ind w:left="0"/>
      </w:pPr>
      <w:r>
        <w:t xml:space="preserve">                   "</w:t>
      </w:r>
      <w:proofErr w:type="gramStart"/>
      <w:r>
        <w:t>00:00:00:00:00:0</w:t>
      </w:r>
      <w:proofErr w:type="gramEnd"/>
      <w:r>
        <w:t>b": ["192.168.2.20", "192.168.2.10", "2"],</w:t>
      </w:r>
    </w:p>
    <w:p w14:paraId="0DC76E48" w14:textId="7D996025" w:rsidR="00712265" w:rsidRDefault="00712265" w:rsidP="00712265">
      <w:pPr>
        <w:ind w:left="0"/>
      </w:pPr>
      <w:r>
        <w:t xml:space="preserve">                   "</w:t>
      </w:r>
      <w:proofErr w:type="gramStart"/>
      <w:r>
        <w:t>00:00:00:00:00:0</w:t>
      </w:r>
      <w:proofErr w:type="gramEnd"/>
      <w:r>
        <w:t>c": ["192.168.2.30", "192.168.2.40", "3"]</w:t>
      </w:r>
    </w:p>
    <w:p w14:paraId="2EB3DD58" w14:textId="07D4576B" w:rsidR="00712265" w:rsidRDefault="00712265" w:rsidP="00712265">
      <w:pPr>
        <w:ind w:left="0"/>
      </w:pPr>
      <w:r>
        <w:t xml:space="preserve">                }</w:t>
      </w:r>
    </w:p>
    <w:p w14:paraId="1677DBBD" w14:textId="0F358EB2" w:rsidR="00F8728F" w:rsidRDefault="00F8728F" w:rsidP="001E3CF8">
      <w:pPr>
        <w:ind w:left="0"/>
      </w:pPr>
    </w:p>
    <w:p w14:paraId="13D05B19" w14:textId="5D4B177D" w:rsidR="00CE204F" w:rsidRDefault="006A76AE" w:rsidP="001E3CF8">
      <w:pPr>
        <w:ind w:left="0"/>
      </w:pPr>
      <w:r>
        <w:lastRenderedPageBreak/>
        <w:t>I have also implemented an algorithm that implements both the two spoofing attacks (spoofing of IP and spoofing of the MAC address)</w:t>
      </w:r>
    </w:p>
    <w:p w14:paraId="22893DD6" w14:textId="77777777" w:rsidR="00777A62" w:rsidRDefault="00777A62" w:rsidP="001E3CF8">
      <w:pPr>
        <w:ind w:left="0"/>
      </w:pPr>
    </w:p>
    <w:p w14:paraId="666E7670" w14:textId="18106149" w:rsidR="00CE204F" w:rsidRDefault="00777A62" w:rsidP="001E3CF8">
      <w:pPr>
        <w:ind w:left="0"/>
      </w:pPr>
      <w:r>
        <w:t>This is how to go about with the process:</w:t>
      </w:r>
    </w:p>
    <w:p w14:paraId="4FDC0F2A" w14:textId="77777777" w:rsidR="00777A62" w:rsidRDefault="00777A62" w:rsidP="001E3CF8">
      <w:pPr>
        <w:ind w:left="0"/>
      </w:pPr>
    </w:p>
    <w:p w14:paraId="58EB2AF7" w14:textId="008E9CFF" w:rsidR="006A76AE" w:rsidRDefault="00777A62" w:rsidP="001E3CF8">
      <w:pPr>
        <w:ind w:left="0"/>
      </w:pPr>
      <w:r>
        <w:t>If the IP address is new, add or update the port table to link this MAC address with the new IP address.</w:t>
      </w:r>
    </w:p>
    <w:p w14:paraId="6B7FF387" w14:textId="4E35EBA3" w:rsidR="00777A62" w:rsidRDefault="00777A62" w:rsidP="001E3CF8">
      <w:pPr>
        <w:ind w:left="0"/>
      </w:pPr>
      <w:r>
        <w:t>If the IP address is not new (meaning the MAC address already has this IP address recorded):</w:t>
      </w:r>
    </w:p>
    <w:p w14:paraId="481F17BF" w14:textId="6DD5EFDB" w:rsidR="00777A62" w:rsidRDefault="00777A62" w:rsidP="001E3CF8">
      <w:pPr>
        <w:ind w:left="0"/>
      </w:pPr>
      <w:r>
        <w:t>If the MAC address is trying to use multiple IP addresses (indicating possible spoofing), block this MAC address from sending more data.</w:t>
      </w:r>
    </w:p>
    <w:p w14:paraId="3D29183B" w14:textId="77777777" w:rsidR="00777A62" w:rsidRDefault="00777A62" w:rsidP="001E3CF8">
      <w:pPr>
        <w:ind w:left="0"/>
      </w:pPr>
    </w:p>
    <w:p w14:paraId="3517028D" w14:textId="548D7DDA" w:rsidR="00CE204F" w:rsidRDefault="00CE204F" w:rsidP="00CE204F">
      <w:pPr>
        <w:pStyle w:val="ListParagraph"/>
        <w:numPr>
          <w:ilvl w:val="0"/>
          <w:numId w:val="42"/>
        </w:numPr>
      </w:pPr>
      <w:r>
        <w:t xml:space="preserve">In the case of </w:t>
      </w:r>
      <w:r w:rsidRPr="007E4C41">
        <w:rPr>
          <w:b/>
          <w:bCs/>
        </w:rPr>
        <w:t>IP address spoofing</w:t>
      </w:r>
      <w:r>
        <w:t xml:space="preserve"> (“base” case for the Lab): </w:t>
      </w:r>
    </w:p>
    <w:p w14:paraId="5321FDD8" w14:textId="5A1425A7" w:rsidR="00CE204F" w:rsidRDefault="00CE204F" w:rsidP="00CE204F">
      <w:pPr>
        <w:pStyle w:val="ListParagraph"/>
      </w:pPr>
    </w:p>
    <w:p w14:paraId="4633EF48" w14:textId="6E32D7C6" w:rsidR="00CE204F" w:rsidRDefault="00CE204F" w:rsidP="00CE204F">
      <w:pPr>
        <w:pStyle w:val="ListParagraph"/>
      </w:pPr>
      <w:r>
        <w:t>The packet from the attacker arrives with a certain MAC address and source IP, against the victim:</w:t>
      </w:r>
    </w:p>
    <w:p w14:paraId="3DB0553D" w14:textId="77777777" w:rsidR="00CE204F" w:rsidRDefault="00CE204F" w:rsidP="00CE204F">
      <w:pPr>
        <w:pStyle w:val="ListParagraph"/>
      </w:pPr>
    </w:p>
    <w:p w14:paraId="3DD82159" w14:textId="1F59D687" w:rsidR="00CE204F" w:rsidRPr="0004137C" w:rsidRDefault="00CE204F" w:rsidP="00CE204F">
      <w:pPr>
        <w:pStyle w:val="ListParagraph"/>
        <w:rPr>
          <w:noProof/>
          <w:u w:val="single"/>
        </w:rPr>
      </w:pPr>
      <w:r w:rsidRPr="0004137C">
        <w:rPr>
          <w:noProof/>
          <w:u w:val="single"/>
        </w:rPr>
        <w:t>Source MAC</w:t>
      </w:r>
      <w:r w:rsidRPr="0004137C">
        <w:rPr>
          <w:noProof/>
          <w:u w:val="single"/>
        </w:rPr>
        <w:tab/>
      </w:r>
      <w:r w:rsidRPr="0004137C">
        <w:rPr>
          <w:noProof/>
          <w:u w:val="single"/>
        </w:rPr>
        <w:tab/>
      </w:r>
      <w:r w:rsidRPr="0004137C">
        <w:rPr>
          <w:noProof/>
          <w:u w:val="single"/>
        </w:rPr>
        <w:tab/>
      </w:r>
      <w:r w:rsidRPr="0004137C">
        <w:rPr>
          <w:noProof/>
          <w:u w:val="single"/>
        </w:rPr>
        <w:tab/>
        <w:t>Source IP</w:t>
      </w:r>
      <w:r w:rsidRPr="0004137C">
        <w:rPr>
          <w:noProof/>
          <w:u w:val="single"/>
        </w:rPr>
        <w:tab/>
      </w:r>
      <w:r w:rsidRPr="0004137C">
        <w:rPr>
          <w:noProof/>
          <w:u w:val="single"/>
        </w:rPr>
        <w:tab/>
      </w:r>
      <w:r w:rsidRPr="0004137C">
        <w:rPr>
          <w:noProof/>
          <w:u w:val="single"/>
        </w:rPr>
        <w:tab/>
      </w:r>
      <w:r w:rsidRPr="0004137C">
        <w:rPr>
          <w:noProof/>
          <w:u w:val="single"/>
        </w:rPr>
        <w:tab/>
        <w:t>Victim’s IP</w:t>
      </w:r>
      <w:r w:rsidRPr="0004137C">
        <w:rPr>
          <w:noProof/>
          <w:u w:val="single"/>
        </w:rPr>
        <w:tab/>
      </w:r>
      <w:r w:rsidRPr="0004137C">
        <w:rPr>
          <w:noProof/>
          <w:u w:val="single"/>
        </w:rPr>
        <w:tab/>
        <w:t>OVS switchport</w:t>
      </w:r>
    </w:p>
    <w:p w14:paraId="75764A87" w14:textId="4C128FEF" w:rsidR="00CE204F" w:rsidRDefault="00CE204F" w:rsidP="00CE204F">
      <w:pPr>
        <w:pStyle w:val="ListParagraph"/>
        <w:rPr>
          <w:noProof/>
        </w:rPr>
      </w:pPr>
      <w:r>
        <w:rPr>
          <w:noProof/>
        </w:rPr>
        <w:t>"00:00:00:00:00:0a": ["192.168.2.10", "192.168.2.30", "1"]</w:t>
      </w:r>
    </w:p>
    <w:p w14:paraId="7F28AAC6" w14:textId="562C5DCC" w:rsidR="00CE204F" w:rsidRDefault="00CE204F" w:rsidP="00CE204F">
      <w:pPr>
        <w:pStyle w:val="ListParagraph"/>
        <w:rPr>
          <w:noProof/>
        </w:rPr>
      </w:pPr>
    </w:p>
    <w:p w14:paraId="251D5732" w14:textId="4685ABC6" w:rsidR="00FB36EA" w:rsidRDefault="00FB36EA" w:rsidP="00CE204F">
      <w:pPr>
        <w:pStyle w:val="ListParagraph"/>
      </w:pPr>
      <w:r>
        <w:t>The subsequent spoofed packets change their IP addresses, but keep the Source MAC and Victim’s IP the same:</w:t>
      </w:r>
    </w:p>
    <w:p w14:paraId="66BECC71" w14:textId="40B60AA7" w:rsidR="00FB36EA" w:rsidRDefault="00FB36EA" w:rsidP="00CE204F">
      <w:pPr>
        <w:pStyle w:val="ListParagraph"/>
      </w:pPr>
    </w:p>
    <w:p w14:paraId="32DDF05C" w14:textId="77777777" w:rsidR="00FB36EA" w:rsidRPr="0004137C" w:rsidRDefault="00FB36EA" w:rsidP="00FB36EA">
      <w:pPr>
        <w:pStyle w:val="ListParagraph"/>
        <w:rPr>
          <w:noProof/>
          <w:u w:val="single"/>
        </w:rPr>
      </w:pPr>
      <w:r w:rsidRPr="0004137C">
        <w:rPr>
          <w:noProof/>
          <w:u w:val="single"/>
        </w:rPr>
        <w:t>Source MAC</w:t>
      </w:r>
      <w:r w:rsidRPr="0004137C">
        <w:rPr>
          <w:noProof/>
          <w:u w:val="single"/>
        </w:rPr>
        <w:tab/>
      </w:r>
      <w:r w:rsidRPr="0004137C">
        <w:rPr>
          <w:noProof/>
          <w:u w:val="single"/>
        </w:rPr>
        <w:tab/>
      </w:r>
      <w:r w:rsidRPr="0004137C">
        <w:rPr>
          <w:noProof/>
          <w:u w:val="single"/>
        </w:rPr>
        <w:tab/>
      </w:r>
      <w:r w:rsidRPr="0004137C">
        <w:rPr>
          <w:noProof/>
          <w:u w:val="single"/>
        </w:rPr>
        <w:tab/>
        <w:t>Source IP</w:t>
      </w:r>
      <w:r w:rsidRPr="0004137C">
        <w:rPr>
          <w:noProof/>
          <w:u w:val="single"/>
        </w:rPr>
        <w:tab/>
      </w:r>
      <w:r w:rsidRPr="0004137C">
        <w:rPr>
          <w:noProof/>
          <w:u w:val="single"/>
        </w:rPr>
        <w:tab/>
      </w:r>
      <w:r w:rsidRPr="0004137C">
        <w:rPr>
          <w:noProof/>
          <w:u w:val="single"/>
        </w:rPr>
        <w:tab/>
      </w:r>
      <w:r w:rsidRPr="0004137C">
        <w:rPr>
          <w:noProof/>
          <w:u w:val="single"/>
        </w:rPr>
        <w:tab/>
        <w:t>Victim’s IP</w:t>
      </w:r>
      <w:r w:rsidRPr="0004137C">
        <w:rPr>
          <w:noProof/>
          <w:u w:val="single"/>
        </w:rPr>
        <w:tab/>
      </w:r>
      <w:r w:rsidRPr="0004137C">
        <w:rPr>
          <w:noProof/>
          <w:u w:val="single"/>
        </w:rPr>
        <w:tab/>
        <w:t>OVS switchport</w:t>
      </w:r>
    </w:p>
    <w:p w14:paraId="075AC15B" w14:textId="62A84764" w:rsidR="00FB36EA" w:rsidRDefault="00FB36EA" w:rsidP="00FB36EA">
      <w:pPr>
        <w:pStyle w:val="ListParagraph"/>
        <w:rPr>
          <w:noProof/>
        </w:rPr>
      </w:pPr>
      <w:r>
        <w:rPr>
          <w:noProof/>
        </w:rPr>
        <w:t>"00:00:00:00:00:0a": ["192.168.2.</w:t>
      </w:r>
      <w:r w:rsidRPr="00FB36EA">
        <w:rPr>
          <w:noProof/>
          <w:color w:val="FF0000"/>
        </w:rPr>
        <w:t>11</w:t>
      </w:r>
      <w:r>
        <w:rPr>
          <w:noProof/>
        </w:rPr>
        <w:t>", "192.168.2.30", "1"]</w:t>
      </w:r>
    </w:p>
    <w:p w14:paraId="6F196DE1" w14:textId="3B7B797A" w:rsidR="00FB36EA" w:rsidRDefault="00FB36EA" w:rsidP="00FB36EA">
      <w:pPr>
        <w:pStyle w:val="ListParagraph"/>
        <w:rPr>
          <w:noProof/>
        </w:rPr>
      </w:pPr>
      <w:r>
        <w:rPr>
          <w:noProof/>
        </w:rPr>
        <w:t>"00:00:00:00:00:0a": ["192.168.2.</w:t>
      </w:r>
      <w:r w:rsidRPr="00FB36EA">
        <w:rPr>
          <w:noProof/>
          <w:color w:val="FF0000"/>
        </w:rPr>
        <w:t>1</w:t>
      </w:r>
      <w:r>
        <w:rPr>
          <w:noProof/>
          <w:color w:val="FF0000"/>
        </w:rPr>
        <w:t>2</w:t>
      </w:r>
      <w:r>
        <w:rPr>
          <w:noProof/>
        </w:rPr>
        <w:t>", "192.168.2.30", "1"]</w:t>
      </w:r>
    </w:p>
    <w:p w14:paraId="6CC7B4DF" w14:textId="4472BE48" w:rsidR="00FB36EA" w:rsidRDefault="00FB36EA" w:rsidP="00FB36EA">
      <w:pPr>
        <w:pStyle w:val="ListParagraph"/>
      </w:pPr>
    </w:p>
    <w:p w14:paraId="00FA9FF6" w14:textId="53847043" w:rsidR="00FB36EA" w:rsidRDefault="00FB36EA" w:rsidP="00FB36EA">
      <w:pPr>
        <w:pStyle w:val="ListParagraph"/>
      </w:pPr>
      <w:r>
        <w:t>The pattern for this attack is the following:</w:t>
      </w:r>
    </w:p>
    <w:p w14:paraId="1AD3AC29" w14:textId="45805100" w:rsidR="00FB36EA" w:rsidRDefault="00FB36EA" w:rsidP="00FB36EA">
      <w:pPr>
        <w:pStyle w:val="ListParagraph"/>
      </w:pPr>
    </w:p>
    <w:p w14:paraId="2DFF4591" w14:textId="351CA704" w:rsidR="0004137C" w:rsidRPr="0004137C" w:rsidRDefault="0004137C" w:rsidP="0004137C">
      <w:pPr>
        <w:pStyle w:val="ListParagraph"/>
        <w:rPr>
          <w:u w:val="single"/>
        </w:rPr>
      </w:pPr>
      <w:r w:rsidRPr="0004137C">
        <w:rPr>
          <w:u w:val="single"/>
        </w:rPr>
        <w:t>Source MAC</w:t>
      </w:r>
      <w:r w:rsidRPr="0004137C">
        <w:rPr>
          <w:u w:val="single"/>
        </w:rPr>
        <w:tab/>
      </w:r>
      <w:r w:rsidRPr="0004137C">
        <w:rPr>
          <w:u w:val="single"/>
        </w:rPr>
        <w:tab/>
      </w:r>
      <w:r w:rsidRPr="0004137C">
        <w:rPr>
          <w:u w:val="single"/>
        </w:rPr>
        <w:tab/>
      </w:r>
      <w:r w:rsidRPr="0004137C">
        <w:rPr>
          <w:u w:val="single"/>
        </w:rPr>
        <w:tab/>
        <w:t>Source IP</w:t>
      </w:r>
      <w:r w:rsidRPr="0004137C">
        <w:rPr>
          <w:u w:val="single"/>
        </w:rPr>
        <w:tab/>
      </w:r>
      <w:r w:rsidRPr="0004137C">
        <w:rPr>
          <w:u w:val="single"/>
        </w:rPr>
        <w:tab/>
      </w:r>
      <w:r w:rsidRPr="0004137C">
        <w:rPr>
          <w:u w:val="single"/>
        </w:rPr>
        <w:tab/>
      </w:r>
      <w:r w:rsidRPr="0004137C">
        <w:rPr>
          <w:u w:val="single"/>
        </w:rPr>
        <w:tab/>
        <w:t>Victim’s IP</w:t>
      </w:r>
      <w:r w:rsidRPr="0004137C">
        <w:rPr>
          <w:u w:val="single"/>
        </w:rPr>
        <w:tab/>
      </w:r>
      <w:r w:rsidRPr="0004137C">
        <w:rPr>
          <w:u w:val="single"/>
        </w:rPr>
        <w:tab/>
        <w:t>OVS switchport</w:t>
      </w:r>
    </w:p>
    <w:p w14:paraId="0F9600B5" w14:textId="7D39E3C8" w:rsidR="0004137C" w:rsidRDefault="0023251E" w:rsidP="0004137C">
      <w:pPr>
        <w:pStyle w:val="ListParagraph"/>
      </w:pPr>
      <w:r>
        <w:t>Constant</w:t>
      </w:r>
      <w:r w:rsidR="0004137C">
        <w:tab/>
      </w:r>
      <w:r w:rsidR="0004137C">
        <w:tab/>
      </w:r>
      <w:r w:rsidR="0004137C">
        <w:tab/>
      </w:r>
      <w:r w:rsidR="0004137C">
        <w:tab/>
      </w:r>
      <w:r>
        <w:tab/>
      </w:r>
      <w:r w:rsidR="0004137C" w:rsidRPr="0004137C">
        <w:rPr>
          <w:color w:val="FF0000"/>
        </w:rPr>
        <w:t>Changing</w:t>
      </w:r>
      <w:r w:rsidR="0004137C">
        <w:tab/>
      </w:r>
      <w:r w:rsidR="0004137C">
        <w:tab/>
      </w:r>
      <w:r w:rsidR="0004137C">
        <w:tab/>
      </w:r>
      <w:r w:rsidR="0004137C">
        <w:tab/>
      </w:r>
      <w:r>
        <w:t>Constant</w:t>
      </w:r>
      <w:r w:rsidR="0004137C">
        <w:tab/>
      </w:r>
      <w:r w:rsidR="0004137C">
        <w:tab/>
      </w:r>
      <w:r w:rsidR="0004137C">
        <w:tab/>
      </w:r>
      <w:r>
        <w:t>Constant</w:t>
      </w:r>
    </w:p>
    <w:p w14:paraId="66B03800" w14:textId="507528B2" w:rsidR="00FB36EA" w:rsidRDefault="00FB36EA" w:rsidP="00FB36EA">
      <w:pPr>
        <w:pStyle w:val="ListParagraph"/>
      </w:pPr>
    </w:p>
    <w:p w14:paraId="39A72402" w14:textId="77777777" w:rsidR="007E4C41" w:rsidRDefault="007E4C41" w:rsidP="00FB36EA">
      <w:pPr>
        <w:pStyle w:val="ListParagraph"/>
      </w:pPr>
    </w:p>
    <w:p w14:paraId="280634E3" w14:textId="6F386A8F" w:rsidR="007E4C41" w:rsidRDefault="007E4C41" w:rsidP="007E4C41">
      <w:pPr>
        <w:pStyle w:val="ListParagraph"/>
        <w:numPr>
          <w:ilvl w:val="0"/>
          <w:numId w:val="42"/>
        </w:numPr>
      </w:pPr>
      <w:r>
        <w:t xml:space="preserve">In the case of </w:t>
      </w:r>
      <w:r w:rsidRPr="007E4C41">
        <w:rPr>
          <w:b/>
          <w:bCs/>
        </w:rPr>
        <w:t>MAC address spoofing</w:t>
      </w:r>
      <w:r>
        <w:t xml:space="preserve"> </w:t>
      </w:r>
    </w:p>
    <w:p w14:paraId="1127A635" w14:textId="77777777" w:rsidR="007E4C41" w:rsidRDefault="007E4C41" w:rsidP="007E4C41">
      <w:pPr>
        <w:pStyle w:val="ListParagraph"/>
      </w:pPr>
    </w:p>
    <w:p w14:paraId="39200C81" w14:textId="77777777" w:rsidR="007E4C41" w:rsidRDefault="007E4C41" w:rsidP="007E4C41">
      <w:pPr>
        <w:pStyle w:val="ListParagraph"/>
      </w:pPr>
      <w:r>
        <w:t>The packet from the attacker arrives with a certain MAC address and source IP, destined against the victim:</w:t>
      </w:r>
    </w:p>
    <w:p w14:paraId="1D8C951F" w14:textId="77777777" w:rsidR="007E4C41" w:rsidRDefault="007E4C41" w:rsidP="007E4C41">
      <w:pPr>
        <w:pStyle w:val="ListParagraph"/>
      </w:pPr>
    </w:p>
    <w:p w14:paraId="35417B16" w14:textId="77777777" w:rsidR="007E4C41" w:rsidRPr="0004137C" w:rsidRDefault="007E4C41" w:rsidP="007E4C41">
      <w:pPr>
        <w:pStyle w:val="ListParagraph"/>
        <w:rPr>
          <w:u w:val="single"/>
        </w:rPr>
      </w:pPr>
      <w:r w:rsidRPr="0004137C">
        <w:rPr>
          <w:u w:val="single"/>
        </w:rPr>
        <w:t>Source MAC</w:t>
      </w:r>
      <w:r w:rsidRPr="0004137C">
        <w:rPr>
          <w:u w:val="single"/>
        </w:rPr>
        <w:tab/>
      </w:r>
      <w:r w:rsidRPr="0004137C">
        <w:rPr>
          <w:u w:val="single"/>
        </w:rPr>
        <w:tab/>
      </w:r>
      <w:r w:rsidRPr="0004137C">
        <w:rPr>
          <w:u w:val="single"/>
        </w:rPr>
        <w:tab/>
      </w:r>
      <w:r w:rsidRPr="0004137C">
        <w:rPr>
          <w:u w:val="single"/>
        </w:rPr>
        <w:tab/>
        <w:t>Source IP</w:t>
      </w:r>
      <w:r w:rsidRPr="0004137C">
        <w:rPr>
          <w:u w:val="single"/>
        </w:rPr>
        <w:tab/>
      </w:r>
      <w:r w:rsidRPr="0004137C">
        <w:rPr>
          <w:u w:val="single"/>
        </w:rPr>
        <w:tab/>
      </w:r>
      <w:r w:rsidRPr="0004137C">
        <w:rPr>
          <w:u w:val="single"/>
        </w:rPr>
        <w:tab/>
      </w:r>
      <w:r w:rsidRPr="0004137C">
        <w:rPr>
          <w:u w:val="single"/>
        </w:rPr>
        <w:tab/>
        <w:t>Victim’s IP</w:t>
      </w:r>
      <w:r w:rsidRPr="0004137C">
        <w:rPr>
          <w:u w:val="single"/>
        </w:rPr>
        <w:tab/>
      </w:r>
      <w:r w:rsidRPr="0004137C">
        <w:rPr>
          <w:u w:val="single"/>
        </w:rPr>
        <w:tab/>
        <w:t>OVS switchport</w:t>
      </w:r>
    </w:p>
    <w:p w14:paraId="2C1BD701" w14:textId="77777777" w:rsidR="007E4C41" w:rsidRDefault="007E4C41" w:rsidP="007E4C41">
      <w:pPr>
        <w:pStyle w:val="ListParagraph"/>
        <w:rPr>
          <w:noProof/>
        </w:rPr>
      </w:pPr>
      <w:r>
        <w:rPr>
          <w:noProof/>
        </w:rPr>
        <w:t>"00:00:00:00:00:0a": ["192.168.2.10", "192.168.2.30", "1"]</w:t>
      </w:r>
    </w:p>
    <w:p w14:paraId="43141D4D" w14:textId="77777777" w:rsidR="007E4C41" w:rsidRDefault="007E4C41" w:rsidP="007E4C41">
      <w:pPr>
        <w:pStyle w:val="ListParagraph"/>
        <w:rPr>
          <w:noProof/>
        </w:rPr>
      </w:pPr>
    </w:p>
    <w:p w14:paraId="75B4E7F0" w14:textId="77777777" w:rsidR="007E4C41" w:rsidRDefault="007E4C41" w:rsidP="007E4C41">
      <w:pPr>
        <w:pStyle w:val="ListParagraph"/>
      </w:pPr>
      <w:r>
        <w:t>The subsequent spoofed packets change their IP addresses, but keep the Source MAC and Victim’s IP the same:</w:t>
      </w:r>
    </w:p>
    <w:p w14:paraId="3832E1A4" w14:textId="77777777" w:rsidR="007E4C41" w:rsidRDefault="007E4C41" w:rsidP="007E4C41">
      <w:pPr>
        <w:pStyle w:val="ListParagraph"/>
      </w:pPr>
    </w:p>
    <w:p w14:paraId="1307295F" w14:textId="77777777" w:rsidR="007E4C41" w:rsidRPr="0004137C" w:rsidRDefault="007E4C41" w:rsidP="007E4C41">
      <w:pPr>
        <w:pStyle w:val="ListParagraph"/>
        <w:rPr>
          <w:u w:val="single"/>
        </w:rPr>
      </w:pPr>
      <w:r w:rsidRPr="0004137C">
        <w:rPr>
          <w:u w:val="single"/>
        </w:rPr>
        <w:t>Source MAC</w:t>
      </w:r>
      <w:r w:rsidRPr="0004137C">
        <w:rPr>
          <w:u w:val="single"/>
        </w:rPr>
        <w:tab/>
      </w:r>
      <w:r w:rsidRPr="0004137C">
        <w:rPr>
          <w:u w:val="single"/>
        </w:rPr>
        <w:tab/>
      </w:r>
      <w:r w:rsidRPr="0004137C">
        <w:rPr>
          <w:u w:val="single"/>
        </w:rPr>
        <w:tab/>
      </w:r>
      <w:r w:rsidRPr="0004137C">
        <w:rPr>
          <w:u w:val="single"/>
        </w:rPr>
        <w:tab/>
        <w:t>Source IP</w:t>
      </w:r>
      <w:r w:rsidRPr="0004137C">
        <w:rPr>
          <w:u w:val="single"/>
        </w:rPr>
        <w:tab/>
      </w:r>
      <w:r w:rsidRPr="0004137C">
        <w:rPr>
          <w:u w:val="single"/>
        </w:rPr>
        <w:tab/>
      </w:r>
      <w:r w:rsidRPr="0004137C">
        <w:rPr>
          <w:u w:val="single"/>
        </w:rPr>
        <w:tab/>
      </w:r>
      <w:r w:rsidRPr="0004137C">
        <w:rPr>
          <w:u w:val="single"/>
        </w:rPr>
        <w:tab/>
        <w:t>Victim’s IP</w:t>
      </w:r>
      <w:r w:rsidRPr="0004137C">
        <w:rPr>
          <w:u w:val="single"/>
        </w:rPr>
        <w:tab/>
      </w:r>
      <w:r w:rsidRPr="0004137C">
        <w:rPr>
          <w:u w:val="single"/>
        </w:rPr>
        <w:tab/>
        <w:t>OVS switchport</w:t>
      </w:r>
    </w:p>
    <w:p w14:paraId="14CADE5B" w14:textId="7667D264" w:rsidR="007E4C41" w:rsidRDefault="007E4C41" w:rsidP="007E4C41">
      <w:pPr>
        <w:pStyle w:val="ListParagraph"/>
        <w:rPr>
          <w:noProof/>
        </w:rPr>
      </w:pPr>
      <w:r>
        <w:rPr>
          <w:noProof/>
        </w:rPr>
        <w:t>"00:00:00:00:</w:t>
      </w:r>
      <w:r w:rsidRPr="009A45A7">
        <w:rPr>
          <w:noProof/>
          <w:color w:val="FF0000"/>
        </w:rPr>
        <w:t>01</w:t>
      </w:r>
      <w:r>
        <w:rPr>
          <w:noProof/>
        </w:rPr>
        <w:t>:0a": ["192.168.2.10", "192.168.2.30", "1"]</w:t>
      </w:r>
    </w:p>
    <w:p w14:paraId="45C10F6B" w14:textId="669808B5" w:rsidR="007E4C41" w:rsidRDefault="007E4C41" w:rsidP="007E4C41">
      <w:pPr>
        <w:pStyle w:val="ListParagraph"/>
        <w:rPr>
          <w:noProof/>
        </w:rPr>
      </w:pPr>
      <w:r>
        <w:rPr>
          <w:noProof/>
        </w:rPr>
        <w:t>"00:00:00:00:</w:t>
      </w:r>
      <w:r w:rsidRPr="009A45A7">
        <w:rPr>
          <w:noProof/>
          <w:color w:val="FF0000"/>
        </w:rPr>
        <w:t>02</w:t>
      </w:r>
      <w:r>
        <w:rPr>
          <w:noProof/>
        </w:rPr>
        <w:t>:0a": ["192.168.2.10", "192.168.2.30", "1"]</w:t>
      </w:r>
    </w:p>
    <w:p w14:paraId="1A7944DB" w14:textId="77777777" w:rsidR="007E4C41" w:rsidRDefault="007E4C41" w:rsidP="007E4C41">
      <w:pPr>
        <w:pStyle w:val="ListParagraph"/>
      </w:pPr>
    </w:p>
    <w:p w14:paraId="395335E3" w14:textId="77777777" w:rsidR="007E4C41" w:rsidRDefault="007E4C41" w:rsidP="007E4C41">
      <w:pPr>
        <w:pStyle w:val="ListParagraph"/>
      </w:pPr>
      <w:r>
        <w:t>The pattern for this attack is the following:</w:t>
      </w:r>
    </w:p>
    <w:p w14:paraId="4847255F" w14:textId="77777777" w:rsidR="007E4C41" w:rsidRDefault="007E4C41" w:rsidP="007E4C41">
      <w:pPr>
        <w:pStyle w:val="ListParagraph"/>
      </w:pPr>
    </w:p>
    <w:p w14:paraId="6C719A88" w14:textId="77777777" w:rsidR="007E4C41" w:rsidRPr="0004137C" w:rsidRDefault="007E4C41" w:rsidP="007E4C41">
      <w:pPr>
        <w:pStyle w:val="ListParagraph"/>
        <w:rPr>
          <w:u w:val="single"/>
        </w:rPr>
      </w:pPr>
      <w:r w:rsidRPr="0004137C">
        <w:rPr>
          <w:u w:val="single"/>
        </w:rPr>
        <w:t>Source MAC</w:t>
      </w:r>
      <w:r w:rsidRPr="0004137C">
        <w:rPr>
          <w:u w:val="single"/>
        </w:rPr>
        <w:tab/>
      </w:r>
      <w:r w:rsidRPr="0004137C">
        <w:rPr>
          <w:u w:val="single"/>
        </w:rPr>
        <w:tab/>
      </w:r>
      <w:r w:rsidRPr="0004137C">
        <w:rPr>
          <w:u w:val="single"/>
        </w:rPr>
        <w:tab/>
      </w:r>
      <w:r w:rsidRPr="0004137C">
        <w:rPr>
          <w:u w:val="single"/>
        </w:rPr>
        <w:tab/>
        <w:t>Source IP</w:t>
      </w:r>
      <w:r w:rsidRPr="0004137C">
        <w:rPr>
          <w:u w:val="single"/>
        </w:rPr>
        <w:tab/>
      </w:r>
      <w:r w:rsidRPr="0004137C">
        <w:rPr>
          <w:u w:val="single"/>
        </w:rPr>
        <w:tab/>
      </w:r>
      <w:r w:rsidRPr="0004137C">
        <w:rPr>
          <w:u w:val="single"/>
        </w:rPr>
        <w:tab/>
      </w:r>
      <w:r w:rsidRPr="0004137C">
        <w:rPr>
          <w:u w:val="single"/>
        </w:rPr>
        <w:tab/>
        <w:t>Victim’s IP</w:t>
      </w:r>
      <w:r w:rsidRPr="0004137C">
        <w:rPr>
          <w:u w:val="single"/>
        </w:rPr>
        <w:tab/>
      </w:r>
      <w:r w:rsidRPr="0004137C">
        <w:rPr>
          <w:u w:val="single"/>
        </w:rPr>
        <w:tab/>
        <w:t>OVS switchport</w:t>
      </w:r>
    </w:p>
    <w:p w14:paraId="5D423842" w14:textId="7B8EDFD9" w:rsidR="007E4C41" w:rsidRDefault="00364FBE" w:rsidP="007E4C41">
      <w:pPr>
        <w:pStyle w:val="ListParagraph"/>
      </w:pPr>
      <w:r w:rsidRPr="0004137C">
        <w:rPr>
          <w:color w:val="FF0000"/>
        </w:rPr>
        <w:t>Changing</w:t>
      </w:r>
      <w:r>
        <w:t xml:space="preserve"> </w:t>
      </w:r>
      <w:r>
        <w:tab/>
      </w:r>
      <w:r>
        <w:tab/>
      </w:r>
      <w:r>
        <w:tab/>
      </w:r>
      <w:r>
        <w:tab/>
      </w:r>
      <w:r>
        <w:tab/>
      </w:r>
      <w:r w:rsidR="007E4C41">
        <w:t>Constant</w:t>
      </w:r>
      <w:r w:rsidR="007E4C41">
        <w:tab/>
      </w:r>
      <w:r w:rsidR="007E4C41">
        <w:tab/>
      </w:r>
      <w:r w:rsidR="007E4C41">
        <w:tab/>
      </w:r>
      <w:r w:rsidR="007E4C41">
        <w:tab/>
        <w:t>Constant</w:t>
      </w:r>
      <w:r w:rsidR="007E4C41">
        <w:tab/>
      </w:r>
      <w:r w:rsidR="007E4C41">
        <w:tab/>
      </w:r>
      <w:r w:rsidR="007E4C41">
        <w:tab/>
        <w:t>Constant</w:t>
      </w:r>
    </w:p>
    <w:p w14:paraId="3FB881EC" w14:textId="332E7AD9" w:rsidR="00FB36EA" w:rsidRDefault="00FB36EA" w:rsidP="00FB36EA">
      <w:pPr>
        <w:pStyle w:val="ListParagraph"/>
      </w:pPr>
    </w:p>
    <w:p w14:paraId="5E774423" w14:textId="207DD2DA" w:rsidR="009D0C99" w:rsidRDefault="009D0C99" w:rsidP="00FB36EA">
      <w:pPr>
        <w:pStyle w:val="ListParagraph"/>
      </w:pPr>
    </w:p>
    <w:p w14:paraId="160EAA66" w14:textId="259AE696" w:rsidR="009D0C99" w:rsidRDefault="009D0C99" w:rsidP="009D0C99">
      <w:pPr>
        <w:pStyle w:val="ListParagraph"/>
        <w:ind w:left="0"/>
      </w:pPr>
      <w:r>
        <w:t xml:space="preserve">It is to be noticed, that the best way to block a </w:t>
      </w:r>
      <w:proofErr w:type="gramStart"/>
      <w:r>
        <w:t>Denial of Service</w:t>
      </w:r>
      <w:proofErr w:type="gramEnd"/>
      <w:r>
        <w:t xml:space="preserve"> attack is always by indicating a tuple of attack source + destination and not just blocking the attack source, as this can be a too wide rule which will end up also blocking legitimate users.  In any case, in this Lab considerations over Distributed Denial of Services (and therefore, multiple attack sources against multiple targets) are not considered, and we are only resorting to relatively simple cases.</w:t>
      </w:r>
    </w:p>
    <w:p w14:paraId="428CC3B0" w14:textId="6BD43691" w:rsidR="009D0C99" w:rsidRDefault="00037D8A" w:rsidP="009D0C99">
      <w:pPr>
        <w:pStyle w:val="ListParagraph"/>
        <w:pBdr>
          <w:bottom w:val="single" w:sz="6" w:space="1" w:color="auto"/>
        </w:pBdr>
        <w:ind w:left="0"/>
      </w:pPr>
      <w:r>
        <w:t>Please find below the pseudo-algorithm and the implementation for the function “verifyPortSecurity” which detects both floods:</w:t>
      </w:r>
    </w:p>
    <w:p w14:paraId="682DCA84" w14:textId="77777777" w:rsidR="002F4C1A" w:rsidRDefault="002F4C1A" w:rsidP="009D0C99">
      <w:pPr>
        <w:pStyle w:val="ListParagraph"/>
        <w:pBdr>
          <w:bottom w:val="single" w:sz="6" w:space="1" w:color="auto"/>
        </w:pBdr>
        <w:ind w:left="0"/>
        <w:rPr>
          <w:noProof/>
          <w:color w:val="4472C4" w:themeColor="accent5"/>
        </w:rPr>
      </w:pPr>
    </w:p>
    <w:p w14:paraId="11F0F233" w14:textId="427CA2B8" w:rsidR="002F4C1A" w:rsidRPr="002F4C1A" w:rsidRDefault="002F4C1A" w:rsidP="002F4C1A">
      <w:pPr>
        <w:pStyle w:val="ListParagraph"/>
        <w:numPr>
          <w:ilvl w:val="0"/>
          <w:numId w:val="53"/>
        </w:numPr>
        <w:spacing w:before="100" w:beforeAutospacing="1" w:after="100" w:afterAutospacing="1"/>
        <w:rPr>
          <w:rFonts w:eastAsia="Times New Roman"/>
        </w:rPr>
      </w:pPr>
      <w:r w:rsidRPr="002F4C1A">
        <w:rPr>
          <w:rFonts w:eastAsia="Times New Roman"/>
          <w:b/>
          <w:bCs/>
        </w:rPr>
        <w:t>Initiate a Port Table (PT)</w:t>
      </w:r>
      <w:r w:rsidRPr="002F4C1A">
        <w:rPr>
          <w:rFonts w:eastAsia="Times New Roman"/>
        </w:rPr>
        <w:t>: Start by creating an empty table to keep track of MAC addresses and their associated IP addresses.</w:t>
      </w:r>
    </w:p>
    <w:p w14:paraId="6388557C" w14:textId="70983FAB" w:rsidR="002F4C1A" w:rsidRPr="002F4C1A" w:rsidRDefault="002F4C1A" w:rsidP="002F4C1A">
      <w:pPr>
        <w:pStyle w:val="ListParagraph"/>
        <w:numPr>
          <w:ilvl w:val="0"/>
          <w:numId w:val="53"/>
        </w:numPr>
        <w:spacing w:before="100" w:beforeAutospacing="1" w:after="100" w:afterAutospacing="1"/>
        <w:rPr>
          <w:rFonts w:eastAsia="Times New Roman"/>
        </w:rPr>
      </w:pPr>
      <w:r w:rsidRPr="002F4C1A">
        <w:rPr>
          <w:rFonts w:eastAsia="Times New Roman"/>
          <w:b/>
          <w:bCs/>
        </w:rPr>
        <w:t>For any newly received flow (F) from a source MAC address (</w:t>
      </w:r>
      <w:proofErr w:type="gramStart"/>
      <w:r w:rsidRPr="002F4C1A">
        <w:rPr>
          <w:rFonts w:eastAsia="Times New Roman"/>
          <w:b/>
          <w:bCs/>
        </w:rPr>
        <w:t>F.SrcMAC</w:t>
      </w:r>
      <w:proofErr w:type="gramEnd"/>
      <w:r w:rsidRPr="002F4C1A">
        <w:rPr>
          <w:rFonts w:eastAsia="Times New Roman"/>
          <w:b/>
          <w:bCs/>
        </w:rPr>
        <w:t>)</w:t>
      </w:r>
      <w:r w:rsidRPr="002F4C1A">
        <w:rPr>
          <w:rFonts w:eastAsia="Times New Roman"/>
        </w:rPr>
        <w:t>: When a new data packet (flow) arrives from a device with a specific MAC address:</w:t>
      </w:r>
    </w:p>
    <w:p w14:paraId="0044506A" w14:textId="58CE86FC" w:rsidR="002F4C1A" w:rsidRPr="002F4C1A" w:rsidRDefault="002F4C1A" w:rsidP="002F4C1A">
      <w:pPr>
        <w:pStyle w:val="ListParagraph"/>
        <w:numPr>
          <w:ilvl w:val="0"/>
          <w:numId w:val="55"/>
        </w:numPr>
        <w:spacing w:before="100" w:beforeAutospacing="1" w:after="100" w:afterAutospacing="1"/>
        <w:rPr>
          <w:rFonts w:eastAsia="Times New Roman"/>
        </w:rPr>
      </w:pPr>
      <w:r w:rsidRPr="002F4C1A">
        <w:rPr>
          <w:rFonts w:eastAsia="Times New Roman"/>
          <w:b/>
          <w:bCs/>
        </w:rPr>
        <w:lastRenderedPageBreak/>
        <w:t xml:space="preserve">If </w:t>
      </w:r>
      <w:proofErr w:type="gramStart"/>
      <w:r w:rsidRPr="002F4C1A">
        <w:rPr>
          <w:rFonts w:eastAsia="Times New Roman"/>
          <w:b/>
          <w:bCs/>
        </w:rPr>
        <w:t>F.SrcIP</w:t>
      </w:r>
      <w:proofErr w:type="gramEnd"/>
      <w:r w:rsidRPr="002F4C1A">
        <w:rPr>
          <w:rFonts w:eastAsia="Times New Roman"/>
          <w:b/>
          <w:bCs/>
        </w:rPr>
        <w:t xml:space="preserve"> is new</w:t>
      </w:r>
      <w:r w:rsidRPr="002F4C1A">
        <w:rPr>
          <w:rFonts w:eastAsia="Times New Roman"/>
        </w:rPr>
        <w:t>: Check if the IP address (F.SrcIP) in the flow is new for the given MAC address.</w:t>
      </w:r>
    </w:p>
    <w:p w14:paraId="57CDA83B" w14:textId="77777777" w:rsidR="002F4C1A" w:rsidRPr="002F4C1A" w:rsidRDefault="002F4C1A" w:rsidP="002F4C1A">
      <w:pPr>
        <w:numPr>
          <w:ilvl w:val="0"/>
          <w:numId w:val="57"/>
        </w:numPr>
        <w:spacing w:before="100" w:beforeAutospacing="1" w:after="100" w:afterAutospacing="1"/>
        <w:rPr>
          <w:rFonts w:eastAsia="Times New Roman"/>
        </w:rPr>
      </w:pPr>
      <w:r w:rsidRPr="002F4C1A">
        <w:rPr>
          <w:rFonts w:eastAsia="Times New Roman"/>
          <w:b/>
          <w:bCs/>
        </w:rPr>
        <w:t xml:space="preserve">Update PT with the mapping </w:t>
      </w:r>
      <w:proofErr w:type="gramStart"/>
      <w:r w:rsidRPr="002F4C1A">
        <w:rPr>
          <w:rFonts w:eastAsia="Times New Roman"/>
          <w:b/>
          <w:bCs/>
        </w:rPr>
        <w:t>F.SrcMAC</w:t>
      </w:r>
      <w:proofErr w:type="gramEnd"/>
      <w:r w:rsidRPr="002F4C1A">
        <w:rPr>
          <w:rFonts w:eastAsia="Times New Roman"/>
          <w:b/>
          <w:bCs/>
        </w:rPr>
        <w:t xml:space="preserve"> &lt;--&gt; F.SrcIP</w:t>
      </w:r>
      <w:r w:rsidRPr="002F4C1A">
        <w:rPr>
          <w:rFonts w:eastAsia="Times New Roman"/>
        </w:rPr>
        <w:t>: If the IP address is new, add or update the port table to link this MAC address with the new IP address.</w:t>
      </w:r>
    </w:p>
    <w:p w14:paraId="07BBC258" w14:textId="60358EE3" w:rsidR="002F4C1A" w:rsidRPr="002F4C1A" w:rsidRDefault="002F4C1A" w:rsidP="002F4C1A">
      <w:pPr>
        <w:pStyle w:val="ListParagraph"/>
        <w:numPr>
          <w:ilvl w:val="0"/>
          <w:numId w:val="56"/>
        </w:numPr>
        <w:spacing w:before="100" w:beforeAutospacing="1" w:after="100" w:afterAutospacing="1"/>
        <w:rPr>
          <w:rFonts w:eastAsia="Times New Roman"/>
        </w:rPr>
      </w:pPr>
      <w:r w:rsidRPr="002F4C1A">
        <w:rPr>
          <w:rFonts w:eastAsia="Times New Roman"/>
          <w:b/>
          <w:bCs/>
        </w:rPr>
        <w:t>Else</w:t>
      </w:r>
      <w:r w:rsidRPr="002F4C1A">
        <w:rPr>
          <w:rFonts w:eastAsia="Times New Roman"/>
        </w:rPr>
        <w:t>: If the IP address is not new (meaning the MAC address already has this IP address recorded):</w:t>
      </w:r>
    </w:p>
    <w:p w14:paraId="491B62D7" w14:textId="77777777" w:rsidR="002F4C1A" w:rsidRPr="002F4C1A" w:rsidRDefault="002F4C1A" w:rsidP="002F4C1A">
      <w:pPr>
        <w:numPr>
          <w:ilvl w:val="0"/>
          <w:numId w:val="57"/>
        </w:numPr>
        <w:spacing w:before="100" w:beforeAutospacing="1" w:after="100" w:afterAutospacing="1"/>
        <w:rPr>
          <w:rFonts w:eastAsia="Times New Roman"/>
        </w:rPr>
      </w:pPr>
      <w:r w:rsidRPr="002F4C1A">
        <w:rPr>
          <w:rFonts w:eastAsia="Times New Roman"/>
          <w:b/>
          <w:bCs/>
        </w:rPr>
        <w:t xml:space="preserve">Block </w:t>
      </w:r>
      <w:proofErr w:type="gramStart"/>
      <w:r w:rsidRPr="002F4C1A">
        <w:rPr>
          <w:rFonts w:eastAsia="Times New Roman"/>
          <w:b/>
          <w:bCs/>
        </w:rPr>
        <w:t>F.SrcMAC</w:t>
      </w:r>
      <w:proofErr w:type="gramEnd"/>
      <w:r w:rsidRPr="002F4C1A">
        <w:rPr>
          <w:rFonts w:eastAsia="Times New Roman"/>
        </w:rPr>
        <w:t>: If the MAC address is trying to use multiple IP addresses (indicating possible spoofing), block this MAC address from sending more data.</w:t>
      </w:r>
    </w:p>
    <w:p w14:paraId="3AABA6C6" w14:textId="5E2A183D" w:rsidR="002F4C1A" w:rsidRPr="002F4C1A" w:rsidRDefault="002F4C1A" w:rsidP="002F4C1A">
      <w:pPr>
        <w:pStyle w:val="ListParagraph"/>
        <w:numPr>
          <w:ilvl w:val="0"/>
          <w:numId w:val="57"/>
        </w:numPr>
        <w:spacing w:before="100" w:beforeAutospacing="1" w:after="100" w:afterAutospacing="1"/>
        <w:rPr>
          <w:rFonts w:eastAsia="Times New Roman"/>
        </w:rPr>
      </w:pPr>
      <w:r w:rsidRPr="002F4C1A">
        <w:rPr>
          <w:rFonts w:eastAsia="Times New Roman"/>
          <w:b/>
          <w:bCs/>
        </w:rPr>
        <w:t>End</w:t>
      </w:r>
      <w:r w:rsidRPr="002F4C1A">
        <w:rPr>
          <w:rFonts w:eastAsia="Times New Roman"/>
        </w:rPr>
        <w:t>: Finish the process and wait for the next flow.</w:t>
      </w:r>
    </w:p>
    <w:p w14:paraId="3279A661" w14:textId="77777777" w:rsidR="002F4C1A" w:rsidRDefault="002F4C1A" w:rsidP="009D0C99">
      <w:pPr>
        <w:pStyle w:val="ListParagraph"/>
        <w:pBdr>
          <w:bottom w:val="single" w:sz="6" w:space="1" w:color="auto"/>
        </w:pBdr>
        <w:ind w:left="0"/>
        <w:rPr>
          <w:noProof/>
          <w:color w:val="4472C4" w:themeColor="accent5"/>
        </w:rPr>
      </w:pPr>
    </w:p>
    <w:p w14:paraId="1E748E48" w14:textId="47FDCB5D" w:rsidR="004F6D40" w:rsidRPr="003A4916" w:rsidRDefault="005D0B71" w:rsidP="009D0C99">
      <w:pPr>
        <w:pStyle w:val="ListParagraph"/>
        <w:ind w:left="0"/>
        <w:rPr>
          <w:color w:val="4472C4" w:themeColor="accent5"/>
        </w:rPr>
      </w:pPr>
      <w:r w:rsidRPr="005D0B71">
        <w:rPr>
          <w:noProof/>
        </w:rPr>
        <w:drawing>
          <wp:anchor distT="0" distB="0" distL="114300" distR="114300" simplePos="0" relativeHeight="251743232" behindDoc="0" locked="0" layoutInCell="1" allowOverlap="1" wp14:anchorId="0F11DCCF" wp14:editId="4EC3D788">
            <wp:simplePos x="0" y="0"/>
            <wp:positionH relativeFrom="margin">
              <wp:align>left</wp:align>
            </wp:positionH>
            <wp:positionV relativeFrom="paragraph">
              <wp:posOffset>147955</wp:posOffset>
            </wp:positionV>
            <wp:extent cx="6553200" cy="3529330"/>
            <wp:effectExtent l="0" t="0" r="0" b="0"/>
            <wp:wrapNone/>
            <wp:docPr id="85672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23905" name=""/>
                    <pic:cNvPicPr/>
                  </pic:nvPicPr>
                  <pic:blipFill>
                    <a:blip r:embed="rId45"/>
                    <a:stretch>
                      <a:fillRect/>
                    </a:stretch>
                  </pic:blipFill>
                  <pic:spPr>
                    <a:xfrm>
                      <a:off x="0" y="0"/>
                      <a:ext cx="6553810" cy="3529659"/>
                    </a:xfrm>
                    <a:prstGeom prst="rect">
                      <a:avLst/>
                    </a:prstGeom>
                  </pic:spPr>
                </pic:pic>
              </a:graphicData>
            </a:graphic>
            <wp14:sizeRelH relativeFrom="page">
              <wp14:pctWidth>0</wp14:pctWidth>
            </wp14:sizeRelH>
            <wp14:sizeRelV relativeFrom="page">
              <wp14:pctHeight>0</wp14:pctHeight>
            </wp14:sizeRelV>
          </wp:anchor>
        </w:drawing>
      </w:r>
    </w:p>
    <w:p w14:paraId="2D9B1F47" w14:textId="6B80D1CE" w:rsidR="00D329C2" w:rsidRDefault="00D329C2" w:rsidP="004F6D40">
      <w:pPr>
        <w:pStyle w:val="ListParagraph"/>
        <w:ind w:left="0"/>
        <w:jc w:val="center"/>
      </w:pPr>
    </w:p>
    <w:p w14:paraId="68A609E6" w14:textId="77777777" w:rsidR="005D0B71" w:rsidRDefault="005D0B71" w:rsidP="004F6D40">
      <w:pPr>
        <w:pStyle w:val="ListParagraph"/>
        <w:ind w:left="0"/>
        <w:jc w:val="center"/>
      </w:pPr>
    </w:p>
    <w:p w14:paraId="7048012F" w14:textId="77777777" w:rsidR="005D0B71" w:rsidRDefault="005D0B71" w:rsidP="004F6D40">
      <w:pPr>
        <w:pStyle w:val="ListParagraph"/>
        <w:ind w:left="0"/>
        <w:jc w:val="center"/>
      </w:pPr>
    </w:p>
    <w:p w14:paraId="76D7D08C" w14:textId="77777777" w:rsidR="005D0B71" w:rsidRDefault="005D0B71" w:rsidP="004F6D40">
      <w:pPr>
        <w:pStyle w:val="ListParagraph"/>
        <w:ind w:left="0"/>
        <w:jc w:val="center"/>
      </w:pPr>
    </w:p>
    <w:p w14:paraId="5255FD0B" w14:textId="77777777" w:rsidR="005D0B71" w:rsidRDefault="005D0B71" w:rsidP="004F6D40">
      <w:pPr>
        <w:pStyle w:val="ListParagraph"/>
        <w:ind w:left="0"/>
        <w:jc w:val="center"/>
      </w:pPr>
    </w:p>
    <w:p w14:paraId="7C103A78" w14:textId="77777777" w:rsidR="005D0B71" w:rsidRDefault="005D0B71" w:rsidP="004F6D40">
      <w:pPr>
        <w:pStyle w:val="ListParagraph"/>
        <w:ind w:left="0"/>
        <w:jc w:val="center"/>
      </w:pPr>
    </w:p>
    <w:p w14:paraId="37C28258" w14:textId="77777777" w:rsidR="005D0B71" w:rsidRDefault="005D0B71" w:rsidP="004F6D40">
      <w:pPr>
        <w:pStyle w:val="ListParagraph"/>
        <w:ind w:left="0"/>
        <w:jc w:val="center"/>
      </w:pPr>
    </w:p>
    <w:p w14:paraId="2E6767DE" w14:textId="77777777" w:rsidR="005D0B71" w:rsidRDefault="005D0B71" w:rsidP="004F6D40">
      <w:pPr>
        <w:pStyle w:val="ListParagraph"/>
        <w:ind w:left="0"/>
        <w:jc w:val="center"/>
      </w:pPr>
    </w:p>
    <w:p w14:paraId="70254DE2" w14:textId="77777777" w:rsidR="005D0B71" w:rsidRDefault="005D0B71" w:rsidP="004F6D40">
      <w:pPr>
        <w:pStyle w:val="ListParagraph"/>
        <w:ind w:left="0"/>
        <w:jc w:val="center"/>
      </w:pPr>
    </w:p>
    <w:p w14:paraId="7AB13798" w14:textId="77777777" w:rsidR="005D0B71" w:rsidRDefault="005D0B71" w:rsidP="004F6D40">
      <w:pPr>
        <w:pStyle w:val="ListParagraph"/>
        <w:ind w:left="0"/>
        <w:jc w:val="center"/>
      </w:pPr>
    </w:p>
    <w:p w14:paraId="78DBACC5" w14:textId="77777777" w:rsidR="005D0B71" w:rsidRDefault="005D0B71" w:rsidP="004F6D40">
      <w:pPr>
        <w:pStyle w:val="ListParagraph"/>
        <w:ind w:left="0"/>
        <w:jc w:val="center"/>
      </w:pPr>
    </w:p>
    <w:p w14:paraId="30382FA9" w14:textId="77777777" w:rsidR="005D0B71" w:rsidRDefault="005D0B71" w:rsidP="004F6D40">
      <w:pPr>
        <w:pStyle w:val="ListParagraph"/>
        <w:ind w:left="0"/>
        <w:jc w:val="center"/>
      </w:pPr>
    </w:p>
    <w:p w14:paraId="066FDDA4" w14:textId="77777777" w:rsidR="005D0B71" w:rsidRDefault="005D0B71" w:rsidP="004F6D40">
      <w:pPr>
        <w:pStyle w:val="ListParagraph"/>
        <w:ind w:left="0"/>
        <w:jc w:val="center"/>
      </w:pPr>
    </w:p>
    <w:p w14:paraId="09156442" w14:textId="77777777" w:rsidR="005D0B71" w:rsidRDefault="005D0B71" w:rsidP="004F6D40">
      <w:pPr>
        <w:pStyle w:val="ListParagraph"/>
        <w:ind w:left="0"/>
        <w:jc w:val="center"/>
      </w:pPr>
    </w:p>
    <w:p w14:paraId="57117F27" w14:textId="77777777" w:rsidR="005D0B71" w:rsidRDefault="005D0B71" w:rsidP="004F6D40">
      <w:pPr>
        <w:pStyle w:val="ListParagraph"/>
        <w:ind w:left="0"/>
        <w:jc w:val="center"/>
      </w:pPr>
    </w:p>
    <w:p w14:paraId="438F13B0" w14:textId="77777777" w:rsidR="005D0B71" w:rsidRDefault="005D0B71" w:rsidP="004F6D40">
      <w:pPr>
        <w:pStyle w:val="ListParagraph"/>
        <w:ind w:left="0"/>
        <w:jc w:val="center"/>
      </w:pPr>
    </w:p>
    <w:p w14:paraId="2265D92D" w14:textId="77777777" w:rsidR="005D0B71" w:rsidRDefault="005D0B71" w:rsidP="004F6D40">
      <w:pPr>
        <w:pStyle w:val="ListParagraph"/>
        <w:ind w:left="0"/>
        <w:jc w:val="center"/>
      </w:pPr>
    </w:p>
    <w:p w14:paraId="71A9F63B" w14:textId="77777777" w:rsidR="005D0B71" w:rsidRDefault="005D0B71" w:rsidP="004F6D40">
      <w:pPr>
        <w:pStyle w:val="ListParagraph"/>
        <w:ind w:left="0"/>
        <w:jc w:val="center"/>
      </w:pPr>
    </w:p>
    <w:p w14:paraId="714294A7" w14:textId="77777777" w:rsidR="005D0B71" w:rsidRDefault="005D0B71" w:rsidP="004F6D40">
      <w:pPr>
        <w:pStyle w:val="ListParagraph"/>
        <w:ind w:left="0"/>
        <w:jc w:val="center"/>
      </w:pPr>
    </w:p>
    <w:p w14:paraId="19BAE962" w14:textId="77777777" w:rsidR="005D0B71" w:rsidRDefault="005D0B71" w:rsidP="004F6D40">
      <w:pPr>
        <w:pStyle w:val="ListParagraph"/>
        <w:ind w:left="0"/>
        <w:jc w:val="center"/>
      </w:pPr>
    </w:p>
    <w:p w14:paraId="11772B08" w14:textId="77777777" w:rsidR="005D0B71" w:rsidRDefault="005D0B71" w:rsidP="004F6D40">
      <w:pPr>
        <w:pStyle w:val="ListParagraph"/>
        <w:ind w:left="0"/>
        <w:jc w:val="center"/>
      </w:pPr>
    </w:p>
    <w:p w14:paraId="44C43BF9" w14:textId="77777777" w:rsidR="005D0B71" w:rsidRDefault="005D0B71" w:rsidP="004F6D40">
      <w:pPr>
        <w:pStyle w:val="ListParagraph"/>
        <w:ind w:left="0"/>
        <w:jc w:val="center"/>
      </w:pPr>
    </w:p>
    <w:p w14:paraId="5170E74E" w14:textId="77777777" w:rsidR="005D0B71" w:rsidRDefault="005D0B71" w:rsidP="004F6D40">
      <w:pPr>
        <w:pStyle w:val="ListParagraph"/>
        <w:ind w:left="0"/>
        <w:jc w:val="center"/>
      </w:pPr>
    </w:p>
    <w:p w14:paraId="3FA3CEC0" w14:textId="77777777" w:rsidR="005D0B71" w:rsidRDefault="005D0B71" w:rsidP="004F6D40">
      <w:pPr>
        <w:pStyle w:val="ListParagraph"/>
        <w:ind w:left="0"/>
        <w:jc w:val="center"/>
      </w:pPr>
    </w:p>
    <w:p w14:paraId="3CD19315" w14:textId="77777777" w:rsidR="005D0B71" w:rsidRDefault="005D0B71" w:rsidP="004F6D40">
      <w:pPr>
        <w:pStyle w:val="ListParagraph"/>
        <w:ind w:left="0"/>
        <w:jc w:val="center"/>
      </w:pPr>
    </w:p>
    <w:p w14:paraId="78010E12" w14:textId="6E19E81A" w:rsidR="005D0B71" w:rsidRDefault="005D0B71" w:rsidP="004F6D40">
      <w:pPr>
        <w:pStyle w:val="ListParagraph"/>
        <w:ind w:left="0"/>
        <w:jc w:val="center"/>
      </w:pPr>
      <w:r w:rsidRPr="005D0B71">
        <w:rPr>
          <w:noProof/>
        </w:rPr>
        <w:lastRenderedPageBreak/>
        <w:drawing>
          <wp:inline distT="0" distB="0" distL="0" distR="0" wp14:anchorId="0D83A835" wp14:editId="291FF34C">
            <wp:extent cx="6583680" cy="4781550"/>
            <wp:effectExtent l="0" t="0" r="7620" b="0"/>
            <wp:docPr id="186490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07174" name=""/>
                    <pic:cNvPicPr/>
                  </pic:nvPicPr>
                  <pic:blipFill>
                    <a:blip r:embed="rId46"/>
                    <a:stretch>
                      <a:fillRect/>
                    </a:stretch>
                  </pic:blipFill>
                  <pic:spPr>
                    <a:xfrm>
                      <a:off x="0" y="0"/>
                      <a:ext cx="6583680" cy="4781550"/>
                    </a:xfrm>
                    <a:prstGeom prst="rect">
                      <a:avLst/>
                    </a:prstGeom>
                  </pic:spPr>
                </pic:pic>
              </a:graphicData>
            </a:graphic>
          </wp:inline>
        </w:drawing>
      </w:r>
    </w:p>
    <w:p w14:paraId="24440473" w14:textId="72EA2F25" w:rsidR="005D0B71" w:rsidRDefault="005D0B71" w:rsidP="004F6D40">
      <w:pPr>
        <w:pStyle w:val="ListParagraph"/>
        <w:ind w:left="0"/>
        <w:jc w:val="center"/>
      </w:pPr>
      <w:r w:rsidRPr="005D0B71">
        <w:rPr>
          <w:noProof/>
        </w:rPr>
        <w:drawing>
          <wp:anchor distT="0" distB="0" distL="114300" distR="114300" simplePos="0" relativeHeight="251744256" behindDoc="0" locked="0" layoutInCell="1" allowOverlap="1" wp14:anchorId="7BA60949" wp14:editId="4A306947">
            <wp:simplePos x="0" y="0"/>
            <wp:positionH relativeFrom="margin">
              <wp:posOffset>520065</wp:posOffset>
            </wp:positionH>
            <wp:positionV relativeFrom="paragraph">
              <wp:posOffset>436879</wp:posOffset>
            </wp:positionV>
            <wp:extent cx="5772150" cy="3868143"/>
            <wp:effectExtent l="0" t="0" r="0" b="0"/>
            <wp:wrapNone/>
            <wp:docPr id="9762675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267508" name="Picture 1" descr="A screenshot of a computer program&#10;&#10;Description automatically generated"/>
                    <pic:cNvPicPr/>
                  </pic:nvPicPr>
                  <pic:blipFill>
                    <a:blip r:embed="rId47"/>
                    <a:stretch>
                      <a:fillRect/>
                    </a:stretch>
                  </pic:blipFill>
                  <pic:spPr>
                    <a:xfrm>
                      <a:off x="0" y="0"/>
                      <a:ext cx="5798322" cy="3885682"/>
                    </a:xfrm>
                    <a:prstGeom prst="rect">
                      <a:avLst/>
                    </a:prstGeom>
                  </pic:spPr>
                </pic:pic>
              </a:graphicData>
            </a:graphic>
            <wp14:sizeRelH relativeFrom="page">
              <wp14:pctWidth>0</wp14:pctWidth>
            </wp14:sizeRelH>
            <wp14:sizeRelV relativeFrom="page">
              <wp14:pctHeight>0</wp14:pctHeight>
            </wp14:sizeRelV>
          </wp:anchor>
        </w:drawing>
      </w:r>
    </w:p>
    <w:p w14:paraId="07928D15" w14:textId="77777777" w:rsidR="005D0B71" w:rsidRDefault="005D0B71" w:rsidP="004F6D40">
      <w:pPr>
        <w:pStyle w:val="ListParagraph"/>
        <w:keepNext/>
        <w:ind w:left="0"/>
        <w:jc w:val="center"/>
      </w:pPr>
    </w:p>
    <w:p w14:paraId="56669D64" w14:textId="77777777" w:rsidR="00E337D0" w:rsidRDefault="00E337D0" w:rsidP="004F6D40">
      <w:pPr>
        <w:pStyle w:val="ListParagraph"/>
        <w:keepNext/>
        <w:ind w:left="0"/>
        <w:jc w:val="center"/>
      </w:pPr>
    </w:p>
    <w:p w14:paraId="5096AFFE" w14:textId="77777777" w:rsidR="00E337D0" w:rsidRDefault="00E337D0" w:rsidP="004F6D40">
      <w:pPr>
        <w:pStyle w:val="ListParagraph"/>
        <w:keepNext/>
        <w:ind w:left="0"/>
        <w:jc w:val="center"/>
      </w:pPr>
    </w:p>
    <w:p w14:paraId="2210B03C" w14:textId="77777777" w:rsidR="00E337D0" w:rsidRDefault="00E337D0" w:rsidP="004F6D40">
      <w:pPr>
        <w:pStyle w:val="ListParagraph"/>
        <w:keepNext/>
        <w:ind w:left="0"/>
        <w:jc w:val="center"/>
      </w:pPr>
    </w:p>
    <w:p w14:paraId="0E4289D5" w14:textId="77777777" w:rsidR="00E337D0" w:rsidRDefault="00E337D0" w:rsidP="004F6D40">
      <w:pPr>
        <w:pStyle w:val="ListParagraph"/>
        <w:keepNext/>
        <w:ind w:left="0"/>
        <w:jc w:val="center"/>
      </w:pPr>
    </w:p>
    <w:p w14:paraId="253BF793" w14:textId="77777777" w:rsidR="00E337D0" w:rsidRDefault="00E337D0" w:rsidP="004F6D40">
      <w:pPr>
        <w:pStyle w:val="ListParagraph"/>
        <w:keepNext/>
        <w:ind w:left="0"/>
        <w:jc w:val="center"/>
      </w:pPr>
    </w:p>
    <w:p w14:paraId="69FD3D37" w14:textId="77777777" w:rsidR="00E337D0" w:rsidRDefault="00E337D0" w:rsidP="004F6D40">
      <w:pPr>
        <w:pStyle w:val="ListParagraph"/>
        <w:keepNext/>
        <w:ind w:left="0"/>
        <w:jc w:val="center"/>
      </w:pPr>
    </w:p>
    <w:p w14:paraId="19D3BB24" w14:textId="77777777" w:rsidR="00E337D0" w:rsidRDefault="00E337D0" w:rsidP="004F6D40">
      <w:pPr>
        <w:pStyle w:val="ListParagraph"/>
        <w:keepNext/>
        <w:ind w:left="0"/>
        <w:jc w:val="center"/>
      </w:pPr>
    </w:p>
    <w:p w14:paraId="3F8B8D7F" w14:textId="77777777" w:rsidR="00E337D0" w:rsidRDefault="00E337D0" w:rsidP="004B7CB7">
      <w:pPr>
        <w:pStyle w:val="ListParagraph"/>
        <w:keepNext/>
        <w:ind w:left="0"/>
      </w:pPr>
    </w:p>
    <w:p w14:paraId="5050750F" w14:textId="77777777" w:rsidR="00E337D0" w:rsidRDefault="00E337D0" w:rsidP="004F6D40">
      <w:pPr>
        <w:pStyle w:val="ListParagraph"/>
        <w:keepNext/>
        <w:ind w:left="0"/>
        <w:jc w:val="center"/>
      </w:pPr>
    </w:p>
    <w:p w14:paraId="70943AFF" w14:textId="77777777" w:rsidR="00E337D0" w:rsidRDefault="00E337D0" w:rsidP="004F6D40">
      <w:pPr>
        <w:pStyle w:val="ListParagraph"/>
        <w:keepNext/>
        <w:ind w:left="0"/>
        <w:jc w:val="center"/>
      </w:pPr>
    </w:p>
    <w:p w14:paraId="7D184262" w14:textId="77777777" w:rsidR="00E337D0" w:rsidRDefault="00E337D0" w:rsidP="004F6D40">
      <w:pPr>
        <w:pStyle w:val="ListParagraph"/>
        <w:keepNext/>
        <w:ind w:left="0"/>
        <w:jc w:val="center"/>
      </w:pPr>
    </w:p>
    <w:p w14:paraId="6B793DEE" w14:textId="77777777" w:rsidR="00E337D0" w:rsidRDefault="00E337D0" w:rsidP="004F6D40">
      <w:pPr>
        <w:pStyle w:val="ListParagraph"/>
        <w:keepNext/>
        <w:ind w:left="0"/>
        <w:jc w:val="center"/>
      </w:pPr>
    </w:p>
    <w:p w14:paraId="141CF5DC" w14:textId="77777777" w:rsidR="004B7CB7" w:rsidRDefault="004B7CB7" w:rsidP="004F6D40">
      <w:pPr>
        <w:pStyle w:val="ListParagraph"/>
        <w:keepNext/>
        <w:ind w:left="0"/>
        <w:jc w:val="center"/>
      </w:pPr>
    </w:p>
    <w:p w14:paraId="3CB7A86E" w14:textId="77777777" w:rsidR="004B7CB7" w:rsidRDefault="004B7CB7" w:rsidP="004F6D40">
      <w:pPr>
        <w:pStyle w:val="ListParagraph"/>
        <w:keepNext/>
        <w:ind w:left="0"/>
        <w:jc w:val="center"/>
      </w:pPr>
    </w:p>
    <w:p w14:paraId="67FA722E" w14:textId="77777777" w:rsidR="004B7CB7" w:rsidRDefault="004B7CB7" w:rsidP="004F6D40">
      <w:pPr>
        <w:pStyle w:val="ListParagraph"/>
        <w:keepNext/>
        <w:ind w:left="0"/>
        <w:jc w:val="center"/>
      </w:pPr>
    </w:p>
    <w:p w14:paraId="7BC1C7AE" w14:textId="77777777" w:rsidR="004B7CB7" w:rsidRDefault="004B7CB7" w:rsidP="004F6D40">
      <w:pPr>
        <w:pStyle w:val="ListParagraph"/>
        <w:keepNext/>
        <w:ind w:left="0"/>
        <w:jc w:val="center"/>
      </w:pPr>
    </w:p>
    <w:p w14:paraId="76063EB9" w14:textId="77777777" w:rsidR="004B7CB7" w:rsidRDefault="004B7CB7" w:rsidP="004F6D40">
      <w:pPr>
        <w:pStyle w:val="ListParagraph"/>
        <w:keepNext/>
        <w:ind w:left="0"/>
        <w:jc w:val="center"/>
      </w:pPr>
    </w:p>
    <w:p w14:paraId="09F3F462" w14:textId="77777777" w:rsidR="004B7CB7" w:rsidRDefault="004B7CB7" w:rsidP="004F6D40">
      <w:pPr>
        <w:pStyle w:val="ListParagraph"/>
        <w:keepNext/>
        <w:ind w:left="0"/>
        <w:jc w:val="center"/>
      </w:pPr>
    </w:p>
    <w:p w14:paraId="7F6E58E3" w14:textId="77777777" w:rsidR="004B7CB7" w:rsidRDefault="004B7CB7" w:rsidP="004F6D40">
      <w:pPr>
        <w:pStyle w:val="ListParagraph"/>
        <w:keepNext/>
        <w:ind w:left="0"/>
        <w:jc w:val="center"/>
      </w:pPr>
    </w:p>
    <w:p w14:paraId="21BBC5E3" w14:textId="77777777" w:rsidR="004B7CB7" w:rsidRDefault="004B7CB7" w:rsidP="004F6D40">
      <w:pPr>
        <w:pStyle w:val="ListParagraph"/>
        <w:keepNext/>
        <w:ind w:left="0"/>
        <w:jc w:val="center"/>
      </w:pPr>
    </w:p>
    <w:p w14:paraId="75AE167B" w14:textId="77777777" w:rsidR="004B7CB7" w:rsidRDefault="004B7CB7" w:rsidP="004F6D40">
      <w:pPr>
        <w:pStyle w:val="ListParagraph"/>
        <w:keepNext/>
        <w:ind w:left="0"/>
        <w:jc w:val="center"/>
      </w:pPr>
    </w:p>
    <w:p w14:paraId="73AA8B5A" w14:textId="77777777" w:rsidR="004B7CB7" w:rsidRDefault="004B7CB7" w:rsidP="004F6D40">
      <w:pPr>
        <w:pStyle w:val="ListParagraph"/>
        <w:keepNext/>
        <w:ind w:left="0"/>
        <w:jc w:val="center"/>
      </w:pPr>
    </w:p>
    <w:p w14:paraId="139A7434" w14:textId="4125AB10" w:rsidR="004F6D40" w:rsidRDefault="004F6D40" w:rsidP="004F6D40">
      <w:pPr>
        <w:pStyle w:val="ListParagraph"/>
        <w:keepNext/>
        <w:ind w:left="0"/>
        <w:jc w:val="center"/>
      </w:pPr>
    </w:p>
    <w:p w14:paraId="22C38F52" w14:textId="112B74C8" w:rsidR="00FB36EA" w:rsidRDefault="00D979B4" w:rsidP="00D979B4">
      <w:pPr>
        <w:ind w:left="0"/>
      </w:pPr>
      <w:r>
        <w:t xml:space="preserve">Please find below the screenshots </w:t>
      </w:r>
      <w:r w:rsidR="00E51CCE">
        <w:t>that demonstrate the mitigation of the two attacks.</w:t>
      </w:r>
    </w:p>
    <w:p w14:paraId="5825DBB2" w14:textId="7D76183A" w:rsidR="00E51CCE" w:rsidRDefault="00E51CCE" w:rsidP="00D979B4">
      <w:pPr>
        <w:ind w:left="0"/>
      </w:pPr>
    </w:p>
    <w:p w14:paraId="368C53FE" w14:textId="77777777" w:rsidR="00FC7082" w:rsidRDefault="00FC7082" w:rsidP="00D979B4">
      <w:pPr>
        <w:ind w:left="0"/>
      </w:pPr>
    </w:p>
    <w:p w14:paraId="6CAB4533" w14:textId="4C7BBDE6" w:rsidR="00E51CCE" w:rsidRDefault="00FC7082" w:rsidP="00492DE9">
      <w:pPr>
        <w:pStyle w:val="Heading3"/>
        <w:numPr>
          <w:ilvl w:val="2"/>
          <w:numId w:val="52"/>
        </w:numPr>
      </w:pPr>
      <w:bookmarkStart w:id="16" w:name="_Toc75762408"/>
      <w:r>
        <w:t>IP Spoofing Attack Mitigation</w:t>
      </w:r>
      <w:bookmarkEnd w:id="16"/>
    </w:p>
    <w:p w14:paraId="3198B6A6" w14:textId="462C99ED" w:rsidR="00FC7082" w:rsidRDefault="00FC7082" w:rsidP="00D979B4">
      <w:pPr>
        <w:ind w:left="0"/>
      </w:pPr>
    </w:p>
    <w:p w14:paraId="2678CD93" w14:textId="189A1090" w:rsidR="00CE204F" w:rsidRDefault="00FC7082" w:rsidP="001E3CF8">
      <w:pPr>
        <w:ind w:left="0"/>
      </w:pPr>
      <w:r>
        <w:t>I have done my best to illustrate the software working properly, I hope this comes through as clear enough.</w:t>
      </w:r>
    </w:p>
    <w:p w14:paraId="286012AB" w14:textId="1E53C98E" w:rsidR="00FC7082" w:rsidRDefault="00FC7082" w:rsidP="001E3CF8">
      <w:pPr>
        <w:ind w:left="0"/>
      </w:pPr>
    </w:p>
    <w:p w14:paraId="780AF92F" w14:textId="625B2D6B" w:rsidR="00844D28" w:rsidRDefault="00844D28" w:rsidP="001E3CF8">
      <w:pPr>
        <w:ind w:left="0"/>
      </w:pPr>
      <w:r>
        <w:rPr>
          <w:noProof/>
        </w:rPr>
        <mc:AlternateContent>
          <mc:Choice Requires="wpg">
            <w:drawing>
              <wp:anchor distT="0" distB="0" distL="114300" distR="114300" simplePos="0" relativeHeight="251742208" behindDoc="0" locked="0" layoutInCell="1" allowOverlap="1" wp14:anchorId="5EEA4FDD" wp14:editId="2F2C3A43">
                <wp:simplePos x="0" y="0"/>
                <wp:positionH relativeFrom="column">
                  <wp:posOffset>510540</wp:posOffset>
                </wp:positionH>
                <wp:positionV relativeFrom="paragraph">
                  <wp:posOffset>11431</wp:posOffset>
                </wp:positionV>
                <wp:extent cx="5181600" cy="2228850"/>
                <wp:effectExtent l="0" t="0" r="0" b="0"/>
                <wp:wrapNone/>
                <wp:docPr id="777637843" name="Group 41"/>
                <wp:cNvGraphicFramePr/>
                <a:graphic xmlns:a="http://schemas.openxmlformats.org/drawingml/2006/main">
                  <a:graphicData uri="http://schemas.microsoft.com/office/word/2010/wordprocessingGroup">
                    <wpg:wgp>
                      <wpg:cNvGrpSpPr/>
                      <wpg:grpSpPr>
                        <a:xfrm>
                          <a:off x="0" y="0"/>
                          <a:ext cx="5181600" cy="2228850"/>
                          <a:chOff x="0" y="0"/>
                          <a:chExt cx="4562475" cy="2715895"/>
                        </a:xfrm>
                      </wpg:grpSpPr>
                      <pic:pic xmlns:pic="http://schemas.openxmlformats.org/drawingml/2006/picture">
                        <pic:nvPicPr>
                          <pic:cNvPr id="1741826289" name="Picture 1"/>
                          <pic:cNvPicPr>
                            <a:picLocks noChangeAspect="1"/>
                          </pic:cNvPicPr>
                        </pic:nvPicPr>
                        <pic:blipFill>
                          <a:blip r:embed="rId48"/>
                          <a:stretch>
                            <a:fillRect/>
                          </a:stretch>
                        </pic:blipFill>
                        <pic:spPr>
                          <a:xfrm>
                            <a:off x="0" y="0"/>
                            <a:ext cx="4562475" cy="2404745"/>
                          </a:xfrm>
                          <a:prstGeom prst="rect">
                            <a:avLst/>
                          </a:prstGeom>
                        </pic:spPr>
                      </pic:pic>
                      <wps:wsp>
                        <wps:cNvPr id="643407116" name="Text Box 1"/>
                        <wps:cNvSpPr txBox="1"/>
                        <wps:spPr>
                          <a:xfrm>
                            <a:off x="0" y="2457450"/>
                            <a:ext cx="4562475" cy="258445"/>
                          </a:xfrm>
                          <a:prstGeom prst="rect">
                            <a:avLst/>
                          </a:prstGeom>
                          <a:solidFill>
                            <a:prstClr val="white"/>
                          </a:solidFill>
                          <a:ln>
                            <a:noFill/>
                          </a:ln>
                        </wps:spPr>
                        <wps:txbx>
                          <w:txbxContent>
                            <w:p w14:paraId="220EC3DE" w14:textId="76778AC2" w:rsidR="00844D28" w:rsidRPr="00972CD6" w:rsidRDefault="00844D28" w:rsidP="00844D28">
                              <w:pPr>
                                <w:pStyle w:val="Caption"/>
                                <w:rPr>
                                  <w:sz w:val="20"/>
                                  <w:szCs w:val="20"/>
                                </w:rPr>
                              </w:pPr>
                              <w:r>
                                <w:t xml:space="preserve">Figure </w:t>
                              </w:r>
                              <w:r>
                                <w:fldChar w:fldCharType="begin"/>
                              </w:r>
                              <w:r>
                                <w:instrText xml:space="preserve"> SEQ Figure \* ARABIC </w:instrText>
                              </w:r>
                              <w:r>
                                <w:fldChar w:fldCharType="separate"/>
                              </w:r>
                              <w:r w:rsidR="00BE270B">
                                <w:rPr>
                                  <w:noProof/>
                                </w:rPr>
                                <w:t>19</w:t>
                              </w:r>
                              <w:r>
                                <w:fldChar w:fldCharType="end"/>
                              </w:r>
                              <w:r>
                                <w:t>-</w:t>
                              </w:r>
                              <w:r w:rsidRPr="006418B3">
                                <w:t xml:space="preserve"> IP Spoofing - Running POX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EA4FDD" id="Group 41" o:spid="_x0000_s1072" style="position:absolute;margin-left:40.2pt;margin-top:.9pt;width:408pt;height:175.5pt;z-index:251742208;mso-width-relative:margin;mso-height-relative:margin" coordsize="45624,27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">
                <v:shape id="Picture 1" o:spid="_x0000_s1073" type="#_x0000_t75" style="position:absolute;width:45624;height:2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">
                  <v:imagedata r:id="rId49" o:title=""/>
                </v:shape>
                <v:shape id="_x0000_s1074" type="#_x0000_t202" style="position:absolute;top:24574;width:4562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" stroked="f">
                  <v:textbox inset="0,0,0,0">
                    <w:txbxContent>
                      <w:p w14:paraId="220EC3DE" w14:textId="76778AC2" w:rsidR="00844D28" w:rsidRPr="00972CD6" w:rsidRDefault="00844D28" w:rsidP="00844D28">
                        <w:pPr>
                          <w:pStyle w:val="Caption"/>
                          <w:rPr>
                            <w:sz w:val="20"/>
                            <w:szCs w:val="20"/>
                          </w:rPr>
                        </w:pPr>
                        <w:r>
                          <w:t xml:space="preserve">Figure </w:t>
                        </w:r>
                        <w:r>
                          <w:fldChar w:fldCharType="begin"/>
                        </w:r>
                        <w:r>
                          <w:instrText xml:space="preserve"> SEQ Figure \* ARABIC </w:instrText>
                        </w:r>
                        <w:r>
                          <w:fldChar w:fldCharType="separate"/>
                        </w:r>
                        <w:r w:rsidR="00BE270B">
                          <w:rPr>
                            <w:noProof/>
                          </w:rPr>
                          <w:t>19</w:t>
                        </w:r>
                        <w:r>
                          <w:fldChar w:fldCharType="end"/>
                        </w:r>
                        <w:r>
                          <w:t>-</w:t>
                        </w:r>
                        <w:r w:rsidRPr="006418B3">
                          <w:t xml:space="preserve"> IP Spoofing - Running POX</w:t>
                        </w:r>
                      </w:p>
                    </w:txbxContent>
                  </v:textbox>
                </v:shape>
              </v:group>
            </w:pict>
          </mc:Fallback>
        </mc:AlternateContent>
      </w:r>
    </w:p>
    <w:p w14:paraId="5B363229" w14:textId="4F2D573A" w:rsidR="00844D28" w:rsidRDefault="00844D28" w:rsidP="001E3CF8">
      <w:pPr>
        <w:ind w:left="0"/>
      </w:pPr>
    </w:p>
    <w:p w14:paraId="347660B9" w14:textId="77777777" w:rsidR="00844D28" w:rsidRDefault="00844D28" w:rsidP="001E3CF8">
      <w:pPr>
        <w:ind w:left="0"/>
      </w:pPr>
    </w:p>
    <w:p w14:paraId="34BA21AB" w14:textId="77777777" w:rsidR="00844D28" w:rsidRDefault="00844D28" w:rsidP="001E3CF8">
      <w:pPr>
        <w:ind w:left="0"/>
      </w:pPr>
    </w:p>
    <w:p w14:paraId="1EC2001C" w14:textId="77777777" w:rsidR="00844D28" w:rsidRDefault="00844D28" w:rsidP="001E3CF8">
      <w:pPr>
        <w:ind w:left="0"/>
      </w:pPr>
    </w:p>
    <w:p w14:paraId="540312AE" w14:textId="77777777" w:rsidR="00844D28" w:rsidRDefault="00844D28" w:rsidP="001E3CF8">
      <w:pPr>
        <w:ind w:left="0"/>
      </w:pPr>
    </w:p>
    <w:p w14:paraId="6AAEE163" w14:textId="77777777" w:rsidR="00844D28" w:rsidRDefault="00844D28" w:rsidP="001E3CF8">
      <w:pPr>
        <w:ind w:left="0"/>
      </w:pPr>
    </w:p>
    <w:p w14:paraId="529FA0A7" w14:textId="77777777" w:rsidR="00844D28" w:rsidRDefault="00844D28" w:rsidP="001E3CF8">
      <w:pPr>
        <w:ind w:left="0"/>
      </w:pPr>
    </w:p>
    <w:p w14:paraId="215541F9" w14:textId="77777777" w:rsidR="00844D28" w:rsidRDefault="00844D28" w:rsidP="001E3CF8">
      <w:pPr>
        <w:ind w:left="0"/>
      </w:pPr>
    </w:p>
    <w:p w14:paraId="07BA3FF8" w14:textId="77777777" w:rsidR="00844D28" w:rsidRDefault="00844D28" w:rsidP="001E3CF8">
      <w:pPr>
        <w:ind w:left="0"/>
      </w:pPr>
    </w:p>
    <w:p w14:paraId="778FBE67" w14:textId="77777777" w:rsidR="00844D28" w:rsidRDefault="00844D28" w:rsidP="001E3CF8">
      <w:pPr>
        <w:ind w:left="0"/>
      </w:pPr>
    </w:p>
    <w:p w14:paraId="6ECA3E6F" w14:textId="77777777" w:rsidR="00844D28" w:rsidRDefault="00844D28" w:rsidP="001E3CF8">
      <w:pPr>
        <w:ind w:left="0"/>
      </w:pPr>
    </w:p>
    <w:p w14:paraId="54C165E5" w14:textId="77777777" w:rsidR="00844D28" w:rsidRDefault="00844D28" w:rsidP="001E3CF8">
      <w:pPr>
        <w:ind w:left="0"/>
      </w:pPr>
    </w:p>
    <w:p w14:paraId="2BEA5A56" w14:textId="6881AC0E" w:rsidR="00844D28" w:rsidRDefault="00844D28" w:rsidP="001E3CF8">
      <w:pPr>
        <w:ind w:left="0"/>
      </w:pPr>
    </w:p>
    <w:p w14:paraId="681BAAA1" w14:textId="77777777" w:rsidR="00844D28" w:rsidRDefault="00844D28" w:rsidP="001E3CF8">
      <w:pPr>
        <w:ind w:left="0"/>
      </w:pPr>
    </w:p>
    <w:p w14:paraId="79B87C51" w14:textId="77777777" w:rsidR="00844D28" w:rsidRDefault="00844D28" w:rsidP="001E3CF8">
      <w:pPr>
        <w:ind w:left="0"/>
      </w:pPr>
    </w:p>
    <w:p w14:paraId="790DE894" w14:textId="5FB29CBD" w:rsidR="00D13175" w:rsidRDefault="00D13175" w:rsidP="00D13175">
      <w:pPr>
        <w:keepNext/>
        <w:ind w:left="0"/>
        <w:jc w:val="center"/>
      </w:pPr>
    </w:p>
    <w:p w14:paraId="062909F5" w14:textId="77777777" w:rsidR="00D13175" w:rsidRDefault="00D13175" w:rsidP="00D13175">
      <w:pPr>
        <w:keepNext/>
        <w:ind w:left="0"/>
        <w:jc w:val="center"/>
      </w:pPr>
      <w:r>
        <w:rPr>
          <w:noProof/>
        </w:rPr>
        <w:drawing>
          <wp:inline distT="0" distB="0" distL="0" distR="0" wp14:anchorId="78D255C0" wp14:editId="12854AB1">
            <wp:extent cx="6583680" cy="240220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83680" cy="2402205"/>
                    </a:xfrm>
                    <a:prstGeom prst="rect">
                      <a:avLst/>
                    </a:prstGeom>
                    <a:noFill/>
                    <a:ln>
                      <a:noFill/>
                    </a:ln>
                  </pic:spPr>
                </pic:pic>
              </a:graphicData>
            </a:graphic>
          </wp:inline>
        </w:drawing>
      </w:r>
    </w:p>
    <w:p w14:paraId="6D2A52A1" w14:textId="18CD9193" w:rsidR="00FC7082" w:rsidRDefault="00D13175" w:rsidP="00D13175">
      <w:pPr>
        <w:pStyle w:val="Caption"/>
        <w:jc w:val="center"/>
      </w:pPr>
      <w:bookmarkStart w:id="17" w:name="_Toc75762359"/>
      <w:r>
        <w:t xml:space="preserve">Figure </w:t>
      </w:r>
      <w:r w:rsidR="003260F9">
        <w:fldChar w:fldCharType="begin"/>
      </w:r>
      <w:r w:rsidR="003260F9">
        <w:instrText xml:space="preserve"> SEQ Figure \* ARABIC </w:instrText>
      </w:r>
      <w:r w:rsidR="003260F9">
        <w:fldChar w:fldCharType="separate"/>
      </w:r>
      <w:r w:rsidR="00BE270B">
        <w:rPr>
          <w:noProof/>
        </w:rPr>
        <w:t>20</w:t>
      </w:r>
      <w:r w:rsidR="003260F9">
        <w:rPr>
          <w:noProof/>
        </w:rPr>
        <w:fldChar w:fldCharType="end"/>
      </w:r>
      <w:r w:rsidRPr="00446A5C">
        <w:t xml:space="preserve"> - IP Spoofing - </w:t>
      </w:r>
      <w:r>
        <w:t>h1 and h2 with their starting IPs and MAC addresses</w:t>
      </w:r>
      <w:bookmarkEnd w:id="17"/>
    </w:p>
    <w:p w14:paraId="32CDFDC1" w14:textId="28591A35" w:rsidR="00D13175" w:rsidRDefault="00D13175" w:rsidP="00D13175">
      <w:pPr>
        <w:keepNext/>
        <w:ind w:left="202"/>
      </w:pPr>
      <w:r>
        <w:t xml:space="preserve">As visible from the next two screenshots, hping3 is running a flood on one container, while the other </w:t>
      </w:r>
      <w:proofErr w:type="gramStart"/>
      <w:r>
        <w:t>is able to</w:t>
      </w:r>
      <w:proofErr w:type="gramEnd"/>
      <w:r>
        <w:t xml:space="preserve"> ping without issues, meaning that the OVS is not flooded.</w:t>
      </w:r>
    </w:p>
    <w:p w14:paraId="2341BB75" w14:textId="1D56515F" w:rsidR="00D13175" w:rsidRDefault="00D13175" w:rsidP="00D13175">
      <w:pPr>
        <w:keepNext/>
        <w:ind w:left="202"/>
      </w:pPr>
      <w:r>
        <w:t xml:space="preserve"> </w:t>
      </w:r>
      <w:r w:rsidR="003260F9" w:rsidRPr="003260F9">
        <w:rPr>
          <w:noProof/>
        </w:rPr>
        <w:drawing>
          <wp:inline distT="0" distB="0" distL="0" distR="0" wp14:anchorId="137C7A70" wp14:editId="1C862117">
            <wp:extent cx="6467475" cy="4876806"/>
            <wp:effectExtent l="0" t="0" r="0" b="0"/>
            <wp:docPr id="597056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56771" name=""/>
                    <pic:cNvPicPr/>
                  </pic:nvPicPr>
                  <pic:blipFill>
                    <a:blip r:embed="rId51"/>
                    <a:stretch>
                      <a:fillRect/>
                    </a:stretch>
                  </pic:blipFill>
                  <pic:spPr>
                    <a:xfrm>
                      <a:off x="0" y="0"/>
                      <a:ext cx="6484386" cy="4889558"/>
                    </a:xfrm>
                    <a:prstGeom prst="rect">
                      <a:avLst/>
                    </a:prstGeom>
                  </pic:spPr>
                </pic:pic>
              </a:graphicData>
            </a:graphic>
          </wp:inline>
        </w:drawing>
      </w:r>
    </w:p>
    <w:p w14:paraId="260D5051" w14:textId="03652832" w:rsidR="003260F9" w:rsidRDefault="00D13175" w:rsidP="003260F9">
      <w:pPr>
        <w:pStyle w:val="Caption"/>
        <w:jc w:val="center"/>
        <w:rPr>
          <w:noProof/>
        </w:rPr>
      </w:pPr>
      <w:bookmarkStart w:id="18" w:name="_Toc75762360"/>
      <w:r>
        <w:t xml:space="preserve">Figure </w:t>
      </w:r>
      <w:r w:rsidR="003260F9">
        <w:fldChar w:fldCharType="begin"/>
      </w:r>
      <w:r w:rsidR="003260F9">
        <w:instrText xml:space="preserve"> SEQ Figure \* ARABIC </w:instrText>
      </w:r>
      <w:r w:rsidR="003260F9">
        <w:fldChar w:fldCharType="separate"/>
      </w:r>
      <w:r w:rsidR="00BE270B">
        <w:rPr>
          <w:noProof/>
        </w:rPr>
        <w:t>21</w:t>
      </w:r>
      <w:r w:rsidR="003260F9">
        <w:rPr>
          <w:noProof/>
        </w:rPr>
        <w:fldChar w:fldCharType="end"/>
      </w:r>
      <w:r w:rsidRPr="000E767F">
        <w:t xml:space="preserve"> - IP Spoofing - </w:t>
      </w:r>
      <w:r>
        <w:t>Running hping3 on h</w:t>
      </w:r>
      <w:r w:rsidR="003260F9">
        <w:t>1</w:t>
      </w:r>
      <w:r>
        <w:t xml:space="preserve"> </w:t>
      </w:r>
      <w:r>
        <w:rPr>
          <w:noProof/>
        </w:rPr>
        <w:t>and running ping on h</w:t>
      </w:r>
      <w:bookmarkEnd w:id="18"/>
      <w:r w:rsidR="003260F9">
        <w:rPr>
          <w:noProof/>
        </w:rPr>
        <w:t>2</w:t>
      </w:r>
    </w:p>
    <w:p w14:paraId="6E64DA0A" w14:textId="77777777" w:rsidR="003260F9" w:rsidRDefault="003260F9" w:rsidP="003260F9"/>
    <w:p w14:paraId="08CD4E76" w14:textId="77777777" w:rsidR="003260F9" w:rsidRPr="003260F9" w:rsidRDefault="003260F9" w:rsidP="003260F9"/>
    <w:p w14:paraId="69050347" w14:textId="00D60E0D" w:rsidR="00E95833" w:rsidRPr="00715423" w:rsidRDefault="00715423" w:rsidP="00715423">
      <w:pPr>
        <w:spacing w:before="100" w:beforeAutospacing="1" w:after="100" w:afterAutospacing="1"/>
        <w:ind w:left="0"/>
        <w:rPr>
          <w:rFonts w:eastAsia="Times New Roman"/>
          <w:sz w:val="24"/>
          <w:szCs w:val="24"/>
        </w:rPr>
      </w:pPr>
      <w:r w:rsidRPr="00715423">
        <w:rPr>
          <w:rFonts w:eastAsia="Times New Roman"/>
          <w:sz w:val="24"/>
          <w:szCs w:val="24"/>
        </w:rPr>
        <w:t>This sets up a firewall using the POX OpenFlow controller framework. It monitors incoming packets, maintains a mapping of MAC addresses to IP addresses, detects IP spoofing attacks, and blocks or allows flows based on the detection results.</w:t>
      </w:r>
    </w:p>
    <w:p w14:paraId="70F36FD6" w14:textId="23020B88" w:rsidR="00E95833" w:rsidRDefault="00E95833" w:rsidP="0048356E"/>
    <w:p w14:paraId="62FAB75E" w14:textId="53DF381C" w:rsidR="00E95833" w:rsidRDefault="00E95833" w:rsidP="0048356E"/>
    <w:p w14:paraId="4F9D78B9" w14:textId="329CD371" w:rsidR="00E95833" w:rsidRDefault="00E95833" w:rsidP="0048356E"/>
    <w:p w14:paraId="4CFE4454" w14:textId="238B843D" w:rsidR="00E95833" w:rsidRDefault="00E95833" w:rsidP="0048356E"/>
    <w:p w14:paraId="24844991" w14:textId="29437AA8" w:rsidR="00E95833" w:rsidRDefault="00E95833" w:rsidP="0048356E">
      <w:r>
        <w:rPr>
          <w:noProof/>
        </w:rPr>
        <mc:AlternateContent>
          <mc:Choice Requires="wpg">
            <w:drawing>
              <wp:anchor distT="0" distB="0" distL="114300" distR="114300" simplePos="0" relativeHeight="251748352" behindDoc="0" locked="0" layoutInCell="1" allowOverlap="1" wp14:anchorId="6EB9A4AD" wp14:editId="3E439FB6">
                <wp:simplePos x="0" y="0"/>
                <wp:positionH relativeFrom="column">
                  <wp:posOffset>1053465</wp:posOffset>
                </wp:positionH>
                <wp:positionV relativeFrom="paragraph">
                  <wp:posOffset>11430</wp:posOffset>
                </wp:positionV>
                <wp:extent cx="5220970" cy="3963670"/>
                <wp:effectExtent l="0" t="0" r="0" b="0"/>
                <wp:wrapNone/>
                <wp:docPr id="1447411731" name="Group 23"/>
                <wp:cNvGraphicFramePr/>
                <a:graphic xmlns:a="http://schemas.openxmlformats.org/drawingml/2006/main">
                  <a:graphicData uri="http://schemas.microsoft.com/office/word/2010/wordprocessingGroup">
                    <wpg:wgp>
                      <wpg:cNvGrpSpPr/>
                      <wpg:grpSpPr>
                        <a:xfrm>
                          <a:off x="0" y="0"/>
                          <a:ext cx="5220970" cy="3963670"/>
                          <a:chOff x="0" y="0"/>
                          <a:chExt cx="5220970" cy="3963670"/>
                        </a:xfrm>
                      </wpg:grpSpPr>
                      <pic:pic xmlns:pic="http://schemas.openxmlformats.org/drawingml/2006/picture">
                        <pic:nvPicPr>
                          <pic:cNvPr id="165991666" name="Picture 22"/>
                          <pic:cNvPicPr>
                            <a:picLocks noChangeAspect="1"/>
                          </pic:cNvPicPr>
                        </pic:nvPicPr>
                        <pic:blipFill>
                          <a:blip r:embed="rId52"/>
                          <a:stretch>
                            <a:fillRect/>
                          </a:stretch>
                        </pic:blipFill>
                        <pic:spPr>
                          <a:xfrm>
                            <a:off x="0" y="0"/>
                            <a:ext cx="5220970" cy="3650615"/>
                          </a:xfrm>
                          <a:prstGeom prst="rect">
                            <a:avLst/>
                          </a:prstGeom>
                        </pic:spPr>
                      </pic:pic>
                      <wps:wsp>
                        <wps:cNvPr id="25198837" name="Text Box 1"/>
                        <wps:cNvSpPr txBox="1"/>
                        <wps:spPr>
                          <a:xfrm>
                            <a:off x="0" y="3705225"/>
                            <a:ext cx="5220970" cy="258445"/>
                          </a:xfrm>
                          <a:prstGeom prst="rect">
                            <a:avLst/>
                          </a:prstGeom>
                          <a:solidFill>
                            <a:prstClr val="white"/>
                          </a:solidFill>
                          <a:ln>
                            <a:noFill/>
                          </a:ln>
                        </wps:spPr>
                        <wps:txbx>
                          <w:txbxContent>
                            <w:p w14:paraId="1F99DC99" w14:textId="726666C9" w:rsidR="00E95833" w:rsidRPr="00ED327C" w:rsidRDefault="00E95833" w:rsidP="00E95833">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22</w:t>
                              </w:r>
                              <w:r>
                                <w:fldChar w:fldCharType="end"/>
                              </w:r>
                              <w:r>
                                <w:t>-</w:t>
                              </w:r>
                              <w:r w:rsidRPr="0098563B">
                                <w:t>IP Spoofing - debug messages showing malicious packets being blocked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B9A4AD" id="_x0000_s1075" style="position:absolute;left:0;text-align:left;margin-left:82.95pt;margin-top:.9pt;width:411.1pt;height:312.1pt;z-index:251748352" coordsize="52209,39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">
                <v:shape id="Picture 22" o:spid="_x0000_s1076" type="#_x0000_t75" style="position:absolute;width:52209;height:365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">
                  <v:imagedata r:id="rId53" o:title=""/>
                </v:shape>
                <v:shape id="_x0000_s1077" type="#_x0000_t202" style="position:absolute;top:37052;width:5220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" stroked="f">
                  <v:textbox style="mso-fit-shape-to-text:t" inset="0,0,0,0">
                    <w:txbxContent>
                      <w:p w14:paraId="1F99DC99" w14:textId="726666C9" w:rsidR="00E95833" w:rsidRPr="00ED327C" w:rsidRDefault="00E95833" w:rsidP="00E95833">
                        <w:pPr>
                          <w:pStyle w:val="Caption"/>
                          <w:rPr>
                            <w:noProof/>
                            <w:sz w:val="20"/>
                            <w:szCs w:val="20"/>
                          </w:rPr>
                        </w:pPr>
                        <w:r>
                          <w:t xml:space="preserve">Figure </w:t>
                        </w:r>
                        <w:r>
                          <w:fldChar w:fldCharType="begin"/>
                        </w:r>
                        <w:r>
                          <w:instrText xml:space="preserve"> SEQ Figure \* ARABIC </w:instrText>
                        </w:r>
                        <w:r>
                          <w:fldChar w:fldCharType="separate"/>
                        </w:r>
                        <w:r w:rsidR="00BE270B">
                          <w:rPr>
                            <w:noProof/>
                          </w:rPr>
                          <w:t>22</w:t>
                        </w:r>
                        <w:r>
                          <w:fldChar w:fldCharType="end"/>
                        </w:r>
                        <w:r>
                          <w:t>-</w:t>
                        </w:r>
                        <w:r w:rsidRPr="0098563B">
                          <w:t>IP Spoofing - debug messages showing malicious packets being blocked</w:t>
                        </w:r>
                      </w:p>
                    </w:txbxContent>
                  </v:textbox>
                </v:shape>
              </v:group>
            </w:pict>
          </mc:Fallback>
        </mc:AlternateContent>
      </w:r>
    </w:p>
    <w:p w14:paraId="603D8A3E" w14:textId="77777777" w:rsidR="00E95833" w:rsidRDefault="00E95833" w:rsidP="0048356E"/>
    <w:p w14:paraId="339F84B5" w14:textId="77777777" w:rsidR="00E95833" w:rsidRDefault="00E95833" w:rsidP="0048356E"/>
    <w:p w14:paraId="2EAE04C6" w14:textId="77777777" w:rsidR="00E95833" w:rsidRDefault="00E95833" w:rsidP="0048356E"/>
    <w:p w14:paraId="0B0170AD" w14:textId="0FBD1CEC" w:rsidR="00E95833" w:rsidRDefault="00E95833" w:rsidP="0048356E"/>
    <w:p w14:paraId="778453E4" w14:textId="77777777" w:rsidR="00E95833" w:rsidRDefault="00E95833" w:rsidP="0048356E"/>
    <w:p w14:paraId="6F0FA20D" w14:textId="77777777" w:rsidR="00E95833" w:rsidRDefault="00E95833" w:rsidP="0048356E"/>
    <w:p w14:paraId="3F4B813C" w14:textId="77777777" w:rsidR="00E95833" w:rsidRDefault="00E95833" w:rsidP="0048356E"/>
    <w:p w14:paraId="5C2269D0" w14:textId="77777777" w:rsidR="00E95833" w:rsidRDefault="00E95833" w:rsidP="0048356E"/>
    <w:p w14:paraId="1A3BCDC1" w14:textId="77777777" w:rsidR="00E95833" w:rsidRDefault="00E95833" w:rsidP="0048356E"/>
    <w:p w14:paraId="5AAD3911" w14:textId="77777777" w:rsidR="00E95833" w:rsidRDefault="00E95833" w:rsidP="0048356E"/>
    <w:p w14:paraId="57AC10ED" w14:textId="77777777" w:rsidR="00E95833" w:rsidRDefault="00E95833" w:rsidP="0048356E"/>
    <w:p w14:paraId="630CE1F7" w14:textId="77777777" w:rsidR="00E95833" w:rsidRDefault="00E95833" w:rsidP="0048356E"/>
    <w:p w14:paraId="097B6263" w14:textId="60018EE7" w:rsidR="00E95833" w:rsidRDefault="00E95833" w:rsidP="0048356E"/>
    <w:p w14:paraId="14C7FD5E" w14:textId="77777777" w:rsidR="00E95833" w:rsidRDefault="00E95833" w:rsidP="0048356E"/>
    <w:p w14:paraId="19237B7F" w14:textId="77777777" w:rsidR="00E95833" w:rsidRDefault="00E95833" w:rsidP="0048356E"/>
    <w:p w14:paraId="627ED385" w14:textId="77777777" w:rsidR="00E95833" w:rsidRDefault="00E95833" w:rsidP="0048356E"/>
    <w:p w14:paraId="3A8CF192" w14:textId="77777777" w:rsidR="00E95833" w:rsidRDefault="00E95833" w:rsidP="0048356E"/>
    <w:p w14:paraId="3D92C582" w14:textId="77777777" w:rsidR="00E95833" w:rsidRDefault="00E95833" w:rsidP="0048356E"/>
    <w:p w14:paraId="70311652" w14:textId="77777777" w:rsidR="00E95833" w:rsidRDefault="00E95833" w:rsidP="0048356E"/>
    <w:p w14:paraId="7037A181" w14:textId="77777777" w:rsidR="00E95833" w:rsidRDefault="00E95833" w:rsidP="0048356E"/>
    <w:p w14:paraId="0F5B4379" w14:textId="77777777" w:rsidR="00E95833" w:rsidRDefault="00E95833" w:rsidP="0048356E"/>
    <w:p w14:paraId="787468CF" w14:textId="77777777" w:rsidR="00E95833" w:rsidRDefault="00E95833" w:rsidP="0048356E"/>
    <w:p w14:paraId="1BCCBF35" w14:textId="77777777" w:rsidR="00E95833" w:rsidRDefault="00E95833" w:rsidP="0048356E"/>
    <w:p w14:paraId="0479CC6C" w14:textId="77777777" w:rsidR="00E95833" w:rsidRDefault="00E95833" w:rsidP="0048356E"/>
    <w:p w14:paraId="614FBF36" w14:textId="77777777" w:rsidR="00E95833" w:rsidRDefault="00E95833" w:rsidP="0048356E"/>
    <w:p w14:paraId="5719F2EC" w14:textId="77777777" w:rsidR="00E95833" w:rsidRDefault="00E95833" w:rsidP="0048356E"/>
    <w:p w14:paraId="408B8B87" w14:textId="77777777" w:rsidR="00E95833" w:rsidRDefault="00E95833" w:rsidP="0048356E"/>
    <w:p w14:paraId="31FF027B" w14:textId="77777777" w:rsidR="00E95833" w:rsidRPr="0048356E" w:rsidRDefault="00E95833" w:rsidP="0048356E"/>
    <w:p w14:paraId="4BD1471F" w14:textId="2B49A17D" w:rsidR="00FC7082" w:rsidRDefault="00FC7082" w:rsidP="00C17B17"/>
    <w:p w14:paraId="42C4F2C8" w14:textId="4B4B7864" w:rsidR="00FC7082" w:rsidRDefault="00FC7082" w:rsidP="00C17B17">
      <w:r>
        <w:t>Debug messages:</w:t>
      </w:r>
    </w:p>
    <w:p w14:paraId="295679A2" w14:textId="75850581" w:rsidR="00FC7082" w:rsidRDefault="00FC7082" w:rsidP="00C17B17"/>
    <w:p w14:paraId="35A9267E" w14:textId="77777777" w:rsidR="00E95833" w:rsidRPr="00E95833" w:rsidRDefault="00E95833" w:rsidP="00E95833">
      <w:pPr>
        <w:rPr>
          <w:rFonts w:ascii="Courier New" w:eastAsia="Times New Roman" w:hAnsi="Courier New" w:cs="Courier New"/>
          <w:sz w:val="18"/>
          <w:szCs w:val="18"/>
        </w:rPr>
      </w:pPr>
      <w:proofErr w:type="gramStart"/>
      <w:r w:rsidRPr="00E95833">
        <w:rPr>
          <w:rFonts w:ascii="Courier New" w:eastAsia="Times New Roman" w:hAnsi="Courier New" w:cs="Courier New"/>
          <w:sz w:val="18"/>
          <w:szCs w:val="18"/>
        </w:rPr>
        <w:t>DEBUG:forwarding</w:t>
      </w:r>
      <w:proofErr w:type="gramEnd"/>
      <w:r w:rsidRPr="00E95833">
        <w:rPr>
          <w:rFonts w:ascii="Courier New" w:eastAsia="Times New Roman" w:hAnsi="Courier New" w:cs="Courier New"/>
          <w:sz w:val="18"/>
          <w:szCs w:val="18"/>
        </w:rPr>
        <w:t>.Lspoof:Attack detected - flow to be blocked</w:t>
      </w:r>
    </w:p>
    <w:p w14:paraId="3536796E" w14:textId="77777777" w:rsidR="00E95833" w:rsidRPr="00E95833" w:rsidRDefault="00E95833" w:rsidP="00E95833">
      <w:pPr>
        <w:rPr>
          <w:rFonts w:ascii="Courier New" w:eastAsia="Times New Roman" w:hAnsi="Courier New" w:cs="Courier New"/>
          <w:sz w:val="18"/>
          <w:szCs w:val="18"/>
        </w:rPr>
      </w:pPr>
      <w:proofErr w:type="gramStart"/>
      <w:r w:rsidRPr="00E95833">
        <w:rPr>
          <w:rFonts w:ascii="Courier New" w:eastAsia="Times New Roman" w:hAnsi="Courier New" w:cs="Courier New"/>
          <w:sz w:val="18"/>
          <w:szCs w:val="18"/>
        </w:rPr>
        <w:t>DEBUG:forwarding</w:t>
      </w:r>
      <w:proofErr w:type="gramEnd"/>
      <w:r w:rsidRPr="00E95833">
        <w:rPr>
          <w:rFonts w:ascii="Courier New" w:eastAsia="Times New Roman" w:hAnsi="Courier New" w:cs="Courier New"/>
          <w:sz w:val="18"/>
          <w:szCs w:val="18"/>
        </w:rPr>
        <w:t>.l3_learning:1 2 IP 83.57.7.20 =&gt; 10.0.0.1</w:t>
      </w:r>
    </w:p>
    <w:p w14:paraId="05DD39A5" w14:textId="77777777" w:rsidR="00E95833" w:rsidRPr="00E95833" w:rsidRDefault="00E95833" w:rsidP="00E95833">
      <w:pPr>
        <w:rPr>
          <w:rFonts w:ascii="Courier New" w:eastAsia="Times New Roman" w:hAnsi="Courier New" w:cs="Courier New"/>
          <w:sz w:val="18"/>
          <w:szCs w:val="18"/>
        </w:rPr>
      </w:pPr>
      <w:proofErr w:type="gramStart"/>
      <w:r w:rsidRPr="00E95833">
        <w:rPr>
          <w:rFonts w:ascii="Courier New" w:eastAsia="Times New Roman" w:hAnsi="Courier New" w:cs="Courier New"/>
          <w:sz w:val="18"/>
          <w:szCs w:val="18"/>
        </w:rPr>
        <w:t>DEBUG:forwarding</w:t>
      </w:r>
      <w:proofErr w:type="gramEnd"/>
      <w:r w:rsidRPr="00E95833">
        <w:rPr>
          <w:rFonts w:ascii="Courier New" w:eastAsia="Times New Roman" w:hAnsi="Courier New" w:cs="Courier New"/>
          <w:sz w:val="18"/>
          <w:szCs w:val="18"/>
        </w:rPr>
        <w:t>.l3_learning:1 2 learned 83.57.7.20</w:t>
      </w:r>
    </w:p>
    <w:p w14:paraId="12F929C3" w14:textId="77777777" w:rsidR="00E95833" w:rsidRPr="00E95833" w:rsidRDefault="00E95833" w:rsidP="00E95833">
      <w:pPr>
        <w:rPr>
          <w:rFonts w:ascii="Courier New" w:eastAsia="Times New Roman" w:hAnsi="Courier New" w:cs="Courier New"/>
          <w:sz w:val="18"/>
          <w:szCs w:val="18"/>
        </w:rPr>
      </w:pPr>
      <w:proofErr w:type="gramStart"/>
      <w:r w:rsidRPr="00E95833">
        <w:rPr>
          <w:rFonts w:ascii="Courier New" w:eastAsia="Times New Roman" w:hAnsi="Courier New" w:cs="Courier New"/>
          <w:sz w:val="18"/>
          <w:szCs w:val="18"/>
        </w:rPr>
        <w:t>DEBUG:forwarding</w:t>
      </w:r>
      <w:proofErr w:type="gramEnd"/>
      <w:r w:rsidRPr="00E95833">
        <w:rPr>
          <w:rFonts w:ascii="Courier New" w:eastAsia="Times New Roman" w:hAnsi="Courier New" w:cs="Courier New"/>
          <w:sz w:val="18"/>
          <w:szCs w:val="18"/>
        </w:rPr>
        <w:t xml:space="preserve">.Lspoof:IP spoofing attempt! MAC </w:t>
      </w:r>
      <w:proofErr w:type="gramStart"/>
      <w:r w:rsidRPr="00E95833">
        <w:rPr>
          <w:rFonts w:ascii="Courier New" w:eastAsia="Times New Roman" w:hAnsi="Courier New" w:cs="Courier New"/>
          <w:sz w:val="18"/>
          <w:szCs w:val="18"/>
        </w:rPr>
        <w:t>00:00:00:00:00:02</w:t>
      </w:r>
      <w:proofErr w:type="gramEnd"/>
      <w:r w:rsidRPr="00E95833">
        <w:rPr>
          <w:rFonts w:ascii="Courier New" w:eastAsia="Times New Roman" w:hAnsi="Courier New" w:cs="Courier New"/>
          <w:sz w:val="18"/>
          <w:szCs w:val="18"/>
        </w:rPr>
        <w:t xml:space="preserve"> already present for IP 83.57.7.20</w:t>
      </w:r>
    </w:p>
    <w:p w14:paraId="52764DDD" w14:textId="34809688" w:rsidR="00336300" w:rsidRDefault="00E95833" w:rsidP="002F4C1A">
      <w:proofErr w:type="gramStart"/>
      <w:r w:rsidRPr="00E95833">
        <w:rPr>
          <w:rFonts w:ascii="Courier New" w:eastAsia="Times New Roman" w:hAnsi="Courier New" w:cs="Courier New"/>
          <w:sz w:val="18"/>
          <w:szCs w:val="18"/>
        </w:rPr>
        <w:t>DEBUG:forwarding</w:t>
      </w:r>
      <w:proofErr w:type="gramEnd"/>
      <w:r w:rsidRPr="00E95833">
        <w:rPr>
          <w:rFonts w:ascii="Courier New" w:eastAsia="Times New Roman" w:hAnsi="Courier New" w:cs="Courier New"/>
          <w:sz w:val="18"/>
          <w:szCs w:val="18"/>
        </w:rPr>
        <w:t>.Lspoof:*** IP spoofing detected! MAC 00:00:00:00:00:02 (Ethaddr: 00:00:00:00:00:02) has multiple IPs: ['89.236.20.229', '146.245.190.67', '143.78.174.180', '237.176.29.203', '23.65.130.234', '103.166.90.251', '141.164.142.180', '29.154.206.237', '252.193.252.225', '144.2.126.143', '148.18.180.201', '137.235.185.176', '252.227.38.162', '90.13.90.63', '108.124.51.20', '75.210.228.48', '225.252.35.189', '225.227.28.38', '35.140.50.225', '75.215.234.49', '100.77.19.45', '159.7.162.160', '234.187.38.143', '41.252.77.0', '230.83.77.251', '215.1.140.195', '130.37.176.187', '131.13.244.249', '253.142.21.201', '52.252.181.83', '187.124.63.51', '159.75.234.201', '162.38.202.252', '146.252.57.112', '40.155.67.224', '241.176.245.184', '162.194.103.143', '228.140.57.135', '52.84.23.240', '80.245.90.208', '146.162.135.224', '231.229.203.170', '251.129.189.7', '75.231.21.253', '131.235.21.162', '103.209.148.89', '240.64.217.76', '94.130.126.0', '209.57.174.92', '1.208.23.184', '131.222.225.163', '48.176.23.251', '90.225.187.112',</w:t>
      </w:r>
      <w:r w:rsidR="002F4C1A">
        <w:rPr>
          <w:rFonts w:ascii="Courier New" w:eastAsia="Times New Roman" w:hAnsi="Courier New" w:cs="Courier New"/>
          <w:sz w:val="18"/>
          <w:szCs w:val="18"/>
        </w:rPr>
        <w:t>………</w:t>
      </w:r>
      <w:r w:rsidR="00FC7082">
        <w:br w:type="page"/>
      </w:r>
      <w:bookmarkStart w:id="19" w:name="_Toc75762409"/>
      <w:r w:rsidR="00336300">
        <w:lastRenderedPageBreak/>
        <w:t>MAC Spoofing Attack Mitigation</w:t>
      </w:r>
      <w:bookmarkEnd w:id="19"/>
    </w:p>
    <w:p w14:paraId="2BEECE41" w14:textId="2915EBC8" w:rsidR="00FC7082" w:rsidRDefault="00FC7082" w:rsidP="00336300"/>
    <w:p w14:paraId="49033371" w14:textId="0B443452" w:rsidR="00336300" w:rsidRDefault="00336300" w:rsidP="00336300">
      <w:r>
        <w:t xml:space="preserve">I have performed two </w:t>
      </w:r>
      <w:proofErr w:type="gramStart"/>
      <w:r>
        <w:t>kind</w:t>
      </w:r>
      <w:proofErr w:type="gramEnd"/>
      <w:r>
        <w:t xml:space="preserve"> of attacks: one to simply show that the mitigation is conceptually working, by simply manually changing the MAC address of the attacker container; the second by running a tool </w:t>
      </w:r>
      <w:r w:rsidR="004536D7">
        <w:t xml:space="preserve">called </w:t>
      </w:r>
      <w:r w:rsidRPr="00336300">
        <w:rPr>
          <w:i/>
          <w:iCs/>
        </w:rPr>
        <w:t>nping</w:t>
      </w:r>
      <w:r>
        <w:t>.</w:t>
      </w:r>
    </w:p>
    <w:p w14:paraId="20C8EDC0" w14:textId="5755905A" w:rsidR="00336300" w:rsidRDefault="00336300">
      <w:pPr>
        <w:ind w:left="0"/>
        <w:rPr>
          <w:smallCaps/>
          <w:kern w:val="28"/>
        </w:rPr>
      </w:pPr>
    </w:p>
    <w:p w14:paraId="088FAFFB" w14:textId="5942439A" w:rsidR="00336300" w:rsidRDefault="00E1254A" w:rsidP="00E1254A">
      <w:r>
        <w:t xml:space="preserve">At the beginning, the environment is readied, and pings are executed to be sure that networking is </w:t>
      </w:r>
      <w:r w:rsidR="009E348A">
        <w:t>functioning,</w:t>
      </w:r>
      <w:r>
        <w:t xml:space="preserve"> and the Lab firewall is processing the packets</w:t>
      </w:r>
      <w:r w:rsidR="009E348A">
        <w:t xml:space="preserve"> – and therefore registering the flow in the SpoofingTable</w:t>
      </w:r>
      <w:r>
        <w:t>.</w:t>
      </w:r>
    </w:p>
    <w:p w14:paraId="3CDBF8FF" w14:textId="793B67E1" w:rsidR="00E1254A" w:rsidRDefault="00E1254A" w:rsidP="00E1254A"/>
    <w:p w14:paraId="3EE1DFE6" w14:textId="0629B159" w:rsidR="00E1254A" w:rsidRDefault="00B75B60" w:rsidP="00E1254A">
      <w:pPr>
        <w:keepNext/>
        <w:ind w:left="0"/>
        <w:jc w:val="center"/>
      </w:pPr>
      <w:r>
        <w:rPr>
          <w:noProof/>
        </w:rPr>
        <mc:AlternateContent>
          <mc:Choice Requires="wpg">
            <w:drawing>
              <wp:anchor distT="0" distB="0" distL="114300" distR="114300" simplePos="0" relativeHeight="251753472" behindDoc="0" locked="0" layoutInCell="1" allowOverlap="1" wp14:anchorId="088556D0" wp14:editId="1D78396A">
                <wp:simplePos x="0" y="0"/>
                <wp:positionH relativeFrom="column">
                  <wp:posOffset>1024890</wp:posOffset>
                </wp:positionH>
                <wp:positionV relativeFrom="paragraph">
                  <wp:posOffset>11430</wp:posOffset>
                </wp:positionV>
                <wp:extent cx="5200650" cy="3201670"/>
                <wp:effectExtent l="0" t="0" r="0" b="0"/>
                <wp:wrapNone/>
                <wp:docPr id="1052084960" name="Group 24"/>
                <wp:cNvGraphicFramePr/>
                <a:graphic xmlns:a="http://schemas.openxmlformats.org/drawingml/2006/main">
                  <a:graphicData uri="http://schemas.microsoft.com/office/word/2010/wordprocessingGroup">
                    <wpg:wgp>
                      <wpg:cNvGrpSpPr/>
                      <wpg:grpSpPr>
                        <a:xfrm>
                          <a:off x="0" y="0"/>
                          <a:ext cx="5200650" cy="3201670"/>
                          <a:chOff x="0" y="0"/>
                          <a:chExt cx="4810125" cy="3201670"/>
                        </a:xfrm>
                      </wpg:grpSpPr>
                      <pic:pic xmlns:pic="http://schemas.openxmlformats.org/drawingml/2006/picture">
                        <pic:nvPicPr>
                          <pic:cNvPr id="847303924" name="Picture 1" descr="A screenshot of a computer&#10;&#10;Description automatically generated"/>
                          <pic:cNvPicPr>
                            <a:picLocks noChangeAspect="1"/>
                          </pic:cNvPicPr>
                        </pic:nvPicPr>
                        <pic:blipFill>
                          <a:blip r:embed="rId54"/>
                          <a:stretch>
                            <a:fillRect/>
                          </a:stretch>
                        </pic:blipFill>
                        <pic:spPr>
                          <a:xfrm>
                            <a:off x="0" y="0"/>
                            <a:ext cx="4810125" cy="2893060"/>
                          </a:xfrm>
                          <a:prstGeom prst="rect">
                            <a:avLst/>
                          </a:prstGeom>
                        </pic:spPr>
                      </pic:pic>
                      <wps:wsp>
                        <wps:cNvPr id="1324571551" name="Text Box 1"/>
                        <wps:cNvSpPr txBox="1"/>
                        <wps:spPr>
                          <a:xfrm>
                            <a:off x="0" y="2943225"/>
                            <a:ext cx="4810125" cy="258445"/>
                          </a:xfrm>
                          <a:prstGeom prst="rect">
                            <a:avLst/>
                          </a:prstGeom>
                          <a:solidFill>
                            <a:prstClr val="white"/>
                          </a:solidFill>
                          <a:ln>
                            <a:noFill/>
                          </a:ln>
                        </wps:spPr>
                        <wps:txbx>
                          <w:txbxContent>
                            <w:p w14:paraId="2174062D" w14:textId="5F89A172" w:rsidR="00B75B60" w:rsidRPr="00870C07" w:rsidRDefault="00B75B60" w:rsidP="00B75B60">
                              <w:pPr>
                                <w:pStyle w:val="Caption"/>
                                <w:rPr>
                                  <w:sz w:val="20"/>
                                  <w:szCs w:val="20"/>
                                </w:rPr>
                              </w:pPr>
                              <w:r>
                                <w:t xml:space="preserve">Figure </w:t>
                              </w:r>
                              <w:r>
                                <w:fldChar w:fldCharType="begin"/>
                              </w:r>
                              <w:r>
                                <w:instrText xml:space="preserve"> SEQ Figure \* ARABIC </w:instrText>
                              </w:r>
                              <w:r>
                                <w:fldChar w:fldCharType="separate"/>
                              </w:r>
                              <w:r w:rsidR="00BE270B">
                                <w:rPr>
                                  <w:noProof/>
                                </w:rPr>
                                <w:t>23</w:t>
                              </w:r>
                              <w:r>
                                <w:fldChar w:fldCharType="end"/>
                              </w:r>
                              <w:r>
                                <w:t>-MAC Spoofing Set 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88556D0" id="_x0000_s1078" style="position:absolute;left:0;text-align:left;margin-left:80.7pt;margin-top:.9pt;width:409.5pt;height:252.1pt;z-index:251753472;mso-width-relative:margin" coordsize="48101,32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">
                <v:shape id="Picture 1" o:spid="_x0000_s1079" type="#_x0000_t75" alt="A screenshot of a computer&#10;&#10;Description automatically generated" style="position:absolute;width:48101;height:28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">
                  <v:imagedata r:id="rId55" o:title="A screenshot of a computer&#10;&#10;Description automatically generated"/>
                </v:shape>
                <v:shape id="_x0000_s1080" type="#_x0000_t202" style="position:absolute;top:29432;width:48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" stroked="f">
                  <v:textbox inset="0,0,0,0">
                    <w:txbxContent>
                      <w:p w14:paraId="2174062D" w14:textId="5F89A172" w:rsidR="00B75B60" w:rsidRPr="00870C07" w:rsidRDefault="00B75B60" w:rsidP="00B75B60">
                        <w:pPr>
                          <w:pStyle w:val="Caption"/>
                          <w:rPr>
                            <w:sz w:val="20"/>
                            <w:szCs w:val="20"/>
                          </w:rPr>
                        </w:pPr>
                        <w:r>
                          <w:t xml:space="preserve">Figure </w:t>
                        </w:r>
                        <w:r>
                          <w:fldChar w:fldCharType="begin"/>
                        </w:r>
                        <w:r>
                          <w:instrText xml:space="preserve"> SEQ Figure \* ARABIC </w:instrText>
                        </w:r>
                        <w:r>
                          <w:fldChar w:fldCharType="separate"/>
                        </w:r>
                        <w:r w:rsidR="00BE270B">
                          <w:rPr>
                            <w:noProof/>
                          </w:rPr>
                          <w:t>23</w:t>
                        </w:r>
                        <w:r>
                          <w:fldChar w:fldCharType="end"/>
                        </w:r>
                        <w:r>
                          <w:t>-MAC Spoofing Set up</w:t>
                        </w:r>
                      </w:p>
                    </w:txbxContent>
                  </v:textbox>
                </v:shape>
              </v:group>
            </w:pict>
          </mc:Fallback>
        </mc:AlternateContent>
      </w:r>
    </w:p>
    <w:p w14:paraId="20A30DD5" w14:textId="77777777" w:rsidR="00B75B60" w:rsidRDefault="00B75B60" w:rsidP="00E1254A">
      <w:pPr>
        <w:keepNext/>
        <w:ind w:left="0"/>
        <w:jc w:val="center"/>
      </w:pPr>
    </w:p>
    <w:p w14:paraId="502FBECE" w14:textId="77777777" w:rsidR="00B75B60" w:rsidRDefault="00B75B60" w:rsidP="00E1254A">
      <w:pPr>
        <w:keepNext/>
        <w:ind w:left="0"/>
        <w:jc w:val="center"/>
      </w:pPr>
    </w:p>
    <w:p w14:paraId="150FEF79" w14:textId="77777777" w:rsidR="00B75B60" w:rsidRDefault="00B75B60" w:rsidP="00E1254A">
      <w:pPr>
        <w:keepNext/>
        <w:ind w:left="0"/>
        <w:jc w:val="center"/>
      </w:pPr>
    </w:p>
    <w:p w14:paraId="755FBA84" w14:textId="77777777" w:rsidR="00B75B60" w:rsidRDefault="00B75B60" w:rsidP="00E1254A">
      <w:pPr>
        <w:keepNext/>
        <w:ind w:left="0"/>
        <w:jc w:val="center"/>
      </w:pPr>
    </w:p>
    <w:p w14:paraId="09CAD4A6" w14:textId="77777777" w:rsidR="00B75B60" w:rsidRDefault="00B75B60" w:rsidP="00E1254A">
      <w:pPr>
        <w:keepNext/>
        <w:ind w:left="0"/>
        <w:jc w:val="center"/>
      </w:pPr>
    </w:p>
    <w:p w14:paraId="2816D1EE" w14:textId="77777777" w:rsidR="00B75B60" w:rsidRDefault="00B75B60" w:rsidP="00E1254A">
      <w:pPr>
        <w:keepNext/>
        <w:ind w:left="0"/>
        <w:jc w:val="center"/>
      </w:pPr>
    </w:p>
    <w:p w14:paraId="6FCF70EB" w14:textId="77777777" w:rsidR="00B75B60" w:rsidRDefault="00B75B60" w:rsidP="00E1254A">
      <w:pPr>
        <w:keepNext/>
        <w:ind w:left="0"/>
        <w:jc w:val="center"/>
      </w:pPr>
    </w:p>
    <w:p w14:paraId="22968D34" w14:textId="77777777" w:rsidR="00B75B60" w:rsidRDefault="00B75B60" w:rsidP="00E1254A">
      <w:pPr>
        <w:keepNext/>
        <w:ind w:left="0"/>
        <w:jc w:val="center"/>
      </w:pPr>
    </w:p>
    <w:p w14:paraId="0185152C" w14:textId="77777777" w:rsidR="00B75B60" w:rsidRDefault="00B75B60" w:rsidP="00E1254A">
      <w:pPr>
        <w:keepNext/>
        <w:ind w:left="0"/>
        <w:jc w:val="center"/>
      </w:pPr>
    </w:p>
    <w:p w14:paraId="6BA5D803" w14:textId="77777777" w:rsidR="00B75B60" w:rsidRDefault="00B75B60" w:rsidP="00E1254A">
      <w:pPr>
        <w:keepNext/>
        <w:ind w:left="0"/>
        <w:jc w:val="center"/>
      </w:pPr>
    </w:p>
    <w:p w14:paraId="0903CD4B" w14:textId="77777777" w:rsidR="00B75B60" w:rsidRDefault="00B75B60" w:rsidP="00E1254A">
      <w:pPr>
        <w:keepNext/>
        <w:ind w:left="0"/>
        <w:jc w:val="center"/>
      </w:pPr>
    </w:p>
    <w:p w14:paraId="56C404E3" w14:textId="77777777" w:rsidR="00B75B60" w:rsidRDefault="00B75B60" w:rsidP="00E1254A">
      <w:pPr>
        <w:keepNext/>
        <w:ind w:left="0"/>
        <w:jc w:val="center"/>
      </w:pPr>
    </w:p>
    <w:p w14:paraId="421F5552" w14:textId="77777777" w:rsidR="00B75B60" w:rsidRDefault="00B75B60" w:rsidP="00E1254A">
      <w:pPr>
        <w:keepNext/>
        <w:ind w:left="0"/>
        <w:jc w:val="center"/>
      </w:pPr>
    </w:p>
    <w:p w14:paraId="243B3887" w14:textId="77777777" w:rsidR="00B75B60" w:rsidRDefault="00B75B60" w:rsidP="00E1254A">
      <w:pPr>
        <w:keepNext/>
        <w:ind w:left="0"/>
        <w:jc w:val="center"/>
      </w:pPr>
    </w:p>
    <w:p w14:paraId="4DA69DF4" w14:textId="77777777" w:rsidR="00B75B60" w:rsidRDefault="00B75B60" w:rsidP="00E1254A">
      <w:pPr>
        <w:keepNext/>
        <w:ind w:left="0"/>
        <w:jc w:val="center"/>
      </w:pPr>
    </w:p>
    <w:p w14:paraId="6CA05D57" w14:textId="77777777" w:rsidR="00B75B60" w:rsidRDefault="00B75B60" w:rsidP="00E1254A">
      <w:pPr>
        <w:keepNext/>
        <w:ind w:left="0"/>
        <w:jc w:val="center"/>
      </w:pPr>
    </w:p>
    <w:p w14:paraId="15E2D390" w14:textId="77777777" w:rsidR="00B75B60" w:rsidRDefault="00B75B60" w:rsidP="00E1254A">
      <w:pPr>
        <w:keepNext/>
        <w:ind w:left="0"/>
        <w:jc w:val="center"/>
      </w:pPr>
    </w:p>
    <w:p w14:paraId="1C7B48BD" w14:textId="77777777" w:rsidR="00B75B60" w:rsidRDefault="00B75B60" w:rsidP="00E1254A">
      <w:pPr>
        <w:keepNext/>
        <w:ind w:left="0"/>
        <w:jc w:val="center"/>
      </w:pPr>
    </w:p>
    <w:p w14:paraId="2C48FE6D" w14:textId="77777777" w:rsidR="00B75B60" w:rsidRDefault="00B75B60" w:rsidP="00E1254A">
      <w:pPr>
        <w:keepNext/>
        <w:ind w:left="0"/>
        <w:jc w:val="center"/>
      </w:pPr>
    </w:p>
    <w:p w14:paraId="735948F0" w14:textId="77777777" w:rsidR="00B75B60" w:rsidRDefault="00B75B60" w:rsidP="00E1254A">
      <w:pPr>
        <w:keepNext/>
        <w:ind w:left="0"/>
        <w:jc w:val="center"/>
      </w:pPr>
    </w:p>
    <w:p w14:paraId="41F987DC" w14:textId="77777777" w:rsidR="00B75B60" w:rsidRDefault="00B75B60" w:rsidP="00E1254A">
      <w:pPr>
        <w:keepNext/>
        <w:ind w:left="0"/>
        <w:jc w:val="center"/>
      </w:pPr>
    </w:p>
    <w:p w14:paraId="13122F43" w14:textId="77777777" w:rsidR="00B75B60" w:rsidRDefault="00B75B60" w:rsidP="00E1254A">
      <w:pPr>
        <w:keepNext/>
        <w:ind w:left="0"/>
        <w:jc w:val="center"/>
      </w:pPr>
    </w:p>
    <w:p w14:paraId="26189DA6" w14:textId="77777777" w:rsidR="00B75B60" w:rsidRDefault="00B75B60" w:rsidP="00E1254A">
      <w:pPr>
        <w:keepNext/>
        <w:ind w:left="0"/>
        <w:jc w:val="center"/>
      </w:pPr>
    </w:p>
    <w:p w14:paraId="41A71FE9" w14:textId="6555177E" w:rsidR="00474C7A" w:rsidRDefault="009E348A" w:rsidP="00474C7A">
      <w:pPr>
        <w:keepNext/>
        <w:ind w:left="0"/>
        <w:jc w:val="center"/>
      </w:pPr>
      <w:r>
        <w:rPr>
          <w:noProof/>
        </w:rPr>
        <w:drawing>
          <wp:inline distT="0" distB="0" distL="0" distR="0" wp14:anchorId="1A788A92" wp14:editId="0C73394F">
            <wp:extent cx="3756488" cy="3836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10268" cy="399321"/>
                    </a:xfrm>
                    <a:prstGeom prst="rect">
                      <a:avLst/>
                    </a:prstGeom>
                    <a:noFill/>
                    <a:ln>
                      <a:noFill/>
                    </a:ln>
                  </pic:spPr>
                </pic:pic>
              </a:graphicData>
            </a:graphic>
          </wp:inline>
        </w:drawing>
      </w:r>
    </w:p>
    <w:p w14:paraId="1A66640B" w14:textId="378AAB78" w:rsidR="00336300" w:rsidRDefault="00474C7A" w:rsidP="00474C7A">
      <w:pPr>
        <w:pStyle w:val="Caption"/>
        <w:jc w:val="center"/>
        <w:rPr>
          <w:smallCaps/>
          <w:kern w:val="28"/>
        </w:rPr>
      </w:pPr>
      <w:bookmarkStart w:id="20" w:name="_Toc75762363"/>
      <w:r>
        <w:t xml:space="preserve">Figure </w:t>
      </w:r>
      <w:r w:rsidR="003260F9">
        <w:fldChar w:fldCharType="begin"/>
      </w:r>
      <w:r w:rsidR="003260F9">
        <w:instrText xml:space="preserve"> SEQ Figure \* ARABIC </w:instrText>
      </w:r>
      <w:r w:rsidR="003260F9">
        <w:fldChar w:fldCharType="separate"/>
      </w:r>
      <w:r w:rsidR="00BE270B">
        <w:rPr>
          <w:noProof/>
        </w:rPr>
        <w:t>24</w:t>
      </w:r>
      <w:r w:rsidR="003260F9">
        <w:rPr>
          <w:noProof/>
        </w:rPr>
        <w:fldChar w:fldCharType="end"/>
      </w:r>
      <w:r w:rsidRPr="00EC2430">
        <w:t xml:space="preserve"> - MAC spoofing - </w:t>
      </w:r>
      <w:r>
        <w:t>changing MAC manually</w:t>
      </w:r>
      <w:bookmarkEnd w:id="20"/>
    </w:p>
    <w:p w14:paraId="40158428" w14:textId="5DCDB4B5" w:rsidR="009E348A" w:rsidRDefault="009E348A" w:rsidP="009E348A"/>
    <w:p w14:paraId="3BEB3CD0" w14:textId="1284B42B" w:rsidR="009E348A" w:rsidRPr="00262949" w:rsidRDefault="00262949" w:rsidP="00262949">
      <w:r>
        <w:t>From here, I manually change t</w:t>
      </w:r>
      <w:r w:rsidR="009E348A">
        <w:t xml:space="preserve">he MAC </w:t>
      </w:r>
      <w:r>
        <w:t xml:space="preserve">address of the contained with a Python-one-liner using the mininet API.  The command is </w:t>
      </w:r>
      <w:r w:rsidRPr="00262949">
        <w:t>“</w:t>
      </w:r>
      <w:r w:rsidR="009E348A" w:rsidRPr="00262949">
        <w:rPr>
          <w:i/>
          <w:iCs/>
        </w:rPr>
        <w:t>py h</w:t>
      </w:r>
      <w:proofErr w:type="gramStart"/>
      <w:r w:rsidR="009E348A" w:rsidRPr="00262949">
        <w:rPr>
          <w:i/>
          <w:iCs/>
        </w:rPr>
        <w:t>1.setMAC</w:t>
      </w:r>
      <w:proofErr w:type="gramEnd"/>
      <w:r w:rsidR="009E348A" w:rsidRPr="00262949">
        <w:rPr>
          <w:i/>
          <w:iCs/>
        </w:rPr>
        <w:t>('00:00:00:00:02:0b')</w:t>
      </w:r>
      <w:r w:rsidRPr="00262949">
        <w:t>”</w:t>
      </w:r>
    </w:p>
    <w:p w14:paraId="6B763487" w14:textId="302DEE9B" w:rsidR="009E348A" w:rsidRDefault="009E348A" w:rsidP="009E348A"/>
    <w:p w14:paraId="6D2775FD" w14:textId="48A82449" w:rsidR="00262949" w:rsidRDefault="00262949" w:rsidP="009E348A">
      <w:r>
        <w:t>We can see from the xterm</w:t>
      </w:r>
      <w:r w:rsidR="00A95353">
        <w:t>’s</w:t>
      </w:r>
      <w:r>
        <w:t xml:space="preserve"> screenshot that the container has changed its MAC address</w:t>
      </w:r>
      <w:r w:rsidR="005C5972">
        <w:t xml:space="preserve"> to the value we have chosen.</w:t>
      </w:r>
    </w:p>
    <w:p w14:paraId="5725EA2F" w14:textId="69A54430" w:rsidR="009E348A" w:rsidRDefault="009E348A">
      <w:pPr>
        <w:ind w:left="0"/>
      </w:pPr>
    </w:p>
    <w:p w14:paraId="31E7B3FA" w14:textId="77777777" w:rsidR="00474C7A" w:rsidRDefault="005C5972" w:rsidP="00474C7A">
      <w:pPr>
        <w:keepNext/>
        <w:ind w:left="0"/>
        <w:jc w:val="center"/>
      </w:pPr>
      <w:r>
        <w:rPr>
          <w:noProof/>
        </w:rPr>
        <w:lastRenderedPageBreak/>
        <mc:AlternateContent>
          <mc:Choice Requires="wps">
            <w:drawing>
              <wp:anchor distT="0" distB="0" distL="114300" distR="114300" simplePos="0" relativeHeight="251656192" behindDoc="0" locked="0" layoutInCell="1" allowOverlap="1" wp14:anchorId="0CD5F31C" wp14:editId="689D8FAB">
                <wp:simplePos x="0" y="0"/>
                <wp:positionH relativeFrom="margin">
                  <wp:posOffset>1912517</wp:posOffset>
                </wp:positionH>
                <wp:positionV relativeFrom="paragraph">
                  <wp:posOffset>974639</wp:posOffset>
                </wp:positionV>
                <wp:extent cx="1043631" cy="120993"/>
                <wp:effectExtent l="19050" t="19050" r="23495" b="12700"/>
                <wp:wrapNone/>
                <wp:docPr id="29" name="Rectangle 29"/>
                <wp:cNvGraphicFramePr/>
                <a:graphic xmlns:a="http://schemas.openxmlformats.org/drawingml/2006/main">
                  <a:graphicData uri="http://schemas.microsoft.com/office/word/2010/wordprocessingShape">
                    <wps:wsp>
                      <wps:cNvSpPr/>
                      <wps:spPr>
                        <a:xfrm>
                          <a:off x="0" y="0"/>
                          <a:ext cx="1043631" cy="120993"/>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F7DEC8" id="Rectangle 29" o:spid="_x0000_s1026" style="position:absolute;margin-left:150.6pt;margin-top:76.75pt;width:82.2pt;height:9.55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TlShAIAAGkFAAAOAAAAZHJzL2Uyb0RvYy54bWysVE1v2zAMvQ/YfxB0X20nadc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" filled="f" strokecolor="red" strokeweight="3pt">
                <w10:wrap anchorx="margin"/>
              </v:rect>
            </w:pict>
          </mc:Fallback>
        </mc:AlternateContent>
      </w:r>
      <w:r w:rsidR="009E348A">
        <w:rPr>
          <w:noProof/>
        </w:rPr>
        <w:drawing>
          <wp:inline distT="0" distB="0" distL="0" distR="0" wp14:anchorId="08347612" wp14:editId="13FA10E1">
            <wp:extent cx="3434470" cy="2487638"/>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446606" cy="2496428"/>
                    </a:xfrm>
                    <a:prstGeom prst="rect">
                      <a:avLst/>
                    </a:prstGeom>
                    <a:noFill/>
                    <a:ln>
                      <a:noFill/>
                    </a:ln>
                  </pic:spPr>
                </pic:pic>
              </a:graphicData>
            </a:graphic>
          </wp:inline>
        </w:drawing>
      </w:r>
    </w:p>
    <w:p w14:paraId="52B6614F" w14:textId="44D25484" w:rsidR="009E348A" w:rsidRDefault="00474C7A" w:rsidP="00474C7A">
      <w:pPr>
        <w:pStyle w:val="Caption"/>
        <w:jc w:val="center"/>
      </w:pPr>
      <w:bookmarkStart w:id="21" w:name="_Toc75762364"/>
      <w:r>
        <w:t xml:space="preserve">Figure </w:t>
      </w:r>
      <w:r w:rsidR="003260F9">
        <w:fldChar w:fldCharType="begin"/>
      </w:r>
      <w:r w:rsidR="003260F9">
        <w:instrText xml:space="preserve"> SEQ Figure \* ARABIC </w:instrText>
      </w:r>
      <w:r w:rsidR="003260F9">
        <w:fldChar w:fldCharType="separate"/>
      </w:r>
      <w:r w:rsidR="00BE270B">
        <w:rPr>
          <w:noProof/>
        </w:rPr>
        <w:t>25</w:t>
      </w:r>
      <w:r w:rsidR="003260F9">
        <w:rPr>
          <w:noProof/>
        </w:rPr>
        <w:fldChar w:fldCharType="end"/>
      </w:r>
      <w:r w:rsidRPr="007B64FA">
        <w:t xml:space="preserve"> - MAC spoofing - </w:t>
      </w:r>
      <w:r>
        <w:t>confirmation of MAC change</w:t>
      </w:r>
      <w:bookmarkEnd w:id="21"/>
    </w:p>
    <w:p w14:paraId="13F16E55" w14:textId="7584DEBB" w:rsidR="009E348A" w:rsidRDefault="009E348A">
      <w:pPr>
        <w:ind w:left="0"/>
      </w:pPr>
    </w:p>
    <w:p w14:paraId="5EBBD568" w14:textId="5BD3C938" w:rsidR="00114AA3" w:rsidRDefault="00114AA3">
      <w:pPr>
        <w:ind w:left="0"/>
      </w:pPr>
      <w:r>
        <w:t>From the next screenshot the whole picture is presented.</w:t>
      </w:r>
    </w:p>
    <w:p w14:paraId="7BC71C9F" w14:textId="54DCC717" w:rsidR="00114AA3" w:rsidRDefault="00114AA3">
      <w:pPr>
        <w:ind w:left="0"/>
      </w:pPr>
    </w:p>
    <w:p w14:paraId="4DDB07E6" w14:textId="34CE8EBB" w:rsidR="00B75B60" w:rsidRDefault="00B75B60">
      <w:pPr>
        <w:ind w:left="0"/>
      </w:pPr>
      <w:r>
        <w:rPr>
          <w:noProof/>
        </w:rPr>
        <mc:AlternateContent>
          <mc:Choice Requires="wpg">
            <w:drawing>
              <wp:anchor distT="0" distB="0" distL="114300" distR="114300" simplePos="0" relativeHeight="251758592" behindDoc="0" locked="0" layoutInCell="1" allowOverlap="1" wp14:anchorId="4FACF51C" wp14:editId="5C24B655">
                <wp:simplePos x="0" y="0"/>
                <wp:positionH relativeFrom="column">
                  <wp:posOffset>148589</wp:posOffset>
                </wp:positionH>
                <wp:positionV relativeFrom="paragraph">
                  <wp:posOffset>6985</wp:posOffset>
                </wp:positionV>
                <wp:extent cx="6010275" cy="3829050"/>
                <wp:effectExtent l="0" t="0" r="9525" b="0"/>
                <wp:wrapNone/>
                <wp:docPr id="706442299" name="Group 25"/>
                <wp:cNvGraphicFramePr/>
                <a:graphic xmlns:a="http://schemas.openxmlformats.org/drawingml/2006/main">
                  <a:graphicData uri="http://schemas.microsoft.com/office/word/2010/wordprocessingGroup">
                    <wpg:wgp>
                      <wpg:cNvGrpSpPr/>
                      <wpg:grpSpPr>
                        <a:xfrm>
                          <a:off x="0" y="0"/>
                          <a:ext cx="6010275" cy="3829050"/>
                          <a:chOff x="0" y="0"/>
                          <a:chExt cx="5124450" cy="3011170"/>
                        </a:xfrm>
                      </wpg:grpSpPr>
                      <pic:pic xmlns:pic="http://schemas.openxmlformats.org/drawingml/2006/picture">
                        <pic:nvPicPr>
                          <pic:cNvPr id="606218905" name="Picture 1" descr="A screenshot of a computer&#10;&#10;Description automatically generated"/>
                          <pic:cNvPicPr>
                            <a:picLocks noChangeAspect="1"/>
                          </pic:cNvPicPr>
                        </pic:nvPicPr>
                        <pic:blipFill>
                          <a:blip r:embed="rId58"/>
                          <a:stretch>
                            <a:fillRect/>
                          </a:stretch>
                        </pic:blipFill>
                        <pic:spPr>
                          <a:xfrm>
                            <a:off x="0" y="0"/>
                            <a:ext cx="5124450" cy="2693035"/>
                          </a:xfrm>
                          <a:prstGeom prst="rect">
                            <a:avLst/>
                          </a:prstGeom>
                        </pic:spPr>
                      </pic:pic>
                      <wps:wsp>
                        <wps:cNvPr id="981381554" name="Text Box 1"/>
                        <wps:cNvSpPr txBox="1"/>
                        <wps:spPr>
                          <a:xfrm>
                            <a:off x="0" y="2752725"/>
                            <a:ext cx="5124450" cy="258445"/>
                          </a:xfrm>
                          <a:prstGeom prst="rect">
                            <a:avLst/>
                          </a:prstGeom>
                          <a:solidFill>
                            <a:prstClr val="white"/>
                          </a:solidFill>
                          <a:ln>
                            <a:noFill/>
                          </a:ln>
                        </wps:spPr>
                        <wps:txbx>
                          <w:txbxContent>
                            <w:p w14:paraId="40D97704" w14:textId="04DD98A4" w:rsidR="00B75B60" w:rsidRPr="005710E5" w:rsidRDefault="00B75B60" w:rsidP="00B75B60">
                              <w:pPr>
                                <w:pStyle w:val="Caption"/>
                                <w:rPr>
                                  <w:sz w:val="20"/>
                                  <w:szCs w:val="20"/>
                                </w:rPr>
                              </w:pPr>
                              <w:r>
                                <w:t xml:space="preserve">Figure </w:t>
                              </w:r>
                              <w:r>
                                <w:fldChar w:fldCharType="begin"/>
                              </w:r>
                              <w:r>
                                <w:instrText xml:space="preserve"> SEQ Figure \* ARABIC </w:instrText>
                              </w:r>
                              <w:r>
                                <w:fldChar w:fldCharType="separate"/>
                              </w:r>
                              <w:r w:rsidR="00BE270B">
                                <w:rPr>
                                  <w:noProof/>
                                </w:rPr>
                                <w:t>26</w:t>
                              </w:r>
                              <w:r>
                                <w:fldChar w:fldCharType="end"/>
                              </w:r>
                              <w:r>
                                <w:t>-MAC spoofing-Before and after MAC change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ACF51C" id="_x0000_s1081" style="position:absolute;margin-left:11.7pt;margin-top:.55pt;width:473.25pt;height:301.5pt;z-index:251758592;mso-width-relative:margin;mso-height-relative:margin" coordsize="51244,30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">
                <v:shape id="Picture 1" o:spid="_x0000_s1082" type="#_x0000_t75" alt="A screenshot of a computer&#10;&#10;Description automatically generated" style="position:absolute;width:51244;height:26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">
                  <v:imagedata r:id="rId59" o:title="A screenshot of a computer&#10;&#10;Description automatically generated"/>
                </v:shape>
                <v:shape id="_x0000_s1083" type="#_x0000_t202" style="position:absolute;top:27527;width:5124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" stroked="f">
                  <v:textbox inset="0,0,0,0">
                    <w:txbxContent>
                      <w:p w14:paraId="40D97704" w14:textId="04DD98A4" w:rsidR="00B75B60" w:rsidRPr="005710E5" w:rsidRDefault="00B75B60" w:rsidP="00B75B60">
                        <w:pPr>
                          <w:pStyle w:val="Caption"/>
                          <w:rPr>
                            <w:sz w:val="20"/>
                            <w:szCs w:val="20"/>
                          </w:rPr>
                        </w:pPr>
                        <w:r>
                          <w:t xml:space="preserve">Figure </w:t>
                        </w:r>
                        <w:r>
                          <w:fldChar w:fldCharType="begin"/>
                        </w:r>
                        <w:r>
                          <w:instrText xml:space="preserve"> SEQ Figure \* ARABIC </w:instrText>
                        </w:r>
                        <w:r>
                          <w:fldChar w:fldCharType="separate"/>
                        </w:r>
                        <w:r w:rsidR="00BE270B">
                          <w:rPr>
                            <w:noProof/>
                          </w:rPr>
                          <w:t>26</w:t>
                        </w:r>
                        <w:r>
                          <w:fldChar w:fldCharType="end"/>
                        </w:r>
                        <w:r>
                          <w:t>-MAC spoofing-Before and after MAC change</w:t>
                        </w:r>
                      </w:p>
                    </w:txbxContent>
                  </v:textbox>
                </v:shape>
              </v:group>
            </w:pict>
          </mc:Fallback>
        </mc:AlternateContent>
      </w:r>
    </w:p>
    <w:p w14:paraId="34381EA7" w14:textId="412E1EFA" w:rsidR="00B75B60" w:rsidRDefault="00B75B60">
      <w:pPr>
        <w:ind w:left="0"/>
      </w:pPr>
    </w:p>
    <w:p w14:paraId="633C2A3B" w14:textId="77777777" w:rsidR="00B75B60" w:rsidRDefault="00B75B60">
      <w:pPr>
        <w:ind w:left="0"/>
      </w:pPr>
    </w:p>
    <w:p w14:paraId="573E01ED" w14:textId="77777777" w:rsidR="00B75B60" w:rsidRDefault="00B75B60">
      <w:pPr>
        <w:ind w:left="0"/>
      </w:pPr>
    </w:p>
    <w:p w14:paraId="304F8B9A" w14:textId="77777777" w:rsidR="00B75B60" w:rsidRDefault="00B75B60">
      <w:pPr>
        <w:ind w:left="0"/>
      </w:pPr>
    </w:p>
    <w:p w14:paraId="258565B8" w14:textId="77777777" w:rsidR="00B75B60" w:rsidRDefault="00B75B60">
      <w:pPr>
        <w:ind w:left="0"/>
      </w:pPr>
    </w:p>
    <w:p w14:paraId="407A0A4E" w14:textId="77777777" w:rsidR="00B75B60" w:rsidRDefault="00B75B60">
      <w:pPr>
        <w:ind w:left="0"/>
      </w:pPr>
    </w:p>
    <w:p w14:paraId="460C9343" w14:textId="77777777" w:rsidR="00B75B60" w:rsidRDefault="00B75B60">
      <w:pPr>
        <w:ind w:left="0"/>
      </w:pPr>
    </w:p>
    <w:p w14:paraId="4DA8B520" w14:textId="77777777" w:rsidR="00B75B60" w:rsidRDefault="00B75B60">
      <w:pPr>
        <w:ind w:left="0"/>
      </w:pPr>
    </w:p>
    <w:p w14:paraId="1FCF43E8" w14:textId="77777777" w:rsidR="00B75B60" w:rsidRDefault="00B75B60">
      <w:pPr>
        <w:ind w:left="0"/>
      </w:pPr>
    </w:p>
    <w:p w14:paraId="04D9DC68" w14:textId="77777777" w:rsidR="00B75B60" w:rsidRDefault="00B75B60">
      <w:pPr>
        <w:ind w:left="0"/>
      </w:pPr>
    </w:p>
    <w:p w14:paraId="734AE406" w14:textId="77777777" w:rsidR="00B75B60" w:rsidRDefault="00B75B60">
      <w:pPr>
        <w:ind w:left="0"/>
      </w:pPr>
    </w:p>
    <w:p w14:paraId="68A9F329" w14:textId="77777777" w:rsidR="00B75B60" w:rsidRDefault="00B75B60">
      <w:pPr>
        <w:ind w:left="0"/>
      </w:pPr>
    </w:p>
    <w:p w14:paraId="3906C786" w14:textId="77777777" w:rsidR="00B75B60" w:rsidRDefault="00B75B60">
      <w:pPr>
        <w:ind w:left="0"/>
      </w:pPr>
    </w:p>
    <w:p w14:paraId="1AF3061E" w14:textId="77777777" w:rsidR="00B75B60" w:rsidRDefault="00B75B60">
      <w:pPr>
        <w:ind w:left="0"/>
      </w:pPr>
    </w:p>
    <w:p w14:paraId="0FAA4A85" w14:textId="77777777" w:rsidR="00B75B60" w:rsidRDefault="00B75B60">
      <w:pPr>
        <w:ind w:left="0"/>
      </w:pPr>
    </w:p>
    <w:p w14:paraId="09B4CF40" w14:textId="77777777" w:rsidR="00B75B60" w:rsidRDefault="00B75B60">
      <w:pPr>
        <w:ind w:left="0"/>
      </w:pPr>
    </w:p>
    <w:p w14:paraId="4C40EEAD" w14:textId="77777777" w:rsidR="00B75B60" w:rsidRDefault="00B75B60">
      <w:pPr>
        <w:ind w:left="0"/>
      </w:pPr>
    </w:p>
    <w:p w14:paraId="1A188033" w14:textId="77777777" w:rsidR="00B75B60" w:rsidRDefault="00B75B60">
      <w:pPr>
        <w:ind w:left="0"/>
      </w:pPr>
    </w:p>
    <w:p w14:paraId="0B0C66BA" w14:textId="77777777" w:rsidR="00B75B60" w:rsidRDefault="00B75B60">
      <w:pPr>
        <w:ind w:left="0"/>
      </w:pPr>
    </w:p>
    <w:p w14:paraId="6CE26F7C" w14:textId="77777777" w:rsidR="00B75B60" w:rsidRDefault="00B75B60">
      <w:pPr>
        <w:ind w:left="0"/>
      </w:pPr>
    </w:p>
    <w:p w14:paraId="1E13CBE6" w14:textId="77777777" w:rsidR="00B75B60" w:rsidRDefault="00B75B60">
      <w:pPr>
        <w:ind w:left="0"/>
      </w:pPr>
    </w:p>
    <w:p w14:paraId="2DF00491" w14:textId="77777777" w:rsidR="00B75B60" w:rsidRDefault="00B75B60">
      <w:pPr>
        <w:ind w:left="0"/>
      </w:pPr>
    </w:p>
    <w:p w14:paraId="578E52F4" w14:textId="77777777" w:rsidR="00B75B60" w:rsidRDefault="00B75B60">
      <w:pPr>
        <w:ind w:left="0"/>
      </w:pPr>
    </w:p>
    <w:p w14:paraId="534A8B02" w14:textId="77777777" w:rsidR="00B75B60" w:rsidRDefault="00B75B60">
      <w:pPr>
        <w:ind w:left="0"/>
      </w:pPr>
    </w:p>
    <w:p w14:paraId="0551C1C0" w14:textId="77777777" w:rsidR="00B75B60" w:rsidRDefault="00B75B60">
      <w:pPr>
        <w:ind w:left="0"/>
      </w:pPr>
    </w:p>
    <w:p w14:paraId="1EC14F63" w14:textId="4EC3742F" w:rsidR="00474C7A" w:rsidRDefault="00474C7A" w:rsidP="00474C7A">
      <w:pPr>
        <w:keepNext/>
        <w:ind w:left="0"/>
        <w:jc w:val="center"/>
      </w:pPr>
    </w:p>
    <w:p w14:paraId="0DDB0DF3" w14:textId="6AAFA913" w:rsidR="00114AA3" w:rsidRDefault="00114AA3" w:rsidP="00114AA3">
      <w:pPr>
        <w:ind w:left="0"/>
        <w:jc w:val="center"/>
      </w:pPr>
    </w:p>
    <w:p w14:paraId="7FF94600" w14:textId="77777777" w:rsidR="00B75B60" w:rsidRDefault="00B75B60" w:rsidP="00114AA3">
      <w:pPr>
        <w:ind w:left="0"/>
      </w:pPr>
    </w:p>
    <w:p w14:paraId="5DAEFBFD" w14:textId="0068C4ED" w:rsidR="00114AA3" w:rsidRDefault="00114AA3" w:rsidP="00114AA3">
      <w:pPr>
        <w:ind w:left="0"/>
      </w:pPr>
      <w:r>
        <w:t xml:space="preserve">After the MAC address has changed, the </w:t>
      </w:r>
      <w:r w:rsidR="007E33D5">
        <w:t xml:space="preserve">networking takes a bit of time to “reconverge” – in my system, it has taken 9 echo-request cycles, but it will vary depending on the case.  Basically, the switch needs time to re-adjust to the fact that the topology has changed, and only after this has been reflected in the OVS, we can effectively catch the offending packets.  This is because our software is executed after the basic switch functionalities – included in </w:t>
      </w:r>
      <w:r w:rsidR="007E33D5" w:rsidRPr="007E33D5">
        <w:rPr>
          <w:i/>
          <w:iCs/>
        </w:rPr>
        <w:t>l3_learning.py</w:t>
      </w:r>
      <w:r w:rsidR="007E33D5">
        <w:t xml:space="preserve"> – are executed.</w:t>
      </w:r>
    </w:p>
    <w:p w14:paraId="23AAE2CF" w14:textId="2206BF39" w:rsidR="007E33D5" w:rsidRDefault="007E33D5" w:rsidP="00114AA3">
      <w:pPr>
        <w:ind w:left="0"/>
      </w:pPr>
    </w:p>
    <w:p w14:paraId="3F94A610" w14:textId="3BA16CCA" w:rsidR="007E33D5" w:rsidRDefault="007E33D5" w:rsidP="00114AA3">
      <w:pPr>
        <w:ind w:left="0"/>
      </w:pPr>
      <w:r>
        <w:t xml:space="preserve">The only way to improve and have a faster detection for MAC address spoofing, would be to work directly on the l3_learning.py or </w:t>
      </w:r>
      <w:r w:rsidRPr="007E33D5">
        <w:rPr>
          <w:i/>
          <w:iCs/>
        </w:rPr>
        <w:t>l2_learning.py</w:t>
      </w:r>
      <w:r>
        <w:t xml:space="preserve"> Python programs </w:t>
      </w:r>
      <w:proofErr w:type="gramStart"/>
      <w:r>
        <w:t>in order to</w:t>
      </w:r>
      <w:proofErr w:type="gramEnd"/>
      <w:r>
        <w:t xml:space="preserve"> access the packets </w:t>
      </w:r>
      <w:r w:rsidR="00346EF6">
        <w:t>“on the (virtual) wire”.</w:t>
      </w:r>
    </w:p>
    <w:p w14:paraId="6E107FFF" w14:textId="5780179F" w:rsidR="00114AA3" w:rsidRDefault="00114AA3">
      <w:pPr>
        <w:ind w:left="0"/>
      </w:pPr>
    </w:p>
    <w:p w14:paraId="45040807" w14:textId="1F0696DF" w:rsidR="00474C7A" w:rsidRDefault="00E01120" w:rsidP="00474C7A">
      <w:pPr>
        <w:keepNext/>
        <w:ind w:left="0"/>
        <w:jc w:val="center"/>
      </w:pPr>
      <w:r w:rsidRPr="00E01120">
        <w:rPr>
          <w:noProof/>
        </w:rPr>
        <w:drawing>
          <wp:inline distT="0" distB="0" distL="0" distR="0" wp14:anchorId="772FE219" wp14:editId="5AD6B0DE">
            <wp:extent cx="4933950" cy="2940478"/>
            <wp:effectExtent l="0" t="0" r="0" b="0"/>
            <wp:docPr id="132275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50448" name=""/>
                    <pic:cNvPicPr/>
                  </pic:nvPicPr>
                  <pic:blipFill>
                    <a:blip r:embed="rId60"/>
                    <a:stretch>
                      <a:fillRect/>
                    </a:stretch>
                  </pic:blipFill>
                  <pic:spPr>
                    <a:xfrm>
                      <a:off x="0" y="0"/>
                      <a:ext cx="4954577" cy="2952771"/>
                    </a:xfrm>
                    <a:prstGeom prst="rect">
                      <a:avLst/>
                    </a:prstGeom>
                  </pic:spPr>
                </pic:pic>
              </a:graphicData>
            </a:graphic>
          </wp:inline>
        </w:drawing>
      </w:r>
    </w:p>
    <w:p w14:paraId="46B4DDAB" w14:textId="6E90D789" w:rsidR="00474C7A" w:rsidRDefault="00474C7A" w:rsidP="00474C7A">
      <w:pPr>
        <w:pStyle w:val="Caption"/>
        <w:jc w:val="center"/>
      </w:pPr>
      <w:bookmarkStart w:id="22" w:name="_Toc75762366"/>
      <w:r>
        <w:t xml:space="preserve">Figure </w:t>
      </w:r>
      <w:r w:rsidR="003260F9">
        <w:fldChar w:fldCharType="begin"/>
      </w:r>
      <w:r w:rsidR="003260F9">
        <w:instrText xml:space="preserve"> SEQ Figure \* ARABIC </w:instrText>
      </w:r>
      <w:r w:rsidR="003260F9">
        <w:fldChar w:fldCharType="separate"/>
      </w:r>
      <w:r w:rsidR="00BE270B">
        <w:rPr>
          <w:noProof/>
        </w:rPr>
        <w:t>27</w:t>
      </w:r>
      <w:r w:rsidR="003260F9">
        <w:rPr>
          <w:noProof/>
        </w:rPr>
        <w:fldChar w:fldCharType="end"/>
      </w:r>
      <w:r w:rsidRPr="00B425E8">
        <w:t xml:space="preserve"> - MAC spoofing - </w:t>
      </w:r>
      <w:r>
        <w:t>detection after a certain number of packets</w:t>
      </w:r>
      <w:bookmarkEnd w:id="22"/>
    </w:p>
    <w:p w14:paraId="245F76D6" w14:textId="71183861" w:rsidR="00FF2841" w:rsidRDefault="00FF2841" w:rsidP="002A0E21">
      <w:r>
        <w:t xml:space="preserve">Zooming into the </w:t>
      </w:r>
      <w:proofErr w:type="spellStart"/>
      <w:r>
        <w:t>xterm</w:t>
      </w:r>
      <w:proofErr w:type="spellEnd"/>
      <w:r>
        <w:t xml:space="preserve"> to show that after a while, packets are effectively blocked.</w:t>
      </w:r>
    </w:p>
    <w:p w14:paraId="36AD7EB8" w14:textId="4D9F5528" w:rsidR="00FF2841" w:rsidRDefault="00FF2841">
      <w:pPr>
        <w:ind w:left="0"/>
      </w:pPr>
    </w:p>
    <w:p w14:paraId="4C3728F0" w14:textId="02C2FA1E" w:rsidR="00F96565" w:rsidRDefault="00F96565">
      <w:pPr>
        <w:ind w:left="0"/>
      </w:pPr>
    </w:p>
    <w:p w14:paraId="495B9E6F" w14:textId="11EC1AE6" w:rsidR="00F96565" w:rsidRDefault="00F96565">
      <w:pPr>
        <w:ind w:left="0"/>
      </w:pPr>
      <w:r>
        <w:rPr>
          <w:noProof/>
        </w:rPr>
        <mc:AlternateContent>
          <mc:Choice Requires="wpg">
            <w:drawing>
              <wp:anchor distT="0" distB="0" distL="114300" distR="114300" simplePos="0" relativeHeight="251762688" behindDoc="0" locked="0" layoutInCell="1" allowOverlap="1" wp14:anchorId="29D0A68C" wp14:editId="0773C0DC">
                <wp:simplePos x="0" y="0"/>
                <wp:positionH relativeFrom="column">
                  <wp:posOffset>1291590</wp:posOffset>
                </wp:positionH>
                <wp:positionV relativeFrom="paragraph">
                  <wp:posOffset>16510</wp:posOffset>
                </wp:positionV>
                <wp:extent cx="4000500" cy="1830070"/>
                <wp:effectExtent l="0" t="0" r="0" b="0"/>
                <wp:wrapNone/>
                <wp:docPr id="1578131325" name="Group 22"/>
                <wp:cNvGraphicFramePr/>
                <a:graphic xmlns:a="http://schemas.openxmlformats.org/drawingml/2006/main">
                  <a:graphicData uri="http://schemas.microsoft.com/office/word/2010/wordprocessingGroup">
                    <wpg:wgp>
                      <wpg:cNvGrpSpPr/>
                      <wpg:grpSpPr>
                        <a:xfrm>
                          <a:off x="0" y="0"/>
                          <a:ext cx="4000500" cy="1830070"/>
                          <a:chOff x="0" y="0"/>
                          <a:chExt cx="4000500" cy="1830070"/>
                        </a:xfrm>
                      </wpg:grpSpPr>
                      <pic:pic xmlns:pic="http://schemas.openxmlformats.org/drawingml/2006/picture">
                        <pic:nvPicPr>
                          <pic:cNvPr id="323485703" name="Picture 1" descr="A screenshot of a computer&#10;&#10;Description automatically generated"/>
                          <pic:cNvPicPr>
                            <a:picLocks noChangeAspect="1"/>
                          </pic:cNvPicPr>
                        </pic:nvPicPr>
                        <pic:blipFill>
                          <a:blip r:embed="rId61"/>
                          <a:stretch>
                            <a:fillRect/>
                          </a:stretch>
                        </pic:blipFill>
                        <pic:spPr>
                          <a:xfrm>
                            <a:off x="0" y="0"/>
                            <a:ext cx="4000500" cy="1510030"/>
                          </a:xfrm>
                          <a:prstGeom prst="rect">
                            <a:avLst/>
                          </a:prstGeom>
                        </pic:spPr>
                      </pic:pic>
                      <wps:wsp>
                        <wps:cNvPr id="931951195" name="Text Box 1"/>
                        <wps:cNvSpPr txBox="1"/>
                        <wps:spPr>
                          <a:xfrm>
                            <a:off x="0" y="1571625"/>
                            <a:ext cx="4000500" cy="258445"/>
                          </a:xfrm>
                          <a:prstGeom prst="rect">
                            <a:avLst/>
                          </a:prstGeom>
                          <a:solidFill>
                            <a:prstClr val="white"/>
                          </a:solidFill>
                          <a:ln>
                            <a:noFill/>
                          </a:ln>
                        </wps:spPr>
                        <wps:txbx>
                          <w:txbxContent>
                            <w:p w14:paraId="5C688B54" w14:textId="068172FE" w:rsidR="00F96565" w:rsidRPr="006110C5" w:rsidRDefault="00F96565" w:rsidP="00F96565">
                              <w:pPr>
                                <w:pStyle w:val="Caption"/>
                                <w:rPr>
                                  <w:sz w:val="20"/>
                                  <w:szCs w:val="20"/>
                                </w:rPr>
                              </w:pPr>
                              <w:r>
                                <w:t xml:space="preserve">Figure </w:t>
                              </w:r>
                              <w:r>
                                <w:fldChar w:fldCharType="begin"/>
                              </w:r>
                              <w:r>
                                <w:instrText xml:space="preserve"> SEQ Figure \* ARABIC </w:instrText>
                              </w:r>
                              <w:r>
                                <w:fldChar w:fldCharType="separate"/>
                              </w:r>
                              <w:r w:rsidR="00BE270B">
                                <w:rPr>
                                  <w:noProof/>
                                </w:rPr>
                                <w:t>28</w:t>
                              </w:r>
                              <w:r>
                                <w:fldChar w:fldCharType="end"/>
                              </w:r>
                              <w:r>
                                <w:t>-</w:t>
                              </w:r>
                              <w:r w:rsidRPr="00F8329F">
                                <w:t xml:space="preserve">MAC spoofing - </w:t>
                              </w:r>
                              <w:r w:rsidRPr="00F8329F">
                                <w:t>xterm showing all dropped ICMP packets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D0A68C" id="_x0000_s1084" style="position:absolute;margin-left:101.7pt;margin-top:1.3pt;width:315pt;height:144.1pt;z-index:251762688" coordsize="40005,18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">
                <v:shape id="Picture 1" o:spid="_x0000_s1085" type="#_x0000_t75" alt="A screenshot of a computer&#10;&#10;Description automatically generated" style="position:absolute;width:40005;height:15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">
                  <v:imagedata r:id="rId62" o:title="A screenshot of a computer&#10;&#10;Description automatically generated"/>
                </v:shape>
                <v:shape id="_x0000_s1086" type="#_x0000_t202" style="position:absolute;top:15716;width:4000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" stroked="f">
                  <v:textbox style="mso-fit-shape-to-text:t" inset="0,0,0,0">
                    <w:txbxContent>
                      <w:p w14:paraId="5C688B54" w14:textId="068172FE" w:rsidR="00F96565" w:rsidRPr="006110C5" w:rsidRDefault="00F96565" w:rsidP="00F96565">
                        <w:pPr>
                          <w:pStyle w:val="Caption"/>
                          <w:rPr>
                            <w:sz w:val="20"/>
                            <w:szCs w:val="20"/>
                          </w:rPr>
                        </w:pPr>
                        <w:r>
                          <w:t xml:space="preserve">Figure </w:t>
                        </w:r>
                        <w:r>
                          <w:fldChar w:fldCharType="begin"/>
                        </w:r>
                        <w:r>
                          <w:instrText xml:space="preserve"> SEQ Figure \* ARABIC </w:instrText>
                        </w:r>
                        <w:r>
                          <w:fldChar w:fldCharType="separate"/>
                        </w:r>
                        <w:r w:rsidR="00BE270B">
                          <w:rPr>
                            <w:noProof/>
                          </w:rPr>
                          <w:t>28</w:t>
                        </w:r>
                        <w:r>
                          <w:fldChar w:fldCharType="end"/>
                        </w:r>
                        <w:r>
                          <w:t>-</w:t>
                        </w:r>
                        <w:r w:rsidRPr="00F8329F">
                          <w:t xml:space="preserve">MAC spoofing - </w:t>
                        </w:r>
                        <w:r w:rsidRPr="00F8329F">
                          <w:t>xterm showing all dropped ICMP packets</w:t>
                        </w:r>
                      </w:p>
                    </w:txbxContent>
                  </v:textbox>
                </v:shape>
              </v:group>
            </w:pict>
          </mc:Fallback>
        </mc:AlternateContent>
      </w:r>
    </w:p>
    <w:p w14:paraId="08BBE624" w14:textId="77777777" w:rsidR="00F96565" w:rsidRDefault="00F96565">
      <w:pPr>
        <w:ind w:left="0"/>
      </w:pPr>
    </w:p>
    <w:p w14:paraId="501E75CC" w14:textId="77777777" w:rsidR="00F96565" w:rsidRDefault="00F96565">
      <w:pPr>
        <w:ind w:left="0"/>
      </w:pPr>
    </w:p>
    <w:p w14:paraId="407FD9AC" w14:textId="77777777" w:rsidR="00F96565" w:rsidRDefault="00F96565">
      <w:pPr>
        <w:ind w:left="0"/>
      </w:pPr>
    </w:p>
    <w:p w14:paraId="50596CA7" w14:textId="6542D30D" w:rsidR="00F96565" w:rsidRDefault="00F96565">
      <w:pPr>
        <w:ind w:left="0"/>
      </w:pPr>
    </w:p>
    <w:p w14:paraId="49C34E7B" w14:textId="77777777" w:rsidR="00F96565" w:rsidRDefault="00F96565">
      <w:pPr>
        <w:ind w:left="0"/>
      </w:pPr>
    </w:p>
    <w:p w14:paraId="65B21CA5" w14:textId="77777777" w:rsidR="00F96565" w:rsidRDefault="00F96565">
      <w:pPr>
        <w:ind w:left="0"/>
      </w:pPr>
    </w:p>
    <w:p w14:paraId="4A298AAB" w14:textId="77777777" w:rsidR="00F96565" w:rsidRDefault="00F96565">
      <w:pPr>
        <w:ind w:left="0"/>
      </w:pPr>
    </w:p>
    <w:p w14:paraId="0ACBF098" w14:textId="045C9069" w:rsidR="00F96565" w:rsidRDefault="00F96565">
      <w:pPr>
        <w:ind w:left="0"/>
      </w:pPr>
    </w:p>
    <w:p w14:paraId="7C6A5448" w14:textId="77777777" w:rsidR="00FF2841" w:rsidRDefault="00FF2841">
      <w:pPr>
        <w:ind w:left="0"/>
      </w:pPr>
    </w:p>
    <w:p w14:paraId="5FCC9F3A" w14:textId="7284973C" w:rsidR="00474C7A" w:rsidRDefault="00474C7A" w:rsidP="00474C7A">
      <w:pPr>
        <w:keepNext/>
        <w:ind w:left="0"/>
        <w:jc w:val="center"/>
      </w:pPr>
    </w:p>
    <w:p w14:paraId="0B789B58" w14:textId="488D6074" w:rsidR="00114AA3" w:rsidRDefault="00114AA3" w:rsidP="00474C7A">
      <w:pPr>
        <w:pStyle w:val="Caption"/>
        <w:jc w:val="center"/>
      </w:pPr>
    </w:p>
    <w:p w14:paraId="5725B2AB" w14:textId="47CD726C" w:rsidR="009E348A" w:rsidRDefault="009E348A" w:rsidP="002A0E21"/>
    <w:p w14:paraId="7CF43B3E" w14:textId="62FD2713" w:rsidR="00FF2841" w:rsidRDefault="002A0E21" w:rsidP="002A0E21">
      <w:r>
        <w:t xml:space="preserve">The next attack is performed using </w:t>
      </w:r>
      <w:r w:rsidR="009C6C6B" w:rsidRPr="009C6C6B">
        <w:rPr>
          <w:i/>
          <w:iCs/>
        </w:rPr>
        <w:t>nping</w:t>
      </w:r>
      <w:r w:rsidR="009C6C6B">
        <w:t>, which allows generating random IP addresses for an attack.  The command I used is the following:</w:t>
      </w:r>
    </w:p>
    <w:p w14:paraId="13F05B89" w14:textId="0940EA16" w:rsidR="009C6C6B" w:rsidRDefault="009C6C6B" w:rsidP="002A0E21">
      <w:pPr>
        <w:pBdr>
          <w:bottom w:val="single" w:sz="6" w:space="1" w:color="auto"/>
        </w:pBdr>
      </w:pPr>
    </w:p>
    <w:p w14:paraId="672FE2C7" w14:textId="156CBCB4" w:rsidR="009C6C6B" w:rsidRDefault="009C6C6B" w:rsidP="002A0E21"/>
    <w:p w14:paraId="63C010D8" w14:textId="0AE03C5F" w:rsidR="009C6C6B" w:rsidRDefault="009C6C6B" w:rsidP="002A0E21">
      <w:pPr>
        <w:pBdr>
          <w:bottom w:val="single" w:sz="6" w:space="1" w:color="auto"/>
        </w:pBdr>
      </w:pPr>
      <w:r w:rsidRPr="009C6C6B">
        <w:rPr>
          <w:color w:val="0070C0"/>
        </w:rPr>
        <w:t xml:space="preserve">nping </w:t>
      </w:r>
      <w:r w:rsidRPr="009C6C6B">
        <w:t>-c 10 --icmp --source-mac rand 192.168.2.20</w:t>
      </w:r>
    </w:p>
    <w:p w14:paraId="5778BD2F" w14:textId="77777777" w:rsidR="009C6C6B" w:rsidRDefault="009C6C6B" w:rsidP="002A0E21">
      <w:pPr>
        <w:pBdr>
          <w:bottom w:val="single" w:sz="6" w:space="1" w:color="auto"/>
        </w:pBdr>
      </w:pPr>
    </w:p>
    <w:p w14:paraId="0A7D7AE4" w14:textId="6CF8ED5F" w:rsidR="009C6C6B" w:rsidRDefault="009C6C6B" w:rsidP="002A0E21"/>
    <w:p w14:paraId="5B2D8B16" w14:textId="055A6E69" w:rsidR="002A0E21" w:rsidRDefault="009C6C6B" w:rsidP="002A0E21">
      <w:r>
        <w:t>As it is possible to see, here as well some packet comes through in the first attack, but nothing comes through in the second as the switch has “learned”.</w:t>
      </w:r>
    </w:p>
    <w:p w14:paraId="41734AD8" w14:textId="657480A6" w:rsidR="002A0E21" w:rsidRDefault="002A0E21" w:rsidP="002A0E21"/>
    <w:p w14:paraId="670BA53B" w14:textId="44CEC93C" w:rsidR="002A0E21" w:rsidRDefault="002A0E21" w:rsidP="002A0E21"/>
    <w:p w14:paraId="0D829090" w14:textId="79956303" w:rsidR="00613853" w:rsidRDefault="00613853" w:rsidP="00613853">
      <w:pPr>
        <w:keepNext/>
        <w:jc w:val="center"/>
      </w:pPr>
    </w:p>
    <w:p w14:paraId="4C0AE5DA" w14:textId="2F679661" w:rsidR="002A0E21" w:rsidRDefault="002A0E21" w:rsidP="005924FF">
      <w:pPr>
        <w:pStyle w:val="Caption"/>
      </w:pPr>
    </w:p>
    <w:p w14:paraId="2FD15A4A" w14:textId="0D8194DD" w:rsidR="00FF2841" w:rsidRDefault="00FF2841">
      <w:pPr>
        <w:ind w:left="0"/>
      </w:pPr>
    </w:p>
    <w:p w14:paraId="00A9F77C" w14:textId="77777777" w:rsidR="005924FF" w:rsidRDefault="005924FF">
      <w:pPr>
        <w:ind w:left="0"/>
      </w:pPr>
    </w:p>
    <w:p w14:paraId="73FB2C02" w14:textId="77777777" w:rsidR="005924FF" w:rsidRDefault="005924FF">
      <w:pPr>
        <w:ind w:left="0"/>
      </w:pPr>
    </w:p>
    <w:p w14:paraId="399A5FD4" w14:textId="77777777" w:rsidR="005924FF" w:rsidRDefault="005924FF">
      <w:pPr>
        <w:ind w:left="0"/>
      </w:pPr>
    </w:p>
    <w:p w14:paraId="2E84B0D8" w14:textId="08A7E6DB" w:rsidR="005924FF" w:rsidRDefault="005924FF">
      <w:pPr>
        <w:ind w:left="0"/>
      </w:pPr>
      <w:r>
        <w:rPr>
          <w:noProof/>
        </w:rPr>
        <w:lastRenderedPageBreak/>
        <mc:AlternateContent>
          <mc:Choice Requires="wpg">
            <w:drawing>
              <wp:anchor distT="0" distB="0" distL="114300" distR="114300" simplePos="0" relativeHeight="251767808" behindDoc="0" locked="0" layoutInCell="1" allowOverlap="1" wp14:anchorId="2C501D73" wp14:editId="7EBA7390">
                <wp:simplePos x="0" y="0"/>
                <wp:positionH relativeFrom="column">
                  <wp:posOffset>-3810</wp:posOffset>
                </wp:positionH>
                <wp:positionV relativeFrom="paragraph">
                  <wp:posOffset>-1270</wp:posOffset>
                </wp:positionV>
                <wp:extent cx="6583680" cy="3744595"/>
                <wp:effectExtent l="0" t="0" r="7620" b="8255"/>
                <wp:wrapNone/>
                <wp:docPr id="713440981" name="Group 23"/>
                <wp:cNvGraphicFramePr/>
                <a:graphic xmlns:a="http://schemas.openxmlformats.org/drawingml/2006/main">
                  <a:graphicData uri="http://schemas.microsoft.com/office/word/2010/wordprocessingGroup">
                    <wpg:wgp>
                      <wpg:cNvGrpSpPr/>
                      <wpg:grpSpPr>
                        <a:xfrm>
                          <a:off x="0" y="0"/>
                          <a:ext cx="6583680" cy="3744595"/>
                          <a:chOff x="0" y="0"/>
                          <a:chExt cx="6583680" cy="3744595"/>
                        </a:xfrm>
                      </wpg:grpSpPr>
                      <pic:pic xmlns:pic="http://schemas.openxmlformats.org/drawingml/2006/picture">
                        <pic:nvPicPr>
                          <pic:cNvPr id="73495096" name="Picture 1" descr="A screenshot of a computer program&#10;&#10;Description automatically generated"/>
                          <pic:cNvPicPr>
                            <a:picLocks noChangeAspect="1"/>
                          </pic:cNvPicPr>
                        </pic:nvPicPr>
                        <pic:blipFill>
                          <a:blip r:embed="rId63"/>
                          <a:stretch>
                            <a:fillRect/>
                          </a:stretch>
                        </pic:blipFill>
                        <pic:spPr>
                          <a:xfrm>
                            <a:off x="0" y="0"/>
                            <a:ext cx="6583680" cy="3425825"/>
                          </a:xfrm>
                          <a:prstGeom prst="rect">
                            <a:avLst/>
                          </a:prstGeom>
                        </pic:spPr>
                      </pic:pic>
                      <wps:wsp>
                        <wps:cNvPr id="1595181644" name="Text Box 1"/>
                        <wps:cNvSpPr txBox="1"/>
                        <wps:spPr>
                          <a:xfrm>
                            <a:off x="0" y="3486150"/>
                            <a:ext cx="6583680" cy="258445"/>
                          </a:xfrm>
                          <a:prstGeom prst="rect">
                            <a:avLst/>
                          </a:prstGeom>
                          <a:solidFill>
                            <a:prstClr val="white"/>
                          </a:solidFill>
                          <a:ln>
                            <a:noFill/>
                          </a:ln>
                        </wps:spPr>
                        <wps:txbx>
                          <w:txbxContent>
                            <w:p w14:paraId="4C287610" w14:textId="723C56AC" w:rsidR="005924FF" w:rsidRPr="00DD25AE" w:rsidRDefault="005924FF" w:rsidP="005924FF">
                              <w:pPr>
                                <w:pStyle w:val="Caption"/>
                                <w:rPr>
                                  <w:sz w:val="20"/>
                                  <w:szCs w:val="20"/>
                                </w:rPr>
                              </w:pPr>
                              <w:r>
                                <w:t xml:space="preserve">Figure </w:t>
                              </w:r>
                              <w:r>
                                <w:fldChar w:fldCharType="begin"/>
                              </w:r>
                              <w:r>
                                <w:instrText xml:space="preserve"> SEQ Figure \* ARABIC </w:instrText>
                              </w:r>
                              <w:r>
                                <w:fldChar w:fldCharType="separate"/>
                              </w:r>
                              <w:r w:rsidR="00BE270B">
                                <w:rPr>
                                  <w:noProof/>
                                </w:rPr>
                                <w:t>29</w:t>
                              </w:r>
                              <w:r>
                                <w:fldChar w:fldCharType="end"/>
                              </w:r>
                              <w:r>
                                <w:t>-</w:t>
                              </w:r>
                              <w:r w:rsidRPr="000A34F5">
                                <w:t xml:space="preserve">MAC spoofing – </w:t>
                              </w:r>
                              <w:r w:rsidRPr="000A34F5">
                                <w:t>nping – first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501D73" id="_x0000_s1087" style="position:absolute;margin-left:-.3pt;margin-top:-.1pt;width:518.4pt;height:294.85pt;z-index:251767808" coordsize="65836,374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">
                <v:shape id="Picture 1" o:spid="_x0000_s1088" type="#_x0000_t75" alt="A screenshot of a computer program&#10;&#10;Description automatically generated" style="position:absolute;width:6583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">
                  <v:imagedata r:id="rId64" o:title="A screenshot of a computer program&#10;&#10;Description automatically generated"/>
                </v:shape>
                <v:shape id="_x0000_s1089" type="#_x0000_t202" style="position:absolute;top:34861;width:658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" stroked="f">
                  <v:textbox style="mso-fit-shape-to-text:t" inset="0,0,0,0">
                    <w:txbxContent>
                      <w:p w14:paraId="4C287610" w14:textId="723C56AC" w:rsidR="005924FF" w:rsidRPr="00DD25AE" w:rsidRDefault="005924FF" w:rsidP="005924FF">
                        <w:pPr>
                          <w:pStyle w:val="Caption"/>
                          <w:rPr>
                            <w:sz w:val="20"/>
                            <w:szCs w:val="20"/>
                          </w:rPr>
                        </w:pPr>
                        <w:r>
                          <w:t xml:space="preserve">Figure </w:t>
                        </w:r>
                        <w:r>
                          <w:fldChar w:fldCharType="begin"/>
                        </w:r>
                        <w:r>
                          <w:instrText xml:space="preserve"> SEQ Figure \* ARABIC </w:instrText>
                        </w:r>
                        <w:r>
                          <w:fldChar w:fldCharType="separate"/>
                        </w:r>
                        <w:r w:rsidR="00BE270B">
                          <w:rPr>
                            <w:noProof/>
                          </w:rPr>
                          <w:t>29</w:t>
                        </w:r>
                        <w:r>
                          <w:fldChar w:fldCharType="end"/>
                        </w:r>
                        <w:r>
                          <w:t>-</w:t>
                        </w:r>
                        <w:r w:rsidRPr="000A34F5">
                          <w:t xml:space="preserve">MAC spoofing – </w:t>
                        </w:r>
                        <w:r w:rsidRPr="000A34F5">
                          <w:t>nping – first attack</w:t>
                        </w:r>
                      </w:p>
                    </w:txbxContent>
                  </v:textbox>
                </v:shape>
              </v:group>
            </w:pict>
          </mc:Fallback>
        </mc:AlternateContent>
      </w:r>
    </w:p>
    <w:p w14:paraId="786524E0" w14:textId="77777777" w:rsidR="005924FF" w:rsidRDefault="005924FF">
      <w:pPr>
        <w:ind w:left="0"/>
      </w:pPr>
    </w:p>
    <w:p w14:paraId="71468AE4" w14:textId="77777777" w:rsidR="005924FF" w:rsidRDefault="005924FF">
      <w:pPr>
        <w:ind w:left="0"/>
      </w:pPr>
    </w:p>
    <w:p w14:paraId="7652982A" w14:textId="77777777" w:rsidR="005924FF" w:rsidRDefault="005924FF">
      <w:pPr>
        <w:ind w:left="0"/>
      </w:pPr>
    </w:p>
    <w:p w14:paraId="15CA4969" w14:textId="77777777" w:rsidR="005924FF" w:rsidRDefault="005924FF">
      <w:pPr>
        <w:ind w:left="0"/>
      </w:pPr>
    </w:p>
    <w:p w14:paraId="180FE4E9" w14:textId="77777777" w:rsidR="005924FF" w:rsidRDefault="005924FF">
      <w:pPr>
        <w:ind w:left="0"/>
      </w:pPr>
    </w:p>
    <w:p w14:paraId="49F031CD" w14:textId="77777777" w:rsidR="005924FF" w:rsidRDefault="005924FF">
      <w:pPr>
        <w:ind w:left="0"/>
      </w:pPr>
    </w:p>
    <w:p w14:paraId="64C655ED" w14:textId="77777777" w:rsidR="005924FF" w:rsidRDefault="005924FF">
      <w:pPr>
        <w:ind w:left="0"/>
      </w:pPr>
    </w:p>
    <w:p w14:paraId="262BF3C2" w14:textId="77777777" w:rsidR="005924FF" w:rsidRDefault="005924FF">
      <w:pPr>
        <w:ind w:left="0"/>
      </w:pPr>
    </w:p>
    <w:p w14:paraId="69AC22F3" w14:textId="77777777" w:rsidR="005924FF" w:rsidRDefault="005924FF">
      <w:pPr>
        <w:ind w:left="0"/>
      </w:pPr>
    </w:p>
    <w:p w14:paraId="3B3DC94F" w14:textId="77777777" w:rsidR="005924FF" w:rsidRDefault="005924FF">
      <w:pPr>
        <w:ind w:left="0"/>
      </w:pPr>
    </w:p>
    <w:p w14:paraId="31A06928" w14:textId="77777777" w:rsidR="005924FF" w:rsidRDefault="005924FF">
      <w:pPr>
        <w:ind w:left="0"/>
      </w:pPr>
    </w:p>
    <w:p w14:paraId="75A0D808" w14:textId="77777777" w:rsidR="005924FF" w:rsidRDefault="005924FF">
      <w:pPr>
        <w:ind w:left="0"/>
      </w:pPr>
    </w:p>
    <w:p w14:paraId="495FD307" w14:textId="77777777" w:rsidR="005924FF" w:rsidRDefault="005924FF">
      <w:pPr>
        <w:ind w:left="0"/>
      </w:pPr>
    </w:p>
    <w:p w14:paraId="4810519C" w14:textId="77777777" w:rsidR="005924FF" w:rsidRDefault="005924FF">
      <w:pPr>
        <w:ind w:left="0"/>
      </w:pPr>
    </w:p>
    <w:p w14:paraId="66516BF8" w14:textId="77777777" w:rsidR="005924FF" w:rsidRDefault="005924FF">
      <w:pPr>
        <w:ind w:left="0"/>
      </w:pPr>
    </w:p>
    <w:p w14:paraId="31E1A3AB" w14:textId="77777777" w:rsidR="005924FF" w:rsidRDefault="005924FF">
      <w:pPr>
        <w:ind w:left="0"/>
      </w:pPr>
    </w:p>
    <w:p w14:paraId="06F88934" w14:textId="77777777" w:rsidR="005924FF" w:rsidRDefault="005924FF">
      <w:pPr>
        <w:ind w:left="0"/>
      </w:pPr>
    </w:p>
    <w:p w14:paraId="2994BE4E" w14:textId="77777777" w:rsidR="005924FF" w:rsidRDefault="005924FF">
      <w:pPr>
        <w:ind w:left="0"/>
      </w:pPr>
    </w:p>
    <w:p w14:paraId="4CFF3D3F" w14:textId="77777777" w:rsidR="005924FF" w:rsidRDefault="005924FF">
      <w:pPr>
        <w:ind w:left="0"/>
      </w:pPr>
    </w:p>
    <w:p w14:paraId="2A3466A8" w14:textId="77777777" w:rsidR="005924FF" w:rsidRDefault="005924FF">
      <w:pPr>
        <w:ind w:left="0"/>
      </w:pPr>
    </w:p>
    <w:p w14:paraId="05C8298E" w14:textId="77777777" w:rsidR="005924FF" w:rsidRDefault="005924FF">
      <w:pPr>
        <w:ind w:left="0"/>
      </w:pPr>
    </w:p>
    <w:p w14:paraId="68B4DBE1" w14:textId="77777777" w:rsidR="005924FF" w:rsidRDefault="005924FF">
      <w:pPr>
        <w:ind w:left="0"/>
      </w:pPr>
    </w:p>
    <w:p w14:paraId="08F17506" w14:textId="77777777" w:rsidR="005924FF" w:rsidRDefault="005924FF">
      <w:pPr>
        <w:ind w:left="0"/>
      </w:pPr>
    </w:p>
    <w:p w14:paraId="065E00BE" w14:textId="77777777" w:rsidR="005924FF" w:rsidRDefault="005924FF">
      <w:pPr>
        <w:ind w:left="0"/>
      </w:pPr>
    </w:p>
    <w:p w14:paraId="7D3127BC" w14:textId="77777777" w:rsidR="005924FF" w:rsidRDefault="005924FF">
      <w:pPr>
        <w:ind w:left="0"/>
      </w:pPr>
    </w:p>
    <w:p w14:paraId="44169A36" w14:textId="77777777" w:rsidR="005924FF" w:rsidRDefault="005924FF">
      <w:pPr>
        <w:ind w:left="0"/>
      </w:pPr>
    </w:p>
    <w:p w14:paraId="1AB9DC9E" w14:textId="77777777" w:rsidR="005924FF" w:rsidRDefault="005924FF">
      <w:pPr>
        <w:ind w:left="0"/>
      </w:pPr>
    </w:p>
    <w:p w14:paraId="3477E520" w14:textId="77777777" w:rsidR="005924FF" w:rsidRDefault="005924FF">
      <w:pPr>
        <w:ind w:left="0"/>
      </w:pPr>
    </w:p>
    <w:p w14:paraId="20700273" w14:textId="77777777" w:rsidR="005924FF" w:rsidRDefault="005924FF">
      <w:pPr>
        <w:ind w:left="0"/>
      </w:pPr>
    </w:p>
    <w:p w14:paraId="0D9137A7" w14:textId="77777777" w:rsidR="005924FF" w:rsidRDefault="005924FF">
      <w:pPr>
        <w:ind w:left="0"/>
      </w:pPr>
    </w:p>
    <w:p w14:paraId="75C02C98" w14:textId="77777777" w:rsidR="005924FF" w:rsidRDefault="005924FF">
      <w:pPr>
        <w:ind w:left="0"/>
      </w:pPr>
    </w:p>
    <w:p w14:paraId="6F2196AF" w14:textId="77777777" w:rsidR="005924FF" w:rsidRDefault="005924FF">
      <w:pPr>
        <w:ind w:left="0"/>
      </w:pPr>
    </w:p>
    <w:p w14:paraId="4289F8A1" w14:textId="77777777" w:rsidR="005924FF" w:rsidRDefault="005924FF">
      <w:pPr>
        <w:ind w:left="0"/>
      </w:pPr>
    </w:p>
    <w:p w14:paraId="157D844C" w14:textId="77777777" w:rsidR="005924FF" w:rsidRDefault="005924FF">
      <w:pPr>
        <w:ind w:left="0"/>
      </w:pPr>
    </w:p>
    <w:p w14:paraId="0C635ADB" w14:textId="77777777" w:rsidR="005924FF" w:rsidRDefault="005924FF">
      <w:pPr>
        <w:ind w:left="0"/>
      </w:pPr>
    </w:p>
    <w:p w14:paraId="789205DE" w14:textId="77777777" w:rsidR="005924FF" w:rsidRDefault="005924FF">
      <w:pPr>
        <w:ind w:left="0"/>
      </w:pPr>
    </w:p>
    <w:p w14:paraId="08AB0924" w14:textId="77777777" w:rsidR="005924FF" w:rsidRDefault="005924FF">
      <w:pPr>
        <w:ind w:left="0"/>
      </w:pPr>
    </w:p>
    <w:p w14:paraId="6B7BBF06" w14:textId="77777777" w:rsidR="005924FF" w:rsidRDefault="005924FF">
      <w:pPr>
        <w:ind w:left="0"/>
      </w:pPr>
    </w:p>
    <w:p w14:paraId="3C75D498" w14:textId="77777777" w:rsidR="005924FF" w:rsidRDefault="005924FF">
      <w:pPr>
        <w:ind w:left="0"/>
      </w:pPr>
    </w:p>
    <w:p w14:paraId="613635E8" w14:textId="77777777" w:rsidR="005924FF" w:rsidRDefault="005924FF">
      <w:pPr>
        <w:ind w:left="0"/>
      </w:pPr>
    </w:p>
    <w:p w14:paraId="72F23DDE" w14:textId="77777777" w:rsidR="005924FF" w:rsidRDefault="005924FF">
      <w:pPr>
        <w:ind w:left="0"/>
      </w:pPr>
    </w:p>
    <w:p w14:paraId="7177AB26" w14:textId="77777777" w:rsidR="005924FF" w:rsidRDefault="005924FF">
      <w:pPr>
        <w:ind w:left="0"/>
      </w:pPr>
    </w:p>
    <w:p w14:paraId="3B3EB9A5" w14:textId="77777777" w:rsidR="005924FF" w:rsidRDefault="005924FF">
      <w:pPr>
        <w:ind w:left="0"/>
      </w:pPr>
    </w:p>
    <w:p w14:paraId="65D08E51" w14:textId="77777777" w:rsidR="005924FF" w:rsidRDefault="005924FF">
      <w:pPr>
        <w:ind w:left="0"/>
      </w:pPr>
    </w:p>
    <w:p w14:paraId="0819FDAB" w14:textId="77777777" w:rsidR="005924FF" w:rsidRPr="002A0E21" w:rsidRDefault="005924FF">
      <w:pPr>
        <w:ind w:left="0"/>
      </w:pPr>
    </w:p>
    <w:p w14:paraId="6C44F938" w14:textId="77777777" w:rsidR="00613853" w:rsidRDefault="00474C7A" w:rsidP="00613853">
      <w:pPr>
        <w:keepNext/>
        <w:ind w:left="0"/>
      </w:pPr>
      <w:r>
        <w:rPr>
          <w:noProof/>
        </w:rPr>
        <w:lastRenderedPageBreak/>
        <w:drawing>
          <wp:inline distT="0" distB="0" distL="0" distR="0" wp14:anchorId="3FA295C4" wp14:editId="6B34298F">
            <wp:extent cx="6583680" cy="3009265"/>
            <wp:effectExtent l="0" t="0" r="762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83680" cy="3009265"/>
                    </a:xfrm>
                    <a:prstGeom prst="rect">
                      <a:avLst/>
                    </a:prstGeom>
                    <a:noFill/>
                    <a:ln>
                      <a:noFill/>
                    </a:ln>
                  </pic:spPr>
                </pic:pic>
              </a:graphicData>
            </a:graphic>
          </wp:inline>
        </w:drawing>
      </w:r>
    </w:p>
    <w:p w14:paraId="3F389CCE" w14:textId="3BADD89F" w:rsidR="00FF2841" w:rsidRDefault="00613853" w:rsidP="00613853">
      <w:pPr>
        <w:pStyle w:val="Caption"/>
        <w:rPr>
          <w:smallCaps/>
          <w:kern w:val="28"/>
        </w:rPr>
      </w:pPr>
      <w:bookmarkStart w:id="23" w:name="_Toc75762369"/>
      <w:r>
        <w:t xml:space="preserve">Figure </w:t>
      </w:r>
      <w:r w:rsidR="003260F9">
        <w:fldChar w:fldCharType="begin"/>
      </w:r>
      <w:r w:rsidR="003260F9">
        <w:instrText xml:space="preserve"> SEQ Figure \* ARABIC </w:instrText>
      </w:r>
      <w:r w:rsidR="003260F9">
        <w:fldChar w:fldCharType="separate"/>
      </w:r>
      <w:r w:rsidR="00BE270B">
        <w:rPr>
          <w:noProof/>
        </w:rPr>
        <w:t>30</w:t>
      </w:r>
      <w:r w:rsidR="003260F9">
        <w:rPr>
          <w:noProof/>
        </w:rPr>
        <w:fldChar w:fldCharType="end"/>
      </w:r>
      <w:r w:rsidRPr="00005972">
        <w:t xml:space="preserve"> - MAC spoofing – nping – </w:t>
      </w:r>
      <w:r>
        <w:t xml:space="preserve">second </w:t>
      </w:r>
      <w:r w:rsidRPr="00005972">
        <w:t>attack</w:t>
      </w:r>
      <w:bookmarkEnd w:id="23"/>
    </w:p>
    <w:p w14:paraId="578F376F" w14:textId="2C4E8913" w:rsidR="00474C7A" w:rsidRDefault="00474C7A">
      <w:pPr>
        <w:ind w:left="0"/>
        <w:rPr>
          <w:smallCaps/>
          <w:kern w:val="28"/>
        </w:rPr>
      </w:pPr>
    </w:p>
    <w:p w14:paraId="691795CF" w14:textId="77777777" w:rsidR="00613853" w:rsidRDefault="00474C7A" w:rsidP="00613853">
      <w:pPr>
        <w:keepNext/>
        <w:ind w:left="0"/>
        <w:jc w:val="center"/>
      </w:pPr>
      <w:r>
        <w:rPr>
          <w:noProof/>
        </w:rPr>
        <w:drawing>
          <wp:inline distT="0" distB="0" distL="0" distR="0" wp14:anchorId="3CFDAA03" wp14:editId="77539A05">
            <wp:extent cx="3989040" cy="4225839"/>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00150" cy="4237608"/>
                    </a:xfrm>
                    <a:prstGeom prst="rect">
                      <a:avLst/>
                    </a:prstGeom>
                    <a:noFill/>
                    <a:ln>
                      <a:noFill/>
                    </a:ln>
                  </pic:spPr>
                </pic:pic>
              </a:graphicData>
            </a:graphic>
          </wp:inline>
        </w:drawing>
      </w:r>
    </w:p>
    <w:p w14:paraId="5BED5905" w14:textId="1E77F911" w:rsidR="00474C7A" w:rsidRDefault="00613853" w:rsidP="00613853">
      <w:pPr>
        <w:pStyle w:val="Caption"/>
        <w:jc w:val="center"/>
        <w:rPr>
          <w:smallCaps/>
          <w:kern w:val="28"/>
        </w:rPr>
      </w:pPr>
      <w:bookmarkStart w:id="24" w:name="_Toc75762370"/>
      <w:r>
        <w:t xml:space="preserve">Figure </w:t>
      </w:r>
      <w:r w:rsidR="003260F9">
        <w:fldChar w:fldCharType="begin"/>
      </w:r>
      <w:r w:rsidR="003260F9">
        <w:instrText xml:space="preserve"> SEQ Figure \* ARABIC </w:instrText>
      </w:r>
      <w:r w:rsidR="003260F9">
        <w:fldChar w:fldCharType="separate"/>
      </w:r>
      <w:r w:rsidR="00BE270B">
        <w:rPr>
          <w:noProof/>
        </w:rPr>
        <w:t>31</w:t>
      </w:r>
      <w:r w:rsidR="003260F9">
        <w:rPr>
          <w:noProof/>
        </w:rPr>
        <w:fldChar w:fldCharType="end"/>
      </w:r>
      <w:r w:rsidRPr="008A0F3A">
        <w:t xml:space="preserve"> - MAC spoofing – nping – </w:t>
      </w:r>
      <w:r>
        <w:t xml:space="preserve">second </w:t>
      </w:r>
      <w:r w:rsidRPr="008A0F3A">
        <w:t>attack</w:t>
      </w:r>
      <w:r>
        <w:rPr>
          <w:noProof/>
        </w:rPr>
        <w:t>, zoom in</w:t>
      </w:r>
      <w:bookmarkEnd w:id="24"/>
    </w:p>
    <w:p w14:paraId="56001B1D" w14:textId="23734C49" w:rsidR="00474C7A" w:rsidRDefault="00474C7A" w:rsidP="00613853"/>
    <w:p w14:paraId="19424864" w14:textId="7BBBC1A7" w:rsidR="00474C7A" w:rsidRDefault="00613853" w:rsidP="00613853">
      <w:r>
        <w:t xml:space="preserve">It is worth noticing that detected malicious flows are both blocked immediately – by issuing a message to OVS – </w:t>
      </w:r>
      <w:proofErr w:type="gramStart"/>
      <w:r>
        <w:t>and also</w:t>
      </w:r>
      <w:proofErr w:type="gramEnd"/>
      <w:r>
        <w:t xml:space="preserve"> saved into the l3firewall.config configuration file, to be resumed later.</w:t>
      </w:r>
    </w:p>
    <w:p w14:paraId="44AB3FE2" w14:textId="78BE8F2C" w:rsidR="00474C7A" w:rsidRDefault="00474C7A">
      <w:pPr>
        <w:ind w:left="0"/>
        <w:rPr>
          <w:smallCaps/>
          <w:kern w:val="28"/>
        </w:rPr>
      </w:pPr>
    </w:p>
    <w:p w14:paraId="1A48BEE5" w14:textId="77777777" w:rsidR="005924FF" w:rsidRDefault="005924FF" w:rsidP="005924FF">
      <w:pPr>
        <w:keepNext/>
        <w:ind w:left="0"/>
      </w:pPr>
      <w:r w:rsidRPr="005924FF">
        <w:rPr>
          <w:noProof/>
        </w:rPr>
        <w:lastRenderedPageBreak/>
        <w:drawing>
          <wp:inline distT="0" distB="0" distL="0" distR="0" wp14:anchorId="71C853C3" wp14:editId="2D425EFF">
            <wp:extent cx="5649113" cy="1914792"/>
            <wp:effectExtent l="0" t="0" r="8890" b="9525"/>
            <wp:docPr id="193816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67510" name=""/>
                    <pic:cNvPicPr/>
                  </pic:nvPicPr>
                  <pic:blipFill>
                    <a:blip r:embed="rId67"/>
                    <a:stretch>
                      <a:fillRect/>
                    </a:stretch>
                  </pic:blipFill>
                  <pic:spPr>
                    <a:xfrm>
                      <a:off x="0" y="0"/>
                      <a:ext cx="5649113" cy="1914792"/>
                    </a:xfrm>
                    <a:prstGeom prst="rect">
                      <a:avLst/>
                    </a:prstGeom>
                  </pic:spPr>
                </pic:pic>
              </a:graphicData>
            </a:graphic>
          </wp:inline>
        </w:drawing>
      </w:r>
    </w:p>
    <w:p w14:paraId="0F94DDFA" w14:textId="0C371D4D" w:rsidR="005924FF" w:rsidRDefault="005924FF" w:rsidP="005924FF">
      <w:pPr>
        <w:pStyle w:val="Caption"/>
      </w:pPr>
      <w:r>
        <w:t xml:space="preserve">Figure </w:t>
      </w:r>
      <w:r>
        <w:fldChar w:fldCharType="begin"/>
      </w:r>
      <w:r>
        <w:instrText xml:space="preserve"> SEQ Figure \* ARABIC </w:instrText>
      </w:r>
      <w:r>
        <w:fldChar w:fldCharType="separate"/>
      </w:r>
      <w:r w:rsidR="00BE270B">
        <w:rPr>
          <w:noProof/>
        </w:rPr>
        <w:t>32</w:t>
      </w:r>
      <w:r>
        <w:fldChar w:fldCharType="end"/>
      </w:r>
      <w:r>
        <w:t>-</w:t>
      </w:r>
      <w:r w:rsidRPr="00F05337">
        <w:t>MAC spoofing – flows captured in l3firewall.config</w:t>
      </w:r>
    </w:p>
    <w:p w14:paraId="23B26ECE" w14:textId="1F005B20" w:rsidR="00613853" w:rsidRDefault="00613853" w:rsidP="005924FF">
      <w:pPr>
        <w:pStyle w:val="Caption"/>
        <w:ind w:left="0"/>
      </w:pPr>
    </w:p>
    <w:p w14:paraId="41879587" w14:textId="534DC3D9" w:rsidR="00474C7A" w:rsidRDefault="00474C7A" w:rsidP="00613853">
      <w:pPr>
        <w:pStyle w:val="Caption"/>
        <w:jc w:val="center"/>
        <w:rPr>
          <w:smallCaps/>
          <w:kern w:val="28"/>
        </w:rPr>
      </w:pPr>
    </w:p>
    <w:p w14:paraId="10CA9DE2" w14:textId="48179209" w:rsidR="00474C7A" w:rsidRDefault="00474C7A">
      <w:pPr>
        <w:ind w:left="0"/>
        <w:rPr>
          <w:smallCaps/>
          <w:kern w:val="28"/>
        </w:rPr>
      </w:pPr>
    </w:p>
    <w:p w14:paraId="4B4A402E" w14:textId="77777777" w:rsidR="00474C7A" w:rsidRDefault="00474C7A">
      <w:pPr>
        <w:ind w:left="0"/>
        <w:rPr>
          <w:smallCaps/>
          <w:kern w:val="28"/>
        </w:rPr>
      </w:pPr>
    </w:p>
    <w:p w14:paraId="0F672961" w14:textId="77777777" w:rsidR="00474C7A" w:rsidRDefault="00474C7A">
      <w:pPr>
        <w:ind w:left="0"/>
        <w:rPr>
          <w:smallCaps/>
          <w:kern w:val="28"/>
        </w:rPr>
      </w:pPr>
      <w:r>
        <w:br w:type="page"/>
      </w:r>
    </w:p>
    <w:p w14:paraId="6123C93D" w14:textId="7A8D078A" w:rsidR="005D72BB" w:rsidRDefault="0099221A" w:rsidP="00492DE9">
      <w:pPr>
        <w:pStyle w:val="Heading1"/>
        <w:numPr>
          <w:ilvl w:val="0"/>
          <w:numId w:val="52"/>
        </w:numPr>
      </w:pPr>
      <w:bookmarkStart w:id="25" w:name="_Toc75762410"/>
      <w:r>
        <w:lastRenderedPageBreak/>
        <w:t xml:space="preserve">Appendix </w:t>
      </w:r>
      <w:r w:rsidR="00406DC0">
        <w:t>A</w:t>
      </w:r>
      <w:r>
        <w:t xml:space="preserve">: </w:t>
      </w:r>
      <w:r w:rsidR="004C3DA7">
        <w:t>F</w:t>
      </w:r>
      <w:r>
        <w:t>iles</w:t>
      </w:r>
      <w:r w:rsidR="004E19C8">
        <w:t xml:space="preserve"> for the Lab</w:t>
      </w:r>
      <w:bookmarkEnd w:id="25"/>
    </w:p>
    <w:p w14:paraId="5701A49D" w14:textId="77777777" w:rsidR="00212BE3" w:rsidRDefault="00212BE3" w:rsidP="00212BE3"/>
    <w:p w14:paraId="6B2033F1" w14:textId="05D561EF" w:rsidR="00C41A0C" w:rsidRDefault="00C41A0C" w:rsidP="00C17B17">
      <w:r>
        <w:t xml:space="preserve">Please find the list of files created for this lab and mentioned throughout this document, </w:t>
      </w:r>
      <w:r w:rsidR="001F42C3">
        <w:t>plus</w:t>
      </w:r>
      <w:r>
        <w:t xml:space="preserve"> their GitHub link for download.</w:t>
      </w:r>
    </w:p>
    <w:p w14:paraId="661AC5CB" w14:textId="2C22F0E3" w:rsidR="003D1CBE" w:rsidRDefault="003D1CBE" w:rsidP="00C17B17"/>
    <w:p w14:paraId="537FFCC5" w14:textId="6B5160E0" w:rsidR="003D1CBE" w:rsidRDefault="003D1CBE" w:rsidP="00C17B17">
      <w:r>
        <w:t xml:space="preserve">The overall GitHub directory for the project is: </w:t>
      </w:r>
      <w:hyperlink r:id="rId68" w:history="1">
        <w:r w:rsidRPr="00AE76AE">
          <w:rPr>
            <w:rStyle w:val="Hyperlink"/>
          </w:rPr>
          <w:t>https://github.com/markoer73/CSE-548/tree/main/Project%202%20-%20SDN-Based%20Stateless%20Firewall</w:t>
        </w:r>
      </w:hyperlink>
      <w:r>
        <w:t xml:space="preserve"> </w:t>
      </w:r>
    </w:p>
    <w:p w14:paraId="60441913" w14:textId="2F82C4E5" w:rsidR="00C41A0C" w:rsidRDefault="00C41A0C" w:rsidP="00C17B17"/>
    <w:tbl>
      <w:tblPr>
        <w:tblStyle w:val="TableGrid"/>
        <w:tblW w:w="10774" w:type="dxa"/>
        <w:tblInd w:w="-147" w:type="dxa"/>
        <w:tblLook w:val="04A0" w:firstRow="1" w:lastRow="0" w:firstColumn="1" w:lastColumn="0" w:noHBand="0" w:noVBand="1"/>
      </w:tblPr>
      <w:tblGrid>
        <w:gridCol w:w="3403"/>
        <w:gridCol w:w="7371"/>
      </w:tblGrid>
      <w:tr w:rsidR="00C41A0C" w14:paraId="71EE3168" w14:textId="77777777" w:rsidTr="000D1434">
        <w:tc>
          <w:tcPr>
            <w:tcW w:w="3403" w:type="dxa"/>
          </w:tcPr>
          <w:p w14:paraId="2E7D9520" w14:textId="0EFB0A27" w:rsidR="00C41A0C" w:rsidRDefault="003D1CBE" w:rsidP="00C17B17">
            <w:r w:rsidRPr="003D1CBE">
              <w:t>Project-Report-</w:t>
            </w:r>
            <w:r w:rsidR="00F31578">
              <w:t>3</w:t>
            </w:r>
            <w:r w:rsidRPr="003D1CBE">
              <w:t xml:space="preserve"> SDN-Based </w:t>
            </w:r>
            <w:r w:rsidR="00F31578">
              <w:t>DoS Attacks and Mitigation</w:t>
            </w:r>
            <w:r w:rsidRPr="003D1CBE">
              <w:t>.docx</w:t>
            </w:r>
          </w:p>
        </w:tc>
        <w:tc>
          <w:tcPr>
            <w:tcW w:w="7371" w:type="dxa"/>
          </w:tcPr>
          <w:p w14:paraId="22CEC87D" w14:textId="5A41CCD7" w:rsidR="00C41A0C" w:rsidRDefault="00C41A0C" w:rsidP="00C17B17"/>
        </w:tc>
      </w:tr>
      <w:tr w:rsidR="00E64B8D" w14:paraId="1808E733" w14:textId="77777777" w:rsidTr="000D1434">
        <w:tc>
          <w:tcPr>
            <w:tcW w:w="3403" w:type="dxa"/>
          </w:tcPr>
          <w:p w14:paraId="0CD5749F" w14:textId="1EC549E7" w:rsidR="00E64B8D" w:rsidRPr="003D1CBE" w:rsidRDefault="00E64B8D" w:rsidP="00C17B17">
            <w:r>
              <w:t>L3</w:t>
            </w:r>
            <w:r w:rsidR="00C0246F">
              <w:t>f</w:t>
            </w:r>
            <w:r>
              <w:t>irewall.py</w:t>
            </w:r>
          </w:p>
        </w:tc>
        <w:tc>
          <w:tcPr>
            <w:tcW w:w="7371" w:type="dxa"/>
          </w:tcPr>
          <w:p w14:paraId="73E7A098" w14:textId="7E4BAF63" w:rsidR="00E64B8D" w:rsidRDefault="00C0246F" w:rsidP="00C17B17">
            <w:r w:rsidRPr="00C0246F">
              <w:t>https://github.com/nanaama/CSE-548-Advanced-Computer-Network-Security/blob/main/L3firewall.py</w:t>
            </w:r>
            <w:r w:rsidR="00E64B8D">
              <w:t xml:space="preserve"> </w:t>
            </w:r>
          </w:p>
        </w:tc>
      </w:tr>
      <w:tr w:rsidR="00C41A0C" w14:paraId="2254EDD1" w14:textId="77777777" w:rsidTr="000D1434">
        <w:tc>
          <w:tcPr>
            <w:tcW w:w="3403" w:type="dxa"/>
          </w:tcPr>
          <w:p w14:paraId="59EA665B" w14:textId="38946DE3" w:rsidR="00C41A0C" w:rsidRDefault="00C41A0C" w:rsidP="00C17B17"/>
        </w:tc>
        <w:tc>
          <w:tcPr>
            <w:tcW w:w="7371" w:type="dxa"/>
          </w:tcPr>
          <w:p w14:paraId="10658967" w14:textId="48EF1ABB" w:rsidR="00C41A0C" w:rsidRDefault="00C41A0C" w:rsidP="00C17B17"/>
        </w:tc>
      </w:tr>
      <w:tr w:rsidR="00C41A0C" w14:paraId="394C6B18" w14:textId="77777777" w:rsidTr="000D1434">
        <w:tc>
          <w:tcPr>
            <w:tcW w:w="3403" w:type="dxa"/>
          </w:tcPr>
          <w:p w14:paraId="2F3423A6" w14:textId="44C79F13" w:rsidR="00C41A0C" w:rsidRDefault="003D1CBE" w:rsidP="00C17B17">
            <w:r w:rsidRPr="003D1CBE">
              <w:t>l3firewall.config</w:t>
            </w:r>
          </w:p>
        </w:tc>
        <w:tc>
          <w:tcPr>
            <w:tcW w:w="7371" w:type="dxa"/>
          </w:tcPr>
          <w:p w14:paraId="7E485E09" w14:textId="08D4ADC7" w:rsidR="00C41A0C" w:rsidRDefault="00C0246F" w:rsidP="00C17B17">
            <w:r w:rsidRPr="00C0246F">
              <w:t>https://github.com/nanaama/CSE-548-Advanced-Computer-Network-Security/blob/main/l3firewall.config</w:t>
            </w:r>
          </w:p>
        </w:tc>
      </w:tr>
      <w:tr w:rsidR="00C41A0C" w14:paraId="622E73B3" w14:textId="77777777" w:rsidTr="000D1434">
        <w:tc>
          <w:tcPr>
            <w:tcW w:w="3403" w:type="dxa"/>
          </w:tcPr>
          <w:p w14:paraId="43B539E1" w14:textId="003C48EE" w:rsidR="00C41A0C" w:rsidRDefault="00C0246F" w:rsidP="00C17B17">
            <w:r>
              <w:t>l2firewall.config</w:t>
            </w:r>
          </w:p>
        </w:tc>
        <w:tc>
          <w:tcPr>
            <w:tcW w:w="7371" w:type="dxa"/>
          </w:tcPr>
          <w:p w14:paraId="1A7A557E" w14:textId="27AADE9E" w:rsidR="00C41A0C" w:rsidRDefault="00C0246F" w:rsidP="00C17B17">
            <w:r w:rsidRPr="00C0246F">
              <w:t>https://github.com/nanaama/CSE-548-Advanced-Computer-Network-Security/blob/main/l2firewall.config</w:t>
            </w:r>
          </w:p>
        </w:tc>
      </w:tr>
      <w:tr w:rsidR="00C41A0C" w14:paraId="1414E3F6" w14:textId="77777777" w:rsidTr="000D1434">
        <w:tc>
          <w:tcPr>
            <w:tcW w:w="3403" w:type="dxa"/>
          </w:tcPr>
          <w:p w14:paraId="2B198B52" w14:textId="4B93C783" w:rsidR="00C41A0C" w:rsidRDefault="00DA29F5" w:rsidP="00C17B17">
            <w:r w:rsidRPr="00DA29F5">
              <w:t>lab.sh</w:t>
            </w:r>
          </w:p>
        </w:tc>
        <w:tc>
          <w:tcPr>
            <w:tcW w:w="7371" w:type="dxa"/>
          </w:tcPr>
          <w:p w14:paraId="0E0294D8" w14:textId="1A235A9C" w:rsidR="00C41A0C" w:rsidRDefault="00C0246F" w:rsidP="00C17B17">
            <w:r w:rsidRPr="00C0246F">
              <w:t>https://github.com/nanaama/CSE-548-Advanced-Computer-Network-Security/blob/main/lab.sh</w:t>
            </w:r>
          </w:p>
        </w:tc>
      </w:tr>
      <w:tr w:rsidR="00DA29F5" w14:paraId="276F709D" w14:textId="77777777" w:rsidTr="000D1434">
        <w:tc>
          <w:tcPr>
            <w:tcW w:w="3403" w:type="dxa"/>
          </w:tcPr>
          <w:p w14:paraId="709478BE" w14:textId="7F047F2D" w:rsidR="00DA29F5" w:rsidRPr="003D1CBE" w:rsidRDefault="00C0246F" w:rsidP="00C17B17">
            <w:r>
              <w:t>lab2</w:t>
            </w:r>
            <w:r w:rsidR="00DA29F5" w:rsidRPr="00DA29F5">
              <w:t>.sh</w:t>
            </w:r>
          </w:p>
        </w:tc>
        <w:tc>
          <w:tcPr>
            <w:tcW w:w="7371" w:type="dxa"/>
          </w:tcPr>
          <w:p w14:paraId="0AE8FE46" w14:textId="2771F7F2" w:rsidR="00DA29F5" w:rsidRDefault="00C0246F" w:rsidP="00C17B17">
            <w:r w:rsidRPr="00C0246F">
              <w:t>https://github.com/nanaama/CSE-548-Advanced-Computer-Network-Security/blob/main/lab2.sh</w:t>
            </w:r>
          </w:p>
        </w:tc>
      </w:tr>
    </w:tbl>
    <w:p w14:paraId="6A9E63A3" w14:textId="59615A00" w:rsidR="00BF7842" w:rsidRDefault="00BF7842" w:rsidP="00715423">
      <w:pPr>
        <w:ind w:left="0"/>
      </w:pPr>
    </w:p>
    <w:p w14:paraId="06C6A086" w14:textId="77777777" w:rsidR="00BF7842" w:rsidRPr="00AF3F47" w:rsidRDefault="00BF7842" w:rsidP="00C17B17"/>
    <w:p w14:paraId="6074E38E" w14:textId="4DE2168F" w:rsidR="0076355A" w:rsidRPr="009E0F39" w:rsidRDefault="00E97402" w:rsidP="00492DE9">
      <w:pPr>
        <w:pStyle w:val="Heading1"/>
        <w:numPr>
          <w:ilvl w:val="0"/>
          <w:numId w:val="52"/>
        </w:numPr>
      </w:pPr>
      <w:bookmarkStart w:id="26" w:name="_Toc75762412"/>
      <w:r w:rsidRPr="009E0F39">
        <w:t>References</w:t>
      </w:r>
      <w:bookmarkEnd w:id="26"/>
      <w:r w:rsidR="0099221A" w:rsidRPr="009E0F39">
        <w:t xml:space="preserve"> </w:t>
      </w:r>
    </w:p>
    <w:p w14:paraId="7C6FFB36" w14:textId="20303A42" w:rsidR="00F576F4" w:rsidRDefault="00F576F4" w:rsidP="00F576F4">
      <w:pPr>
        <w:pStyle w:val="References"/>
        <w:numPr>
          <w:ilvl w:val="0"/>
          <w:numId w:val="44"/>
        </w:numPr>
      </w:pPr>
      <w:r>
        <w:t xml:space="preserve">POX Github: </w:t>
      </w:r>
      <w:hyperlink r:id="rId69" w:history="1">
        <w:r w:rsidRPr="00030664">
          <w:rPr>
            <w:rStyle w:val="Hyperlink"/>
          </w:rPr>
          <w:t>https://noxrepo.github.io/pox-doc/html/</w:t>
        </w:r>
      </w:hyperlink>
      <w:r>
        <w:t xml:space="preserve"> </w:t>
      </w:r>
    </w:p>
    <w:p w14:paraId="6F0550DB" w14:textId="026BD653" w:rsidR="00F576F4" w:rsidRDefault="00F576F4" w:rsidP="00F576F4">
      <w:pPr>
        <w:pStyle w:val="References"/>
        <w:numPr>
          <w:ilvl w:val="0"/>
          <w:numId w:val="44"/>
        </w:numPr>
      </w:pPr>
      <w:r>
        <w:t xml:space="preserve">POX Controller Tutorial: </w:t>
      </w:r>
      <w:hyperlink r:id="rId70" w:history="1">
        <w:r w:rsidRPr="00030664">
          <w:rPr>
            <w:rStyle w:val="Hyperlink"/>
          </w:rPr>
          <w:t>http://sdnhub.org/tutorials/pox/</w:t>
        </w:r>
      </w:hyperlink>
      <w:r>
        <w:t xml:space="preserve"> </w:t>
      </w:r>
    </w:p>
    <w:p w14:paraId="39FBE6B5" w14:textId="1B1A2773" w:rsidR="00F576F4" w:rsidRDefault="00F576F4" w:rsidP="00F576F4">
      <w:pPr>
        <w:pStyle w:val="References"/>
        <w:numPr>
          <w:ilvl w:val="0"/>
          <w:numId w:val="44"/>
        </w:numPr>
      </w:pPr>
      <w:r>
        <w:t xml:space="preserve">Open vSwitch Cheat Sheet: </w:t>
      </w:r>
      <w:hyperlink r:id="rId71" w:history="1">
        <w:r w:rsidRPr="00030664">
          <w:rPr>
            <w:rStyle w:val="Hyperlink"/>
          </w:rPr>
          <w:t>https://therandomsecurityguy.com/openvswitch-cheat-sheet/</w:t>
        </w:r>
      </w:hyperlink>
      <w:r>
        <w:t xml:space="preserve"> </w:t>
      </w:r>
    </w:p>
    <w:p w14:paraId="0FCE7F0E" w14:textId="6F1A1CEC" w:rsidR="00F576F4" w:rsidRDefault="00F576F4" w:rsidP="00F576F4">
      <w:pPr>
        <w:pStyle w:val="References"/>
        <w:numPr>
          <w:ilvl w:val="0"/>
          <w:numId w:val="44"/>
        </w:numPr>
      </w:pPr>
      <w:r>
        <w:t xml:space="preserve">Containernet: </w:t>
      </w:r>
      <w:hyperlink r:id="rId72" w:history="1">
        <w:r w:rsidRPr="00030664">
          <w:rPr>
            <w:rStyle w:val="Hyperlink"/>
          </w:rPr>
          <w:t>https://containernet.github.io/</w:t>
        </w:r>
      </w:hyperlink>
      <w:r>
        <w:t xml:space="preserve"> </w:t>
      </w:r>
    </w:p>
    <w:p w14:paraId="402513AF" w14:textId="55252B48" w:rsidR="00F576F4" w:rsidRDefault="00F576F4" w:rsidP="00F576F4">
      <w:pPr>
        <w:pStyle w:val="References"/>
        <w:numPr>
          <w:ilvl w:val="0"/>
          <w:numId w:val="44"/>
        </w:numPr>
      </w:pPr>
      <w:r>
        <w:t xml:space="preserve">Containernet tutorial: </w:t>
      </w:r>
      <w:hyperlink r:id="rId73" w:history="1">
        <w:r w:rsidRPr="00030664">
          <w:rPr>
            <w:rStyle w:val="Hyperlink"/>
          </w:rPr>
          <w:t>https://github.com/containernet/containernet/wiki/Tutorial:-Getting-Started</w:t>
        </w:r>
      </w:hyperlink>
      <w:r>
        <w:t xml:space="preserve"> </w:t>
      </w:r>
    </w:p>
    <w:p w14:paraId="4F1E57E4" w14:textId="27A39B59" w:rsidR="00AF3F47" w:rsidRDefault="00F576F4" w:rsidP="00F576F4">
      <w:pPr>
        <w:pStyle w:val="References"/>
        <w:numPr>
          <w:ilvl w:val="0"/>
          <w:numId w:val="44"/>
        </w:numPr>
      </w:pPr>
      <w:r>
        <w:t xml:space="preserve">Port security: </w:t>
      </w:r>
      <w:hyperlink r:id="rId74" w:history="1">
        <w:r w:rsidR="00931DCF" w:rsidRPr="00030664">
          <w:rPr>
            <w:rStyle w:val="Hyperlink"/>
          </w:rPr>
          <w:t>https://packetlife.net/blog/2010/may/3/port-security/</w:t>
        </w:r>
      </w:hyperlink>
      <w:r w:rsidR="00931DCF">
        <w:t xml:space="preserve"> </w:t>
      </w:r>
    </w:p>
    <w:p w14:paraId="5472E7F8" w14:textId="657AD245" w:rsidR="00FC39B3" w:rsidRDefault="00927986" w:rsidP="00C17B17">
      <w:pPr>
        <w:pStyle w:val="Style1"/>
      </w:pPr>
      <w:bookmarkStart w:id="27" w:name="_Toc75762413"/>
      <w:r>
        <w:t>VIII. Table of Figures</w:t>
      </w:r>
      <w:bookmarkEnd w:id="27"/>
    </w:p>
    <w:p w14:paraId="31C171BB" w14:textId="0F9A8601" w:rsidR="006A5B07" w:rsidRDefault="003D6FDB">
      <w:pPr>
        <w:pStyle w:val="TableofFigures"/>
        <w:tabs>
          <w:tab w:val="right" w:leader="dot" w:pos="10358"/>
        </w:tabs>
        <w:rPr>
          <w:rFonts w:asciiTheme="minorHAnsi" w:hAnsiTheme="minorHAnsi" w:cstheme="minorBidi"/>
          <w:noProof/>
          <w:sz w:val="22"/>
          <w:szCs w:val="22"/>
        </w:rPr>
      </w:pPr>
      <w:r>
        <w:rPr>
          <w:spacing w:val="5"/>
        </w:rPr>
        <w:fldChar w:fldCharType="begin"/>
      </w:r>
      <w:r>
        <w:rPr>
          <w:spacing w:val="5"/>
        </w:rPr>
        <w:instrText xml:space="preserve"> TOC \h \z \c "Figure" </w:instrText>
      </w:r>
      <w:r>
        <w:rPr>
          <w:spacing w:val="5"/>
        </w:rPr>
        <w:fldChar w:fldCharType="separate"/>
      </w:r>
      <w:hyperlink w:anchor="_Toc75762346" w:history="1">
        <w:r w:rsidR="006A5B07" w:rsidRPr="00A33248">
          <w:rPr>
            <w:rStyle w:val="Hyperlink"/>
            <w:noProof/>
          </w:rPr>
          <w:t>Figure 1 - Bridged network setup in VirtualBox</w:t>
        </w:r>
        <w:r w:rsidR="006A5B07">
          <w:rPr>
            <w:noProof/>
            <w:webHidden/>
          </w:rPr>
          <w:tab/>
        </w:r>
        <w:r w:rsidR="006A5B07">
          <w:rPr>
            <w:noProof/>
            <w:webHidden/>
          </w:rPr>
          <w:fldChar w:fldCharType="begin"/>
        </w:r>
        <w:r w:rsidR="006A5B07">
          <w:rPr>
            <w:noProof/>
            <w:webHidden/>
          </w:rPr>
          <w:instrText xml:space="preserve"> PAGEREF _Toc75762346 \h </w:instrText>
        </w:r>
        <w:r w:rsidR="006A5B07">
          <w:rPr>
            <w:noProof/>
            <w:webHidden/>
          </w:rPr>
        </w:r>
        <w:r w:rsidR="006A5B07">
          <w:rPr>
            <w:noProof/>
            <w:webHidden/>
          </w:rPr>
          <w:fldChar w:fldCharType="separate"/>
        </w:r>
        <w:r w:rsidR="00C84DBA">
          <w:rPr>
            <w:noProof/>
            <w:webHidden/>
          </w:rPr>
          <w:t>1</w:t>
        </w:r>
        <w:r w:rsidR="006A5B07">
          <w:rPr>
            <w:noProof/>
            <w:webHidden/>
          </w:rPr>
          <w:fldChar w:fldCharType="end"/>
        </w:r>
      </w:hyperlink>
    </w:p>
    <w:p w14:paraId="6534CE46" w14:textId="24C8265E" w:rsidR="006A5B07" w:rsidRDefault="00000000">
      <w:pPr>
        <w:pStyle w:val="TableofFigures"/>
        <w:tabs>
          <w:tab w:val="right" w:leader="dot" w:pos="10358"/>
        </w:tabs>
        <w:rPr>
          <w:rFonts w:asciiTheme="minorHAnsi" w:hAnsiTheme="minorHAnsi" w:cstheme="minorBidi"/>
          <w:noProof/>
          <w:sz w:val="22"/>
          <w:szCs w:val="22"/>
        </w:rPr>
      </w:pPr>
      <w:hyperlink w:anchor="_Toc75762347" w:history="1">
        <w:r w:rsidR="006A5B07" w:rsidRPr="00A33248">
          <w:rPr>
            <w:rStyle w:val="Hyperlink"/>
            <w:noProof/>
          </w:rPr>
          <w:t>Figure 2 – Running mininet</w:t>
        </w:r>
        <w:r w:rsidR="006A5B07">
          <w:rPr>
            <w:noProof/>
            <w:webHidden/>
          </w:rPr>
          <w:tab/>
        </w:r>
        <w:r w:rsidR="006A5B07">
          <w:rPr>
            <w:noProof/>
            <w:webHidden/>
          </w:rPr>
          <w:fldChar w:fldCharType="begin"/>
        </w:r>
        <w:r w:rsidR="006A5B07">
          <w:rPr>
            <w:noProof/>
            <w:webHidden/>
          </w:rPr>
          <w:instrText xml:space="preserve"> PAGEREF _Toc75762347 \h </w:instrText>
        </w:r>
        <w:r w:rsidR="006A5B07">
          <w:rPr>
            <w:noProof/>
            <w:webHidden/>
          </w:rPr>
        </w:r>
        <w:r w:rsidR="006A5B07">
          <w:rPr>
            <w:noProof/>
            <w:webHidden/>
          </w:rPr>
          <w:fldChar w:fldCharType="separate"/>
        </w:r>
        <w:r w:rsidR="00C84DBA">
          <w:rPr>
            <w:noProof/>
            <w:webHidden/>
          </w:rPr>
          <w:t>2</w:t>
        </w:r>
        <w:r w:rsidR="006A5B07">
          <w:rPr>
            <w:noProof/>
            <w:webHidden/>
          </w:rPr>
          <w:fldChar w:fldCharType="end"/>
        </w:r>
      </w:hyperlink>
    </w:p>
    <w:p w14:paraId="35DA4E3D" w14:textId="3A010FD9" w:rsidR="006A5B07" w:rsidRDefault="00000000">
      <w:pPr>
        <w:pStyle w:val="TableofFigures"/>
        <w:tabs>
          <w:tab w:val="right" w:leader="dot" w:pos="10358"/>
        </w:tabs>
        <w:rPr>
          <w:rFonts w:asciiTheme="minorHAnsi" w:hAnsiTheme="minorHAnsi" w:cstheme="minorBidi"/>
          <w:noProof/>
          <w:sz w:val="22"/>
          <w:szCs w:val="22"/>
        </w:rPr>
      </w:pPr>
      <w:hyperlink w:anchor="_Toc75762348" w:history="1">
        <w:r w:rsidR="006A5B07" w:rsidRPr="00A33248">
          <w:rPr>
            <w:rStyle w:val="Hyperlink"/>
            <w:noProof/>
          </w:rPr>
          <w:t>Figure 3 - Mininet network</w:t>
        </w:r>
        <w:r w:rsidR="006A5B07">
          <w:rPr>
            <w:noProof/>
            <w:webHidden/>
          </w:rPr>
          <w:tab/>
        </w:r>
        <w:r w:rsidR="006A5B07">
          <w:rPr>
            <w:noProof/>
            <w:webHidden/>
          </w:rPr>
          <w:fldChar w:fldCharType="begin"/>
        </w:r>
        <w:r w:rsidR="006A5B07">
          <w:rPr>
            <w:noProof/>
            <w:webHidden/>
          </w:rPr>
          <w:instrText xml:space="preserve"> PAGEREF _Toc75762348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12F848D7" w14:textId="3EA8875F" w:rsidR="006A5B07" w:rsidRDefault="00000000">
      <w:pPr>
        <w:pStyle w:val="TableofFigures"/>
        <w:tabs>
          <w:tab w:val="right" w:leader="dot" w:pos="10358"/>
        </w:tabs>
        <w:rPr>
          <w:rFonts w:asciiTheme="minorHAnsi" w:hAnsiTheme="minorHAnsi" w:cstheme="minorBidi"/>
          <w:noProof/>
          <w:sz w:val="22"/>
          <w:szCs w:val="22"/>
        </w:rPr>
      </w:pPr>
      <w:hyperlink w:anchor="_Toc75762349" w:history="1">
        <w:r w:rsidR="006A5B07" w:rsidRPr="00A33248">
          <w:rPr>
            <w:rStyle w:val="Hyperlink"/>
            <w:noProof/>
          </w:rPr>
          <w:t>Figure 4 - Setting IP addresses for the lab</w:t>
        </w:r>
        <w:r w:rsidR="006A5B07">
          <w:rPr>
            <w:noProof/>
            <w:webHidden/>
          </w:rPr>
          <w:tab/>
        </w:r>
        <w:r w:rsidR="006A5B07">
          <w:rPr>
            <w:noProof/>
            <w:webHidden/>
          </w:rPr>
          <w:fldChar w:fldCharType="begin"/>
        </w:r>
        <w:r w:rsidR="006A5B07">
          <w:rPr>
            <w:noProof/>
            <w:webHidden/>
          </w:rPr>
          <w:instrText xml:space="preserve"> PAGEREF _Toc75762349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5A0F08F1" w14:textId="3590365C" w:rsidR="006A5B07" w:rsidRDefault="00000000">
      <w:pPr>
        <w:pStyle w:val="TableofFigures"/>
        <w:tabs>
          <w:tab w:val="right" w:leader="dot" w:pos="10358"/>
        </w:tabs>
        <w:rPr>
          <w:rFonts w:asciiTheme="minorHAnsi" w:hAnsiTheme="minorHAnsi" w:cstheme="minorBidi"/>
          <w:noProof/>
          <w:sz w:val="22"/>
          <w:szCs w:val="22"/>
        </w:rPr>
      </w:pPr>
      <w:hyperlink w:anchor="_Toc75762350" w:history="1">
        <w:r w:rsidR="006A5B07" w:rsidRPr="00A33248">
          <w:rPr>
            <w:rStyle w:val="Hyperlink"/>
            <w:noProof/>
          </w:rPr>
          <w:t>Figure 5 - Checking IP addresses for the containers in the lab</w:t>
        </w:r>
        <w:r w:rsidR="006A5B07">
          <w:rPr>
            <w:noProof/>
            <w:webHidden/>
          </w:rPr>
          <w:tab/>
        </w:r>
        <w:r w:rsidR="006A5B07">
          <w:rPr>
            <w:noProof/>
            <w:webHidden/>
          </w:rPr>
          <w:fldChar w:fldCharType="begin"/>
        </w:r>
        <w:r w:rsidR="006A5B07">
          <w:rPr>
            <w:noProof/>
            <w:webHidden/>
          </w:rPr>
          <w:instrText xml:space="preserve"> PAGEREF _Toc75762350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0DD6DF2B" w14:textId="6EACFB58" w:rsidR="006A5B07" w:rsidRDefault="00000000">
      <w:pPr>
        <w:pStyle w:val="TableofFigures"/>
        <w:tabs>
          <w:tab w:val="right" w:leader="dot" w:pos="10358"/>
        </w:tabs>
        <w:rPr>
          <w:rFonts w:asciiTheme="minorHAnsi" w:hAnsiTheme="minorHAnsi" w:cstheme="minorBidi"/>
          <w:noProof/>
          <w:sz w:val="22"/>
          <w:szCs w:val="22"/>
        </w:rPr>
      </w:pPr>
      <w:hyperlink w:anchor="_Toc75762351" w:history="1">
        <w:r w:rsidR="006A5B07" w:rsidRPr="00A33248">
          <w:rPr>
            <w:rStyle w:val="Hyperlink"/>
            <w:noProof/>
          </w:rPr>
          <w:t>Figure 6 - Running POX</w:t>
        </w:r>
        <w:r w:rsidR="006A5B07">
          <w:rPr>
            <w:noProof/>
            <w:webHidden/>
          </w:rPr>
          <w:tab/>
        </w:r>
        <w:r w:rsidR="006A5B07">
          <w:rPr>
            <w:noProof/>
            <w:webHidden/>
          </w:rPr>
          <w:fldChar w:fldCharType="begin"/>
        </w:r>
        <w:r w:rsidR="006A5B07">
          <w:rPr>
            <w:noProof/>
            <w:webHidden/>
          </w:rPr>
          <w:instrText xml:space="preserve"> PAGEREF _Toc75762351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073C3164" w14:textId="5CED122D" w:rsidR="006A5B07" w:rsidRDefault="00000000">
      <w:pPr>
        <w:pStyle w:val="TableofFigures"/>
        <w:tabs>
          <w:tab w:val="right" w:leader="dot" w:pos="10358"/>
        </w:tabs>
        <w:rPr>
          <w:rFonts w:asciiTheme="minorHAnsi" w:hAnsiTheme="minorHAnsi" w:cstheme="minorBidi"/>
          <w:noProof/>
          <w:sz w:val="22"/>
          <w:szCs w:val="22"/>
        </w:rPr>
      </w:pPr>
      <w:hyperlink w:anchor="_Toc75762352" w:history="1">
        <w:r w:rsidR="006A5B07" w:rsidRPr="00A33248">
          <w:rPr>
            <w:rStyle w:val="Hyperlink"/>
            <w:noProof/>
          </w:rPr>
          <w:t>Figure 7 - Check openflow flow-entries on switch 1</w:t>
        </w:r>
        <w:r w:rsidR="006A5B07">
          <w:rPr>
            <w:noProof/>
            <w:webHidden/>
          </w:rPr>
          <w:tab/>
        </w:r>
        <w:r w:rsidR="006A5B07">
          <w:rPr>
            <w:noProof/>
            <w:webHidden/>
          </w:rPr>
          <w:fldChar w:fldCharType="begin"/>
        </w:r>
        <w:r w:rsidR="006A5B07">
          <w:rPr>
            <w:noProof/>
            <w:webHidden/>
          </w:rPr>
          <w:instrText xml:space="preserve"> PAGEREF _Toc75762352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2B3F88B8" w14:textId="5F647D52" w:rsidR="006A5B07" w:rsidRDefault="00000000">
      <w:pPr>
        <w:pStyle w:val="TableofFigures"/>
        <w:tabs>
          <w:tab w:val="right" w:leader="dot" w:pos="10358"/>
        </w:tabs>
        <w:rPr>
          <w:rFonts w:asciiTheme="minorHAnsi" w:hAnsiTheme="minorHAnsi" w:cstheme="minorBidi"/>
          <w:noProof/>
          <w:sz w:val="22"/>
          <w:szCs w:val="22"/>
        </w:rPr>
      </w:pPr>
      <w:hyperlink w:anchor="_Toc75762353" w:history="1">
        <w:r w:rsidR="006A5B07" w:rsidRPr="00A33248">
          <w:rPr>
            <w:rStyle w:val="Hyperlink"/>
            <w:noProof/>
          </w:rPr>
          <w:t>Figure 8 - Start flooding from any container host to container host #2</w:t>
        </w:r>
        <w:r w:rsidR="006A5B07">
          <w:rPr>
            <w:noProof/>
            <w:webHidden/>
          </w:rPr>
          <w:tab/>
        </w:r>
        <w:r w:rsidR="006A5B07">
          <w:rPr>
            <w:noProof/>
            <w:webHidden/>
          </w:rPr>
          <w:fldChar w:fldCharType="begin"/>
        </w:r>
        <w:r w:rsidR="006A5B07">
          <w:rPr>
            <w:noProof/>
            <w:webHidden/>
          </w:rPr>
          <w:instrText xml:space="preserve"> PAGEREF _Toc75762353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3F6CC7F2" w14:textId="1EFFE66F" w:rsidR="006A5B07" w:rsidRDefault="00000000">
      <w:pPr>
        <w:pStyle w:val="TableofFigures"/>
        <w:tabs>
          <w:tab w:val="right" w:leader="dot" w:pos="10358"/>
        </w:tabs>
        <w:rPr>
          <w:rFonts w:asciiTheme="minorHAnsi" w:hAnsiTheme="minorHAnsi" w:cstheme="minorBidi"/>
          <w:noProof/>
          <w:sz w:val="22"/>
          <w:szCs w:val="22"/>
        </w:rPr>
      </w:pPr>
      <w:hyperlink w:anchor="_Toc75762354" w:history="1">
        <w:r w:rsidR="006A5B07" w:rsidRPr="00A33248">
          <w:rPr>
            <w:rStyle w:val="Hyperlink"/>
            <w:noProof/>
          </w:rPr>
          <w:t>Figure 9d. - OVS Slowly resuming operation</w:t>
        </w:r>
        <w:r w:rsidR="006A5B07">
          <w:rPr>
            <w:noProof/>
            <w:webHidden/>
          </w:rPr>
          <w:tab/>
        </w:r>
        <w:r w:rsidR="006A5B07">
          <w:rPr>
            <w:noProof/>
            <w:webHidden/>
          </w:rPr>
          <w:fldChar w:fldCharType="begin"/>
        </w:r>
        <w:r w:rsidR="006A5B07">
          <w:rPr>
            <w:noProof/>
            <w:webHidden/>
          </w:rPr>
          <w:instrText xml:space="preserve"> PAGEREF _Toc75762354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4B3F653B" w14:textId="45F04814" w:rsidR="006A5B07" w:rsidRDefault="00000000">
      <w:pPr>
        <w:pStyle w:val="TableofFigures"/>
        <w:tabs>
          <w:tab w:val="right" w:leader="dot" w:pos="10358"/>
        </w:tabs>
        <w:rPr>
          <w:rFonts w:asciiTheme="minorHAnsi" w:hAnsiTheme="minorHAnsi" w:cstheme="minorBidi"/>
          <w:noProof/>
          <w:sz w:val="22"/>
          <w:szCs w:val="22"/>
        </w:rPr>
      </w:pPr>
      <w:hyperlink w:anchor="_Toc75762355" w:history="1">
        <w:r w:rsidR="006A5B07" w:rsidRPr="00A33248">
          <w:rPr>
            <w:rStyle w:val="Hyperlink"/>
            <w:noProof/>
          </w:rPr>
          <w:t>Figure 10 - Counting the flows on OVS</w:t>
        </w:r>
        <w:r w:rsidR="006A5B07">
          <w:rPr>
            <w:noProof/>
            <w:webHidden/>
          </w:rPr>
          <w:tab/>
        </w:r>
        <w:r w:rsidR="006A5B07">
          <w:rPr>
            <w:noProof/>
            <w:webHidden/>
          </w:rPr>
          <w:fldChar w:fldCharType="begin"/>
        </w:r>
        <w:r w:rsidR="006A5B07">
          <w:rPr>
            <w:noProof/>
            <w:webHidden/>
          </w:rPr>
          <w:instrText xml:space="preserve"> PAGEREF _Toc75762355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5A1B6BDD" w14:textId="2E583ABB" w:rsidR="006A5B07" w:rsidRDefault="00000000">
      <w:pPr>
        <w:pStyle w:val="TableofFigures"/>
        <w:tabs>
          <w:tab w:val="right" w:leader="dot" w:pos="10358"/>
        </w:tabs>
        <w:rPr>
          <w:rFonts w:asciiTheme="minorHAnsi" w:hAnsiTheme="minorHAnsi" w:cstheme="minorBidi"/>
          <w:noProof/>
          <w:sz w:val="22"/>
          <w:szCs w:val="22"/>
        </w:rPr>
      </w:pPr>
      <w:hyperlink w:anchor="_Toc75762356" w:history="1">
        <w:r w:rsidR="006A5B07" w:rsidRPr="00A33248">
          <w:rPr>
            <w:rStyle w:val="Hyperlink"/>
            <w:noProof/>
          </w:rPr>
          <w:t>Figure 11 - Function "verifyPortSecurity"</w:t>
        </w:r>
        <w:r w:rsidR="006A5B07">
          <w:rPr>
            <w:noProof/>
            <w:webHidden/>
          </w:rPr>
          <w:tab/>
        </w:r>
        <w:r w:rsidR="006A5B07">
          <w:rPr>
            <w:noProof/>
            <w:webHidden/>
          </w:rPr>
          <w:fldChar w:fldCharType="begin"/>
        </w:r>
        <w:r w:rsidR="006A5B07">
          <w:rPr>
            <w:noProof/>
            <w:webHidden/>
          </w:rPr>
          <w:instrText xml:space="preserve"> PAGEREF _Toc75762356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6905D88C" w14:textId="59A5D03A" w:rsidR="006A5B07" w:rsidRDefault="00000000">
      <w:pPr>
        <w:pStyle w:val="TableofFigures"/>
        <w:tabs>
          <w:tab w:val="right" w:leader="dot" w:pos="10358"/>
        </w:tabs>
        <w:rPr>
          <w:rFonts w:asciiTheme="minorHAnsi" w:hAnsiTheme="minorHAnsi" w:cstheme="minorBidi"/>
          <w:noProof/>
          <w:sz w:val="22"/>
          <w:szCs w:val="22"/>
        </w:rPr>
      </w:pPr>
      <w:hyperlink w:anchor="_Toc75762357" w:history="1">
        <w:r w:rsidR="006A5B07" w:rsidRPr="00A33248">
          <w:rPr>
            <w:rStyle w:val="Hyperlink"/>
            <w:noProof/>
          </w:rPr>
          <w:t>Figure 12 - IP Spoofing - Running POX</w:t>
        </w:r>
        <w:r w:rsidR="006A5B07">
          <w:rPr>
            <w:noProof/>
            <w:webHidden/>
          </w:rPr>
          <w:tab/>
        </w:r>
        <w:r w:rsidR="006A5B07">
          <w:rPr>
            <w:noProof/>
            <w:webHidden/>
          </w:rPr>
          <w:fldChar w:fldCharType="begin"/>
        </w:r>
        <w:r w:rsidR="006A5B07">
          <w:rPr>
            <w:noProof/>
            <w:webHidden/>
          </w:rPr>
          <w:instrText xml:space="preserve"> PAGEREF _Toc75762357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205155D8" w14:textId="0C524A31" w:rsidR="006A5B07" w:rsidRDefault="00000000">
      <w:pPr>
        <w:pStyle w:val="TableofFigures"/>
        <w:tabs>
          <w:tab w:val="right" w:leader="dot" w:pos="10358"/>
        </w:tabs>
        <w:rPr>
          <w:rFonts w:asciiTheme="minorHAnsi" w:hAnsiTheme="minorHAnsi" w:cstheme="minorBidi"/>
          <w:noProof/>
          <w:sz w:val="22"/>
          <w:szCs w:val="22"/>
        </w:rPr>
      </w:pPr>
      <w:hyperlink w:anchor="_Toc75762358" w:history="1">
        <w:r w:rsidR="006A5B07" w:rsidRPr="00A33248">
          <w:rPr>
            <w:rStyle w:val="Hyperlink"/>
            <w:noProof/>
          </w:rPr>
          <w:t>Figure 13 - IP Spoofing - Running mininet</w:t>
        </w:r>
        <w:r w:rsidR="006A5B07">
          <w:rPr>
            <w:noProof/>
            <w:webHidden/>
          </w:rPr>
          <w:tab/>
        </w:r>
        <w:r w:rsidR="006A5B07">
          <w:rPr>
            <w:noProof/>
            <w:webHidden/>
          </w:rPr>
          <w:fldChar w:fldCharType="begin"/>
        </w:r>
        <w:r w:rsidR="006A5B07">
          <w:rPr>
            <w:noProof/>
            <w:webHidden/>
          </w:rPr>
          <w:instrText xml:space="preserve"> PAGEREF _Toc75762358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6B56F0EB" w14:textId="0F0305AD" w:rsidR="006A5B07" w:rsidRDefault="00000000">
      <w:pPr>
        <w:pStyle w:val="TableofFigures"/>
        <w:tabs>
          <w:tab w:val="right" w:leader="dot" w:pos="10358"/>
        </w:tabs>
        <w:rPr>
          <w:rFonts w:asciiTheme="minorHAnsi" w:hAnsiTheme="minorHAnsi" w:cstheme="minorBidi"/>
          <w:noProof/>
          <w:sz w:val="22"/>
          <w:szCs w:val="22"/>
        </w:rPr>
      </w:pPr>
      <w:hyperlink w:anchor="_Toc75762359" w:history="1">
        <w:r w:rsidR="006A5B07" w:rsidRPr="00A33248">
          <w:rPr>
            <w:rStyle w:val="Hyperlink"/>
            <w:noProof/>
          </w:rPr>
          <w:t>Figure 14 - IP Spoofing - h1 and h2 with their starting IPs and MAC addresses</w:t>
        </w:r>
        <w:r w:rsidR="006A5B07">
          <w:rPr>
            <w:noProof/>
            <w:webHidden/>
          </w:rPr>
          <w:tab/>
        </w:r>
        <w:r w:rsidR="006A5B07">
          <w:rPr>
            <w:noProof/>
            <w:webHidden/>
          </w:rPr>
          <w:fldChar w:fldCharType="begin"/>
        </w:r>
        <w:r w:rsidR="006A5B07">
          <w:rPr>
            <w:noProof/>
            <w:webHidden/>
          </w:rPr>
          <w:instrText xml:space="preserve"> PAGEREF _Toc75762359 \h </w:instrText>
        </w:r>
        <w:r w:rsidR="006A5B07">
          <w:rPr>
            <w:noProof/>
            <w:webHidden/>
          </w:rPr>
        </w:r>
        <w:r w:rsidR="006A5B07">
          <w:rPr>
            <w:noProof/>
            <w:webHidden/>
          </w:rPr>
          <w:fldChar w:fldCharType="separate"/>
        </w:r>
        <w:r w:rsidR="00C84DBA">
          <w:rPr>
            <w:noProof/>
            <w:webHidden/>
          </w:rPr>
          <w:t>17</w:t>
        </w:r>
        <w:r w:rsidR="006A5B07">
          <w:rPr>
            <w:noProof/>
            <w:webHidden/>
          </w:rPr>
          <w:fldChar w:fldCharType="end"/>
        </w:r>
      </w:hyperlink>
    </w:p>
    <w:p w14:paraId="01656315" w14:textId="711FA3C6" w:rsidR="006A5B07" w:rsidRDefault="00000000">
      <w:pPr>
        <w:pStyle w:val="TableofFigures"/>
        <w:tabs>
          <w:tab w:val="right" w:leader="dot" w:pos="10358"/>
        </w:tabs>
        <w:rPr>
          <w:rFonts w:asciiTheme="minorHAnsi" w:hAnsiTheme="minorHAnsi" w:cstheme="minorBidi"/>
          <w:noProof/>
          <w:sz w:val="22"/>
          <w:szCs w:val="22"/>
        </w:rPr>
      </w:pPr>
      <w:hyperlink w:anchor="_Toc75762360" w:history="1">
        <w:r w:rsidR="006A5B07" w:rsidRPr="00A33248">
          <w:rPr>
            <w:rStyle w:val="Hyperlink"/>
            <w:noProof/>
          </w:rPr>
          <w:t>Figure 15 - IP Spoofing - Running hping3 on h2 and running ping on h1</w:t>
        </w:r>
        <w:r w:rsidR="006A5B07">
          <w:rPr>
            <w:noProof/>
            <w:webHidden/>
          </w:rPr>
          <w:tab/>
        </w:r>
        <w:r w:rsidR="006A5B07">
          <w:rPr>
            <w:noProof/>
            <w:webHidden/>
          </w:rPr>
          <w:fldChar w:fldCharType="begin"/>
        </w:r>
        <w:r w:rsidR="006A5B07">
          <w:rPr>
            <w:noProof/>
            <w:webHidden/>
          </w:rPr>
          <w:instrText xml:space="preserve"> PAGEREF _Toc75762360 \h </w:instrText>
        </w:r>
        <w:r w:rsidR="006A5B07">
          <w:rPr>
            <w:noProof/>
            <w:webHidden/>
          </w:rPr>
        </w:r>
        <w:r w:rsidR="006A5B07">
          <w:rPr>
            <w:noProof/>
            <w:webHidden/>
          </w:rPr>
          <w:fldChar w:fldCharType="separate"/>
        </w:r>
        <w:r w:rsidR="00C84DBA">
          <w:rPr>
            <w:noProof/>
            <w:webHidden/>
          </w:rPr>
          <w:t>17</w:t>
        </w:r>
        <w:r w:rsidR="006A5B07">
          <w:rPr>
            <w:noProof/>
            <w:webHidden/>
          </w:rPr>
          <w:fldChar w:fldCharType="end"/>
        </w:r>
      </w:hyperlink>
    </w:p>
    <w:p w14:paraId="2996CBE9" w14:textId="5B5B786F" w:rsidR="006A5B07" w:rsidRDefault="00000000">
      <w:pPr>
        <w:pStyle w:val="TableofFigures"/>
        <w:tabs>
          <w:tab w:val="right" w:leader="dot" w:pos="10358"/>
        </w:tabs>
        <w:rPr>
          <w:rFonts w:asciiTheme="minorHAnsi" w:hAnsiTheme="minorHAnsi" w:cstheme="minorBidi"/>
          <w:noProof/>
          <w:sz w:val="22"/>
          <w:szCs w:val="22"/>
        </w:rPr>
      </w:pPr>
      <w:hyperlink w:anchor="_Toc75762361" w:history="1">
        <w:r w:rsidR="006A5B07" w:rsidRPr="00A33248">
          <w:rPr>
            <w:rStyle w:val="Hyperlink"/>
            <w:noProof/>
          </w:rPr>
          <w:t>Figure 16 - IP Spoofing - debug messages showing malicious packets being blocked</w:t>
        </w:r>
        <w:r w:rsidR="006A5B07">
          <w:rPr>
            <w:noProof/>
            <w:webHidden/>
          </w:rPr>
          <w:tab/>
        </w:r>
        <w:r w:rsidR="006A5B07">
          <w:rPr>
            <w:noProof/>
            <w:webHidden/>
          </w:rPr>
          <w:fldChar w:fldCharType="begin"/>
        </w:r>
        <w:r w:rsidR="006A5B07">
          <w:rPr>
            <w:noProof/>
            <w:webHidden/>
          </w:rPr>
          <w:instrText xml:space="preserve"> PAGEREF _Toc75762361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191974BA" w14:textId="62C3FC9A" w:rsidR="006A5B07" w:rsidRDefault="00000000">
      <w:pPr>
        <w:pStyle w:val="TableofFigures"/>
        <w:tabs>
          <w:tab w:val="right" w:leader="dot" w:pos="10358"/>
        </w:tabs>
        <w:rPr>
          <w:rFonts w:asciiTheme="minorHAnsi" w:hAnsiTheme="minorHAnsi" w:cstheme="minorBidi"/>
          <w:noProof/>
          <w:sz w:val="22"/>
          <w:szCs w:val="22"/>
        </w:rPr>
      </w:pPr>
      <w:hyperlink w:anchor="_Toc75762362" w:history="1">
        <w:r w:rsidR="006A5B07" w:rsidRPr="00A33248">
          <w:rPr>
            <w:rStyle w:val="Hyperlink"/>
            <w:noProof/>
          </w:rPr>
          <w:t>Figure 17 - MAC spoofing - initial setup</w:t>
        </w:r>
        <w:r w:rsidR="006A5B07">
          <w:rPr>
            <w:noProof/>
            <w:webHidden/>
          </w:rPr>
          <w:tab/>
        </w:r>
        <w:r w:rsidR="006A5B07">
          <w:rPr>
            <w:noProof/>
            <w:webHidden/>
          </w:rPr>
          <w:fldChar w:fldCharType="begin"/>
        </w:r>
        <w:r w:rsidR="006A5B07">
          <w:rPr>
            <w:noProof/>
            <w:webHidden/>
          </w:rPr>
          <w:instrText xml:space="preserve"> PAGEREF _Toc75762362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009FC2B4" w14:textId="1257CBE3" w:rsidR="006A5B07" w:rsidRDefault="00000000">
      <w:pPr>
        <w:pStyle w:val="TableofFigures"/>
        <w:tabs>
          <w:tab w:val="right" w:leader="dot" w:pos="10358"/>
        </w:tabs>
        <w:rPr>
          <w:rFonts w:asciiTheme="minorHAnsi" w:hAnsiTheme="minorHAnsi" w:cstheme="minorBidi"/>
          <w:noProof/>
          <w:sz w:val="22"/>
          <w:szCs w:val="22"/>
        </w:rPr>
      </w:pPr>
      <w:hyperlink w:anchor="_Toc75762363" w:history="1">
        <w:r w:rsidR="006A5B07" w:rsidRPr="00A33248">
          <w:rPr>
            <w:rStyle w:val="Hyperlink"/>
            <w:noProof/>
          </w:rPr>
          <w:t>Figure 18 - MAC spoofing - changing MAC manually</w:t>
        </w:r>
        <w:r w:rsidR="006A5B07">
          <w:rPr>
            <w:noProof/>
            <w:webHidden/>
          </w:rPr>
          <w:tab/>
        </w:r>
        <w:r w:rsidR="006A5B07">
          <w:rPr>
            <w:noProof/>
            <w:webHidden/>
          </w:rPr>
          <w:fldChar w:fldCharType="begin"/>
        </w:r>
        <w:r w:rsidR="006A5B07">
          <w:rPr>
            <w:noProof/>
            <w:webHidden/>
          </w:rPr>
          <w:instrText xml:space="preserve"> PAGEREF _Toc75762363 \h </w:instrText>
        </w:r>
        <w:r w:rsidR="006A5B07">
          <w:rPr>
            <w:noProof/>
            <w:webHidden/>
          </w:rPr>
        </w:r>
        <w:r w:rsidR="006A5B07">
          <w:rPr>
            <w:noProof/>
            <w:webHidden/>
          </w:rPr>
          <w:fldChar w:fldCharType="separate"/>
        </w:r>
        <w:r w:rsidR="00C84DBA">
          <w:rPr>
            <w:noProof/>
            <w:webHidden/>
          </w:rPr>
          <w:t>19</w:t>
        </w:r>
        <w:r w:rsidR="006A5B07">
          <w:rPr>
            <w:noProof/>
            <w:webHidden/>
          </w:rPr>
          <w:fldChar w:fldCharType="end"/>
        </w:r>
      </w:hyperlink>
    </w:p>
    <w:p w14:paraId="0BFD14ED" w14:textId="16F5AF2A" w:rsidR="006A5B07" w:rsidRDefault="00000000">
      <w:pPr>
        <w:pStyle w:val="TableofFigures"/>
        <w:tabs>
          <w:tab w:val="right" w:leader="dot" w:pos="10358"/>
        </w:tabs>
        <w:rPr>
          <w:rFonts w:asciiTheme="minorHAnsi" w:hAnsiTheme="minorHAnsi" w:cstheme="minorBidi"/>
          <w:noProof/>
          <w:sz w:val="22"/>
          <w:szCs w:val="22"/>
        </w:rPr>
      </w:pPr>
      <w:hyperlink w:anchor="_Toc75762364" w:history="1">
        <w:r w:rsidR="006A5B07" w:rsidRPr="00A33248">
          <w:rPr>
            <w:rStyle w:val="Hyperlink"/>
            <w:noProof/>
          </w:rPr>
          <w:t>Figure 19 - MAC spoofing - confirmation of MAC change</w:t>
        </w:r>
        <w:r w:rsidR="006A5B07">
          <w:rPr>
            <w:noProof/>
            <w:webHidden/>
          </w:rPr>
          <w:tab/>
        </w:r>
        <w:r w:rsidR="006A5B07">
          <w:rPr>
            <w:noProof/>
            <w:webHidden/>
          </w:rPr>
          <w:fldChar w:fldCharType="begin"/>
        </w:r>
        <w:r w:rsidR="006A5B07">
          <w:rPr>
            <w:noProof/>
            <w:webHidden/>
          </w:rPr>
          <w:instrText xml:space="preserve"> PAGEREF _Toc75762364 \h </w:instrText>
        </w:r>
        <w:r w:rsidR="006A5B07">
          <w:rPr>
            <w:noProof/>
            <w:webHidden/>
          </w:rPr>
        </w:r>
        <w:r w:rsidR="006A5B07">
          <w:rPr>
            <w:noProof/>
            <w:webHidden/>
          </w:rPr>
          <w:fldChar w:fldCharType="separate"/>
        </w:r>
        <w:r w:rsidR="00C84DBA">
          <w:rPr>
            <w:noProof/>
            <w:webHidden/>
          </w:rPr>
          <w:t>20</w:t>
        </w:r>
        <w:r w:rsidR="006A5B07">
          <w:rPr>
            <w:noProof/>
            <w:webHidden/>
          </w:rPr>
          <w:fldChar w:fldCharType="end"/>
        </w:r>
      </w:hyperlink>
    </w:p>
    <w:p w14:paraId="0718734C" w14:textId="66042285" w:rsidR="006A5B07" w:rsidRDefault="00000000">
      <w:pPr>
        <w:pStyle w:val="TableofFigures"/>
        <w:tabs>
          <w:tab w:val="right" w:leader="dot" w:pos="10358"/>
        </w:tabs>
        <w:rPr>
          <w:rFonts w:asciiTheme="minorHAnsi" w:hAnsiTheme="minorHAnsi" w:cstheme="minorBidi"/>
          <w:noProof/>
          <w:sz w:val="22"/>
          <w:szCs w:val="22"/>
        </w:rPr>
      </w:pPr>
      <w:hyperlink w:anchor="_Toc75762365" w:history="1">
        <w:r w:rsidR="006A5B07" w:rsidRPr="00A33248">
          <w:rPr>
            <w:rStyle w:val="Hyperlink"/>
            <w:noProof/>
          </w:rPr>
          <w:t>Figure 20 - MAC spoofing - Before and after MAC change</w:t>
        </w:r>
        <w:r w:rsidR="006A5B07">
          <w:rPr>
            <w:noProof/>
            <w:webHidden/>
          </w:rPr>
          <w:tab/>
        </w:r>
        <w:r w:rsidR="006A5B07">
          <w:rPr>
            <w:noProof/>
            <w:webHidden/>
          </w:rPr>
          <w:fldChar w:fldCharType="begin"/>
        </w:r>
        <w:r w:rsidR="006A5B07">
          <w:rPr>
            <w:noProof/>
            <w:webHidden/>
          </w:rPr>
          <w:instrText xml:space="preserve"> PAGEREF _Toc75762365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500BF1DE" w14:textId="5A9C2C54" w:rsidR="006A5B07" w:rsidRDefault="00000000">
      <w:pPr>
        <w:pStyle w:val="TableofFigures"/>
        <w:tabs>
          <w:tab w:val="right" w:leader="dot" w:pos="10358"/>
        </w:tabs>
        <w:rPr>
          <w:rFonts w:asciiTheme="minorHAnsi" w:hAnsiTheme="minorHAnsi" w:cstheme="minorBidi"/>
          <w:noProof/>
          <w:sz w:val="22"/>
          <w:szCs w:val="22"/>
        </w:rPr>
      </w:pPr>
      <w:hyperlink w:anchor="_Toc75762366" w:history="1">
        <w:r w:rsidR="006A5B07" w:rsidRPr="00A33248">
          <w:rPr>
            <w:rStyle w:val="Hyperlink"/>
            <w:noProof/>
          </w:rPr>
          <w:t>Figure 21 - MAC spoofing - detection after a certain number of packets</w:t>
        </w:r>
        <w:r w:rsidR="006A5B07">
          <w:rPr>
            <w:noProof/>
            <w:webHidden/>
          </w:rPr>
          <w:tab/>
        </w:r>
        <w:r w:rsidR="006A5B07">
          <w:rPr>
            <w:noProof/>
            <w:webHidden/>
          </w:rPr>
          <w:fldChar w:fldCharType="begin"/>
        </w:r>
        <w:r w:rsidR="006A5B07">
          <w:rPr>
            <w:noProof/>
            <w:webHidden/>
          </w:rPr>
          <w:instrText xml:space="preserve"> PAGEREF _Toc75762366 \h </w:instrText>
        </w:r>
        <w:r w:rsidR="006A5B07">
          <w:rPr>
            <w:noProof/>
            <w:webHidden/>
          </w:rPr>
        </w:r>
        <w:r w:rsidR="006A5B07">
          <w:rPr>
            <w:noProof/>
            <w:webHidden/>
          </w:rPr>
          <w:fldChar w:fldCharType="separate"/>
        </w:r>
        <w:r w:rsidR="00C84DBA">
          <w:rPr>
            <w:noProof/>
            <w:webHidden/>
          </w:rPr>
          <w:t>21</w:t>
        </w:r>
        <w:r w:rsidR="006A5B07">
          <w:rPr>
            <w:noProof/>
            <w:webHidden/>
          </w:rPr>
          <w:fldChar w:fldCharType="end"/>
        </w:r>
      </w:hyperlink>
    </w:p>
    <w:p w14:paraId="754AA185" w14:textId="1130536E" w:rsidR="006A5B07" w:rsidRDefault="00000000">
      <w:pPr>
        <w:pStyle w:val="TableofFigures"/>
        <w:tabs>
          <w:tab w:val="right" w:leader="dot" w:pos="10358"/>
        </w:tabs>
        <w:rPr>
          <w:rFonts w:asciiTheme="minorHAnsi" w:hAnsiTheme="minorHAnsi" w:cstheme="minorBidi"/>
          <w:noProof/>
          <w:sz w:val="22"/>
          <w:szCs w:val="22"/>
        </w:rPr>
      </w:pPr>
      <w:hyperlink w:anchor="_Toc75762367" w:history="1">
        <w:r w:rsidR="006A5B07" w:rsidRPr="00A33248">
          <w:rPr>
            <w:rStyle w:val="Hyperlink"/>
            <w:noProof/>
          </w:rPr>
          <w:t>Figure 22 - MAC spoofing - xterm showing all dropped ICMP packets</w:t>
        </w:r>
        <w:r w:rsidR="006A5B07">
          <w:rPr>
            <w:noProof/>
            <w:webHidden/>
          </w:rPr>
          <w:tab/>
        </w:r>
        <w:r w:rsidR="006A5B07">
          <w:rPr>
            <w:noProof/>
            <w:webHidden/>
          </w:rPr>
          <w:fldChar w:fldCharType="begin"/>
        </w:r>
        <w:r w:rsidR="006A5B07">
          <w:rPr>
            <w:noProof/>
            <w:webHidden/>
          </w:rPr>
          <w:instrText xml:space="preserve"> PAGEREF _Toc75762367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4B235D48" w14:textId="2B3E48EF" w:rsidR="006A5B07" w:rsidRDefault="00000000">
      <w:pPr>
        <w:pStyle w:val="TableofFigures"/>
        <w:tabs>
          <w:tab w:val="right" w:leader="dot" w:pos="10358"/>
        </w:tabs>
        <w:rPr>
          <w:rFonts w:asciiTheme="minorHAnsi" w:hAnsiTheme="minorHAnsi" w:cstheme="minorBidi"/>
          <w:noProof/>
          <w:sz w:val="22"/>
          <w:szCs w:val="22"/>
        </w:rPr>
      </w:pPr>
      <w:hyperlink w:anchor="_Toc75762368" w:history="1">
        <w:r w:rsidR="006A5B07" w:rsidRPr="00A33248">
          <w:rPr>
            <w:rStyle w:val="Hyperlink"/>
            <w:noProof/>
          </w:rPr>
          <w:t>Figure 23 - MAC spoofing – nping – first attack</w:t>
        </w:r>
        <w:r w:rsidR="006A5B07">
          <w:rPr>
            <w:noProof/>
            <w:webHidden/>
          </w:rPr>
          <w:tab/>
        </w:r>
        <w:r w:rsidR="006A5B07">
          <w:rPr>
            <w:noProof/>
            <w:webHidden/>
          </w:rPr>
          <w:fldChar w:fldCharType="begin"/>
        </w:r>
        <w:r w:rsidR="006A5B07">
          <w:rPr>
            <w:noProof/>
            <w:webHidden/>
          </w:rPr>
          <w:instrText xml:space="preserve"> PAGEREF _Toc75762368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26BE77A3" w14:textId="5758EC64" w:rsidR="006A5B07" w:rsidRDefault="00000000">
      <w:pPr>
        <w:pStyle w:val="TableofFigures"/>
        <w:tabs>
          <w:tab w:val="right" w:leader="dot" w:pos="10358"/>
        </w:tabs>
        <w:rPr>
          <w:rFonts w:asciiTheme="minorHAnsi" w:hAnsiTheme="minorHAnsi" w:cstheme="minorBidi"/>
          <w:noProof/>
          <w:sz w:val="22"/>
          <w:szCs w:val="22"/>
        </w:rPr>
      </w:pPr>
      <w:hyperlink w:anchor="_Toc75762369" w:history="1">
        <w:r w:rsidR="006A5B07" w:rsidRPr="00A33248">
          <w:rPr>
            <w:rStyle w:val="Hyperlink"/>
            <w:noProof/>
          </w:rPr>
          <w:t>Figure 24 - MAC spoofing – nping – second attack</w:t>
        </w:r>
        <w:r w:rsidR="006A5B07">
          <w:rPr>
            <w:noProof/>
            <w:webHidden/>
          </w:rPr>
          <w:tab/>
        </w:r>
        <w:r w:rsidR="006A5B07">
          <w:rPr>
            <w:noProof/>
            <w:webHidden/>
          </w:rPr>
          <w:fldChar w:fldCharType="begin"/>
        </w:r>
        <w:r w:rsidR="006A5B07">
          <w:rPr>
            <w:noProof/>
            <w:webHidden/>
          </w:rPr>
          <w:instrText xml:space="preserve"> PAGEREF _Toc75762369 \h </w:instrText>
        </w:r>
        <w:r w:rsidR="006A5B07">
          <w:rPr>
            <w:noProof/>
            <w:webHidden/>
          </w:rPr>
        </w:r>
        <w:r w:rsidR="006A5B07">
          <w:rPr>
            <w:noProof/>
            <w:webHidden/>
          </w:rPr>
          <w:fldChar w:fldCharType="separate"/>
        </w:r>
        <w:r w:rsidR="00C84DBA">
          <w:rPr>
            <w:noProof/>
            <w:webHidden/>
          </w:rPr>
          <w:t>23</w:t>
        </w:r>
        <w:r w:rsidR="006A5B07">
          <w:rPr>
            <w:noProof/>
            <w:webHidden/>
          </w:rPr>
          <w:fldChar w:fldCharType="end"/>
        </w:r>
      </w:hyperlink>
    </w:p>
    <w:p w14:paraId="740071F1" w14:textId="68B302BE" w:rsidR="006A5B07" w:rsidRDefault="00000000">
      <w:pPr>
        <w:pStyle w:val="TableofFigures"/>
        <w:tabs>
          <w:tab w:val="right" w:leader="dot" w:pos="10358"/>
        </w:tabs>
        <w:rPr>
          <w:rFonts w:asciiTheme="minorHAnsi" w:hAnsiTheme="minorHAnsi" w:cstheme="minorBidi"/>
          <w:noProof/>
          <w:sz w:val="22"/>
          <w:szCs w:val="22"/>
        </w:rPr>
      </w:pPr>
      <w:hyperlink w:anchor="_Toc75762370" w:history="1">
        <w:r w:rsidR="006A5B07" w:rsidRPr="00A33248">
          <w:rPr>
            <w:rStyle w:val="Hyperlink"/>
            <w:noProof/>
          </w:rPr>
          <w:t>Figure 25 - MAC spoofing – nping – second attack, zoom in</w:t>
        </w:r>
        <w:r w:rsidR="006A5B07">
          <w:rPr>
            <w:noProof/>
            <w:webHidden/>
          </w:rPr>
          <w:tab/>
        </w:r>
        <w:r w:rsidR="006A5B07">
          <w:rPr>
            <w:noProof/>
            <w:webHidden/>
          </w:rPr>
          <w:fldChar w:fldCharType="begin"/>
        </w:r>
        <w:r w:rsidR="006A5B07">
          <w:rPr>
            <w:noProof/>
            <w:webHidden/>
          </w:rPr>
          <w:instrText xml:space="preserve"> PAGEREF _Toc75762370 \h </w:instrText>
        </w:r>
        <w:r w:rsidR="006A5B07">
          <w:rPr>
            <w:noProof/>
            <w:webHidden/>
          </w:rPr>
        </w:r>
        <w:r w:rsidR="006A5B07">
          <w:rPr>
            <w:noProof/>
            <w:webHidden/>
          </w:rPr>
          <w:fldChar w:fldCharType="separate"/>
        </w:r>
        <w:r w:rsidR="00C84DBA">
          <w:rPr>
            <w:noProof/>
            <w:webHidden/>
          </w:rPr>
          <w:t>23</w:t>
        </w:r>
        <w:r w:rsidR="006A5B07">
          <w:rPr>
            <w:noProof/>
            <w:webHidden/>
          </w:rPr>
          <w:fldChar w:fldCharType="end"/>
        </w:r>
      </w:hyperlink>
    </w:p>
    <w:p w14:paraId="50202090" w14:textId="527DD708" w:rsidR="006A5B07" w:rsidRDefault="00000000">
      <w:pPr>
        <w:pStyle w:val="TableofFigures"/>
        <w:tabs>
          <w:tab w:val="right" w:leader="dot" w:pos="10358"/>
        </w:tabs>
        <w:rPr>
          <w:rFonts w:asciiTheme="minorHAnsi" w:hAnsiTheme="minorHAnsi" w:cstheme="minorBidi"/>
          <w:noProof/>
          <w:sz w:val="22"/>
          <w:szCs w:val="22"/>
        </w:rPr>
      </w:pPr>
      <w:hyperlink w:anchor="_Toc75762371" w:history="1">
        <w:r w:rsidR="006A5B07" w:rsidRPr="00A33248">
          <w:rPr>
            <w:rStyle w:val="Hyperlink"/>
            <w:noProof/>
          </w:rPr>
          <w:t>Figure 26 – MAC spoofing – flows captured in l3firewall.config</w:t>
        </w:r>
        <w:r w:rsidR="006A5B07">
          <w:rPr>
            <w:noProof/>
            <w:webHidden/>
          </w:rPr>
          <w:tab/>
        </w:r>
        <w:r w:rsidR="006A5B07">
          <w:rPr>
            <w:noProof/>
            <w:webHidden/>
          </w:rPr>
          <w:fldChar w:fldCharType="begin"/>
        </w:r>
        <w:r w:rsidR="006A5B07">
          <w:rPr>
            <w:noProof/>
            <w:webHidden/>
          </w:rPr>
          <w:instrText xml:space="preserve"> PAGEREF _Toc75762371 \h </w:instrText>
        </w:r>
        <w:r w:rsidR="006A5B07">
          <w:rPr>
            <w:noProof/>
            <w:webHidden/>
          </w:rPr>
        </w:r>
        <w:r w:rsidR="006A5B07">
          <w:rPr>
            <w:noProof/>
            <w:webHidden/>
          </w:rPr>
          <w:fldChar w:fldCharType="separate"/>
        </w:r>
        <w:r w:rsidR="00C84DBA">
          <w:rPr>
            <w:b/>
            <w:bCs/>
            <w:noProof/>
            <w:webHidden/>
          </w:rPr>
          <w:t>Error! Bookmark not defined.</w:t>
        </w:r>
        <w:r w:rsidR="006A5B07">
          <w:rPr>
            <w:noProof/>
            <w:webHidden/>
          </w:rPr>
          <w:fldChar w:fldCharType="end"/>
        </w:r>
      </w:hyperlink>
    </w:p>
    <w:p w14:paraId="2AA40700" w14:textId="7B8E1172" w:rsidR="00927986" w:rsidRDefault="003D6FDB" w:rsidP="00C17B17">
      <w:pPr>
        <w:pStyle w:val="References"/>
      </w:pPr>
      <w:r>
        <w:fldChar w:fldCharType="end"/>
      </w:r>
    </w:p>
    <w:sdt>
      <w:sdtPr>
        <w:rPr>
          <w:rFonts w:ascii="Times New Roman" w:eastAsiaTheme="minorEastAsia" w:hAnsi="Times New Roman" w:cs="Times New Roman"/>
          <w:color w:val="auto"/>
          <w:sz w:val="20"/>
          <w:szCs w:val="20"/>
        </w:rPr>
        <w:id w:val="-2090456571"/>
        <w:docPartObj>
          <w:docPartGallery w:val="Table of Contents"/>
          <w:docPartUnique/>
        </w:docPartObj>
      </w:sdtPr>
      <w:sdtEndPr>
        <w:rPr>
          <w:noProof/>
        </w:rPr>
      </w:sdtEndPr>
      <w:sdtContent>
        <w:p w14:paraId="6F19BFB9" w14:textId="607547E3" w:rsidR="004E2927" w:rsidRDefault="004E2927" w:rsidP="00C17B17">
          <w:pPr>
            <w:pStyle w:val="TOCHeading"/>
          </w:pPr>
          <w:r>
            <w:t>Contents</w:t>
          </w:r>
        </w:p>
        <w:p w14:paraId="08FD9E28" w14:textId="1C048B82" w:rsidR="00CB3E07" w:rsidRDefault="004E2927">
          <w:pPr>
            <w:pStyle w:val="TOC1"/>
            <w:tabs>
              <w:tab w:val="left" w:pos="880"/>
              <w:tab w:val="right" w:leader="dot" w:pos="10358"/>
            </w:tabs>
            <w:rPr>
              <w:rFonts w:asciiTheme="minorHAnsi" w:hAnsiTheme="minorHAnsi" w:cstheme="minorBidi"/>
              <w:noProof/>
              <w:sz w:val="22"/>
              <w:szCs w:val="22"/>
            </w:rPr>
          </w:pPr>
          <w:r>
            <w:fldChar w:fldCharType="begin"/>
          </w:r>
          <w:r>
            <w:instrText xml:space="preserve"> TOC \o "1-3" \h \z \u </w:instrText>
          </w:r>
          <w:r>
            <w:fldChar w:fldCharType="separate"/>
          </w:r>
          <w:hyperlink w:anchor="_Toc75762393" w:history="1">
            <w:r w:rsidR="00CB3E07" w:rsidRPr="00442C90">
              <w:rPr>
                <w:rStyle w:val="Hyperlink"/>
                <w:noProof/>
              </w:rPr>
              <w:t>I.</w:t>
            </w:r>
            <w:r w:rsidR="00CB3E07">
              <w:rPr>
                <w:rFonts w:asciiTheme="minorHAnsi" w:hAnsiTheme="minorHAnsi" w:cstheme="minorBidi"/>
                <w:noProof/>
                <w:sz w:val="22"/>
                <w:szCs w:val="22"/>
              </w:rPr>
              <w:tab/>
            </w:r>
            <w:r w:rsidR="00CB3E07" w:rsidRPr="00442C90">
              <w:rPr>
                <w:rStyle w:val="Hyperlink"/>
                <w:noProof/>
              </w:rPr>
              <w:t>Project Overview</w:t>
            </w:r>
            <w:r w:rsidR="00CB3E07">
              <w:rPr>
                <w:noProof/>
                <w:webHidden/>
              </w:rPr>
              <w:tab/>
            </w:r>
            <w:r w:rsidR="00CB3E07">
              <w:rPr>
                <w:noProof/>
                <w:webHidden/>
              </w:rPr>
              <w:fldChar w:fldCharType="begin"/>
            </w:r>
            <w:r w:rsidR="00CB3E07">
              <w:rPr>
                <w:noProof/>
                <w:webHidden/>
              </w:rPr>
              <w:instrText xml:space="preserve"> PAGEREF _Toc75762393 \h </w:instrText>
            </w:r>
            <w:r w:rsidR="00CB3E07">
              <w:rPr>
                <w:noProof/>
                <w:webHidden/>
              </w:rPr>
            </w:r>
            <w:r w:rsidR="00CB3E07">
              <w:rPr>
                <w:noProof/>
                <w:webHidden/>
              </w:rPr>
              <w:fldChar w:fldCharType="separate"/>
            </w:r>
            <w:r w:rsidR="00C84DBA">
              <w:rPr>
                <w:noProof/>
                <w:webHidden/>
              </w:rPr>
              <w:t>1</w:t>
            </w:r>
            <w:r w:rsidR="00CB3E07">
              <w:rPr>
                <w:noProof/>
                <w:webHidden/>
              </w:rPr>
              <w:fldChar w:fldCharType="end"/>
            </w:r>
          </w:hyperlink>
        </w:p>
        <w:p w14:paraId="04A910F8" w14:textId="4D3B5449" w:rsidR="00CB3E07" w:rsidRDefault="00000000">
          <w:pPr>
            <w:pStyle w:val="TOC1"/>
            <w:tabs>
              <w:tab w:val="left" w:pos="880"/>
              <w:tab w:val="right" w:leader="dot" w:pos="10358"/>
            </w:tabs>
            <w:rPr>
              <w:rFonts w:asciiTheme="minorHAnsi" w:hAnsiTheme="minorHAnsi" w:cstheme="minorBidi"/>
              <w:noProof/>
              <w:sz w:val="22"/>
              <w:szCs w:val="22"/>
            </w:rPr>
          </w:pPr>
          <w:hyperlink w:anchor="_Toc75762394" w:history="1">
            <w:r w:rsidR="00CB3E07" w:rsidRPr="00442C90">
              <w:rPr>
                <w:rStyle w:val="Hyperlink"/>
                <w:noProof/>
              </w:rPr>
              <w:t>II.</w:t>
            </w:r>
            <w:r w:rsidR="00CB3E07">
              <w:rPr>
                <w:rFonts w:asciiTheme="minorHAnsi" w:hAnsiTheme="minorHAnsi" w:cstheme="minorBidi"/>
                <w:noProof/>
                <w:sz w:val="22"/>
                <w:szCs w:val="22"/>
              </w:rPr>
              <w:tab/>
            </w:r>
            <w:r w:rsidR="00CB3E07" w:rsidRPr="00442C90">
              <w:rPr>
                <w:rStyle w:val="Hyperlink"/>
                <w:noProof/>
              </w:rPr>
              <w:t>Network Setup</w:t>
            </w:r>
            <w:r w:rsidR="00CB3E07">
              <w:rPr>
                <w:noProof/>
                <w:webHidden/>
              </w:rPr>
              <w:tab/>
            </w:r>
            <w:r w:rsidR="00CB3E07">
              <w:rPr>
                <w:noProof/>
                <w:webHidden/>
              </w:rPr>
              <w:fldChar w:fldCharType="begin"/>
            </w:r>
            <w:r w:rsidR="00CB3E07">
              <w:rPr>
                <w:noProof/>
                <w:webHidden/>
              </w:rPr>
              <w:instrText xml:space="preserve"> PAGEREF _Toc75762394 \h </w:instrText>
            </w:r>
            <w:r w:rsidR="00CB3E07">
              <w:rPr>
                <w:noProof/>
                <w:webHidden/>
              </w:rPr>
            </w:r>
            <w:r w:rsidR="00CB3E07">
              <w:rPr>
                <w:noProof/>
                <w:webHidden/>
              </w:rPr>
              <w:fldChar w:fldCharType="separate"/>
            </w:r>
            <w:r w:rsidR="00C84DBA">
              <w:rPr>
                <w:noProof/>
                <w:webHidden/>
              </w:rPr>
              <w:t>1</w:t>
            </w:r>
            <w:r w:rsidR="00CB3E07">
              <w:rPr>
                <w:noProof/>
                <w:webHidden/>
              </w:rPr>
              <w:fldChar w:fldCharType="end"/>
            </w:r>
          </w:hyperlink>
        </w:p>
        <w:p w14:paraId="64FCA28E" w14:textId="16A778DB" w:rsidR="00CB3E07" w:rsidRDefault="00000000">
          <w:pPr>
            <w:pStyle w:val="TOC1"/>
            <w:tabs>
              <w:tab w:val="left" w:pos="880"/>
              <w:tab w:val="right" w:leader="dot" w:pos="10358"/>
            </w:tabs>
            <w:rPr>
              <w:rFonts w:asciiTheme="minorHAnsi" w:hAnsiTheme="minorHAnsi" w:cstheme="minorBidi"/>
              <w:noProof/>
              <w:sz w:val="22"/>
              <w:szCs w:val="22"/>
            </w:rPr>
          </w:pPr>
          <w:hyperlink w:anchor="_Toc75762395" w:history="1">
            <w:r w:rsidR="00CB3E07" w:rsidRPr="00442C90">
              <w:rPr>
                <w:rStyle w:val="Hyperlink"/>
                <w:noProof/>
              </w:rPr>
              <w:t>III.</w:t>
            </w:r>
            <w:r w:rsidR="00CB3E07">
              <w:rPr>
                <w:rFonts w:asciiTheme="minorHAnsi" w:hAnsiTheme="minorHAnsi" w:cstheme="minorBidi"/>
                <w:noProof/>
                <w:sz w:val="22"/>
                <w:szCs w:val="22"/>
              </w:rPr>
              <w:tab/>
            </w:r>
            <w:r w:rsidR="00CB3E07" w:rsidRPr="00442C90">
              <w:rPr>
                <w:rStyle w:val="Hyperlink"/>
                <w:noProof/>
              </w:rPr>
              <w:t>Software</w:t>
            </w:r>
            <w:r w:rsidR="00CB3E07">
              <w:rPr>
                <w:noProof/>
                <w:webHidden/>
              </w:rPr>
              <w:tab/>
            </w:r>
            <w:r w:rsidR="00CB3E07">
              <w:rPr>
                <w:noProof/>
                <w:webHidden/>
              </w:rPr>
              <w:fldChar w:fldCharType="begin"/>
            </w:r>
            <w:r w:rsidR="00CB3E07">
              <w:rPr>
                <w:noProof/>
                <w:webHidden/>
              </w:rPr>
              <w:instrText xml:space="preserve"> PAGEREF _Toc75762395 \h </w:instrText>
            </w:r>
            <w:r w:rsidR="00CB3E07">
              <w:rPr>
                <w:noProof/>
                <w:webHidden/>
              </w:rPr>
            </w:r>
            <w:r w:rsidR="00CB3E07">
              <w:rPr>
                <w:noProof/>
                <w:webHidden/>
              </w:rPr>
              <w:fldChar w:fldCharType="separate"/>
            </w:r>
            <w:r w:rsidR="00C84DBA">
              <w:rPr>
                <w:noProof/>
                <w:webHidden/>
              </w:rPr>
              <w:t>1</w:t>
            </w:r>
            <w:r w:rsidR="00CB3E07">
              <w:rPr>
                <w:noProof/>
                <w:webHidden/>
              </w:rPr>
              <w:fldChar w:fldCharType="end"/>
            </w:r>
          </w:hyperlink>
        </w:p>
        <w:p w14:paraId="4AF4FEB9" w14:textId="33EE96F9" w:rsidR="00CB3E07" w:rsidRDefault="00000000">
          <w:pPr>
            <w:pStyle w:val="TOC1"/>
            <w:tabs>
              <w:tab w:val="left" w:pos="1100"/>
              <w:tab w:val="right" w:leader="dot" w:pos="10358"/>
            </w:tabs>
            <w:rPr>
              <w:rFonts w:asciiTheme="minorHAnsi" w:hAnsiTheme="minorHAnsi" w:cstheme="minorBidi"/>
              <w:noProof/>
              <w:sz w:val="22"/>
              <w:szCs w:val="22"/>
            </w:rPr>
          </w:pPr>
          <w:hyperlink w:anchor="_Toc75762396" w:history="1">
            <w:r w:rsidR="00CB3E07" w:rsidRPr="00442C90">
              <w:rPr>
                <w:rStyle w:val="Hyperlink"/>
                <w:noProof/>
              </w:rPr>
              <w:t>IV.</w:t>
            </w:r>
            <w:r w:rsidR="00CB3E07">
              <w:rPr>
                <w:rFonts w:asciiTheme="minorHAnsi" w:hAnsiTheme="minorHAnsi" w:cstheme="minorBidi"/>
                <w:noProof/>
                <w:sz w:val="22"/>
                <w:szCs w:val="22"/>
              </w:rPr>
              <w:tab/>
            </w:r>
            <w:r w:rsidR="00CB3E07" w:rsidRPr="00442C90">
              <w:rPr>
                <w:rStyle w:val="Hyperlink"/>
                <w:noProof/>
              </w:rPr>
              <w:t>Project Description</w:t>
            </w:r>
            <w:r w:rsidR="00CB3E07">
              <w:rPr>
                <w:noProof/>
                <w:webHidden/>
              </w:rPr>
              <w:tab/>
            </w:r>
            <w:r w:rsidR="00CB3E07">
              <w:rPr>
                <w:noProof/>
                <w:webHidden/>
              </w:rPr>
              <w:fldChar w:fldCharType="begin"/>
            </w:r>
            <w:r w:rsidR="00CB3E07">
              <w:rPr>
                <w:noProof/>
                <w:webHidden/>
              </w:rPr>
              <w:instrText xml:space="preserve"> PAGEREF _Toc75762396 \h </w:instrText>
            </w:r>
            <w:r w:rsidR="00CB3E07">
              <w:rPr>
                <w:noProof/>
                <w:webHidden/>
              </w:rPr>
            </w:r>
            <w:r w:rsidR="00CB3E07">
              <w:rPr>
                <w:noProof/>
                <w:webHidden/>
              </w:rPr>
              <w:fldChar w:fldCharType="separate"/>
            </w:r>
            <w:r w:rsidR="00C84DBA">
              <w:rPr>
                <w:noProof/>
                <w:webHidden/>
              </w:rPr>
              <w:t>1</w:t>
            </w:r>
            <w:r w:rsidR="00CB3E07">
              <w:rPr>
                <w:noProof/>
                <w:webHidden/>
              </w:rPr>
              <w:fldChar w:fldCharType="end"/>
            </w:r>
          </w:hyperlink>
        </w:p>
        <w:p w14:paraId="33DCD095" w14:textId="43320232" w:rsidR="00CB3E07" w:rsidRDefault="00000000">
          <w:pPr>
            <w:pStyle w:val="TOC2"/>
            <w:tabs>
              <w:tab w:val="left" w:pos="660"/>
              <w:tab w:val="right" w:leader="dot" w:pos="10358"/>
            </w:tabs>
            <w:rPr>
              <w:rFonts w:asciiTheme="minorHAnsi" w:hAnsiTheme="minorHAnsi" w:cstheme="minorBidi"/>
              <w:noProof/>
              <w:sz w:val="22"/>
              <w:szCs w:val="22"/>
            </w:rPr>
          </w:pPr>
          <w:hyperlink w:anchor="_Toc75762397" w:history="1">
            <w:r w:rsidR="00CB3E07" w:rsidRPr="00442C90">
              <w:rPr>
                <w:rStyle w:val="Hyperlink"/>
                <w:noProof/>
              </w:rPr>
              <w:t>1.</w:t>
            </w:r>
            <w:r w:rsidR="00CB3E07">
              <w:rPr>
                <w:rFonts w:asciiTheme="minorHAnsi" w:hAnsiTheme="minorHAnsi" w:cstheme="minorBidi"/>
                <w:noProof/>
                <w:sz w:val="22"/>
                <w:szCs w:val="22"/>
              </w:rPr>
              <w:tab/>
            </w:r>
            <w:r w:rsidR="00CB3E07" w:rsidRPr="00442C90">
              <w:rPr>
                <w:rStyle w:val="Hyperlink"/>
                <w:noProof/>
              </w:rPr>
              <w:t>Setting up mininet and Running mininet topology</w:t>
            </w:r>
            <w:r w:rsidR="00CB3E07">
              <w:rPr>
                <w:noProof/>
                <w:webHidden/>
              </w:rPr>
              <w:tab/>
            </w:r>
            <w:r w:rsidR="00CB3E07">
              <w:rPr>
                <w:noProof/>
                <w:webHidden/>
              </w:rPr>
              <w:fldChar w:fldCharType="begin"/>
            </w:r>
            <w:r w:rsidR="00CB3E07">
              <w:rPr>
                <w:noProof/>
                <w:webHidden/>
              </w:rPr>
              <w:instrText xml:space="preserve"> PAGEREF _Toc75762397 \h </w:instrText>
            </w:r>
            <w:r w:rsidR="00CB3E07">
              <w:rPr>
                <w:noProof/>
                <w:webHidden/>
              </w:rPr>
            </w:r>
            <w:r w:rsidR="00CB3E07">
              <w:rPr>
                <w:noProof/>
                <w:webHidden/>
              </w:rPr>
              <w:fldChar w:fldCharType="separate"/>
            </w:r>
            <w:r w:rsidR="00C84DBA">
              <w:rPr>
                <w:noProof/>
                <w:webHidden/>
              </w:rPr>
              <w:t>2</w:t>
            </w:r>
            <w:r w:rsidR="00CB3E07">
              <w:rPr>
                <w:noProof/>
                <w:webHidden/>
              </w:rPr>
              <w:fldChar w:fldCharType="end"/>
            </w:r>
          </w:hyperlink>
        </w:p>
        <w:p w14:paraId="393AA1A5" w14:textId="088964AA" w:rsidR="00CB3E07" w:rsidRDefault="00000000">
          <w:pPr>
            <w:pStyle w:val="TOC2"/>
            <w:tabs>
              <w:tab w:val="left" w:pos="660"/>
              <w:tab w:val="right" w:leader="dot" w:pos="10358"/>
            </w:tabs>
            <w:rPr>
              <w:rFonts w:asciiTheme="minorHAnsi" w:hAnsiTheme="minorHAnsi" w:cstheme="minorBidi"/>
              <w:noProof/>
              <w:sz w:val="22"/>
              <w:szCs w:val="22"/>
            </w:rPr>
          </w:pPr>
          <w:hyperlink w:anchor="_Toc75762398" w:history="1">
            <w:r w:rsidR="00CB3E07" w:rsidRPr="00442C90">
              <w:rPr>
                <w:rStyle w:val="Hyperlink"/>
                <w:noProof/>
              </w:rPr>
              <w:t>2.</w:t>
            </w:r>
            <w:r w:rsidR="00CB3E07">
              <w:rPr>
                <w:rFonts w:asciiTheme="minorHAnsi" w:hAnsiTheme="minorHAnsi" w:cstheme="minorBidi"/>
                <w:noProof/>
                <w:sz w:val="22"/>
                <w:szCs w:val="22"/>
              </w:rPr>
              <w:tab/>
            </w:r>
            <w:r w:rsidR="00CB3E07" w:rsidRPr="00442C90">
              <w:rPr>
                <w:rStyle w:val="Hyperlink"/>
                <w:noProof/>
              </w:rPr>
              <w:t>Should assign IP addresses to hosts.</w:t>
            </w:r>
            <w:r w:rsidR="00CB3E07">
              <w:rPr>
                <w:noProof/>
                <w:webHidden/>
              </w:rPr>
              <w:tab/>
            </w:r>
            <w:r w:rsidR="00CB3E07">
              <w:rPr>
                <w:noProof/>
                <w:webHidden/>
              </w:rPr>
              <w:fldChar w:fldCharType="begin"/>
            </w:r>
            <w:r w:rsidR="00CB3E07">
              <w:rPr>
                <w:noProof/>
                <w:webHidden/>
              </w:rPr>
              <w:instrText xml:space="preserve"> PAGEREF _Toc75762398 \h </w:instrText>
            </w:r>
            <w:r w:rsidR="00CB3E07">
              <w:rPr>
                <w:noProof/>
                <w:webHidden/>
              </w:rPr>
            </w:r>
            <w:r w:rsidR="00CB3E07">
              <w:rPr>
                <w:noProof/>
                <w:webHidden/>
              </w:rPr>
              <w:fldChar w:fldCharType="separate"/>
            </w:r>
            <w:r w:rsidR="00C84DBA">
              <w:rPr>
                <w:b/>
                <w:bCs/>
                <w:noProof/>
                <w:webHidden/>
              </w:rPr>
              <w:t>Error! Bookmark not defined.</w:t>
            </w:r>
            <w:r w:rsidR="00CB3E07">
              <w:rPr>
                <w:noProof/>
                <w:webHidden/>
              </w:rPr>
              <w:fldChar w:fldCharType="end"/>
            </w:r>
          </w:hyperlink>
        </w:p>
        <w:p w14:paraId="195815A7" w14:textId="61FC64F7" w:rsidR="00CB3E07" w:rsidRDefault="00000000">
          <w:pPr>
            <w:pStyle w:val="TOC2"/>
            <w:tabs>
              <w:tab w:val="left" w:pos="660"/>
              <w:tab w:val="right" w:leader="dot" w:pos="10358"/>
            </w:tabs>
            <w:rPr>
              <w:rFonts w:asciiTheme="minorHAnsi" w:hAnsiTheme="minorHAnsi" w:cstheme="minorBidi"/>
              <w:noProof/>
              <w:sz w:val="22"/>
              <w:szCs w:val="22"/>
            </w:rPr>
          </w:pPr>
          <w:hyperlink w:anchor="_Toc75762399" w:history="1">
            <w:r w:rsidR="00CB3E07" w:rsidRPr="00442C90">
              <w:rPr>
                <w:rStyle w:val="Hyperlink"/>
                <w:noProof/>
              </w:rPr>
              <w:t>3.</w:t>
            </w:r>
            <w:r w:rsidR="00CB3E07">
              <w:rPr>
                <w:rFonts w:asciiTheme="minorHAnsi" w:hAnsiTheme="minorHAnsi" w:cstheme="minorBidi"/>
                <w:noProof/>
                <w:sz w:val="22"/>
                <w:szCs w:val="22"/>
              </w:rPr>
              <w:tab/>
            </w:r>
            <w:r w:rsidR="00CB3E07" w:rsidRPr="00442C90">
              <w:rPr>
                <w:rStyle w:val="Hyperlink"/>
                <w:noProof/>
              </w:rPr>
              <w:t>Perform Flood attack on SDN controller following a suggested procedure:</w:t>
            </w:r>
            <w:r w:rsidR="00CB3E07">
              <w:rPr>
                <w:noProof/>
                <w:webHidden/>
              </w:rPr>
              <w:tab/>
            </w:r>
            <w:r w:rsidR="00CB3E07">
              <w:rPr>
                <w:noProof/>
                <w:webHidden/>
              </w:rPr>
              <w:fldChar w:fldCharType="begin"/>
            </w:r>
            <w:r w:rsidR="00CB3E07">
              <w:rPr>
                <w:noProof/>
                <w:webHidden/>
              </w:rPr>
              <w:instrText xml:space="preserve"> PAGEREF _Toc75762399 \h </w:instrText>
            </w:r>
            <w:r w:rsidR="00CB3E07">
              <w:rPr>
                <w:noProof/>
                <w:webHidden/>
              </w:rPr>
            </w:r>
            <w:r w:rsidR="00CB3E07">
              <w:rPr>
                <w:noProof/>
                <w:webHidden/>
              </w:rPr>
              <w:fldChar w:fldCharType="separate"/>
            </w:r>
            <w:r w:rsidR="00C84DBA">
              <w:rPr>
                <w:noProof/>
                <w:webHidden/>
              </w:rPr>
              <w:t>10</w:t>
            </w:r>
            <w:r w:rsidR="00CB3E07">
              <w:rPr>
                <w:noProof/>
                <w:webHidden/>
              </w:rPr>
              <w:fldChar w:fldCharType="end"/>
            </w:r>
          </w:hyperlink>
        </w:p>
        <w:p w14:paraId="634371EC" w14:textId="4867CD88" w:rsidR="00CB3E07" w:rsidRDefault="00000000">
          <w:pPr>
            <w:pStyle w:val="TOC3"/>
            <w:tabs>
              <w:tab w:val="left" w:pos="880"/>
              <w:tab w:val="right" w:leader="dot" w:pos="10358"/>
            </w:tabs>
            <w:rPr>
              <w:rFonts w:asciiTheme="minorHAnsi" w:hAnsiTheme="minorHAnsi" w:cstheme="minorBidi"/>
              <w:noProof/>
              <w:sz w:val="22"/>
              <w:szCs w:val="22"/>
            </w:rPr>
          </w:pPr>
          <w:hyperlink w:anchor="_Toc75762400" w:history="1">
            <w:r w:rsidR="00CB3E07" w:rsidRPr="00442C90">
              <w:rPr>
                <w:rStyle w:val="Hyperlink"/>
                <w:noProof/>
              </w:rPr>
              <w:t>a.</w:t>
            </w:r>
            <w:r w:rsidR="00CB3E07">
              <w:rPr>
                <w:rFonts w:asciiTheme="minorHAnsi" w:hAnsiTheme="minorHAnsi" w:cstheme="minorBidi"/>
                <w:noProof/>
                <w:sz w:val="22"/>
                <w:szCs w:val="22"/>
              </w:rPr>
              <w:tab/>
            </w:r>
            <w:r w:rsidR="00CB3E07" w:rsidRPr="00442C90">
              <w:rPr>
                <w:rStyle w:val="Hyperlink"/>
                <w:noProof/>
              </w:rPr>
              <w:t>Run l3 learning application in POX controller.</w:t>
            </w:r>
            <w:r w:rsidR="00CB3E07">
              <w:rPr>
                <w:noProof/>
                <w:webHidden/>
              </w:rPr>
              <w:tab/>
            </w:r>
            <w:r w:rsidR="00CB3E07">
              <w:rPr>
                <w:noProof/>
                <w:webHidden/>
              </w:rPr>
              <w:fldChar w:fldCharType="begin"/>
            </w:r>
            <w:r w:rsidR="00CB3E07">
              <w:rPr>
                <w:noProof/>
                <w:webHidden/>
              </w:rPr>
              <w:instrText xml:space="preserve"> PAGEREF _Toc75762400 \h </w:instrText>
            </w:r>
            <w:r w:rsidR="00CB3E07">
              <w:rPr>
                <w:noProof/>
                <w:webHidden/>
              </w:rPr>
            </w:r>
            <w:r w:rsidR="00CB3E07">
              <w:rPr>
                <w:noProof/>
                <w:webHidden/>
              </w:rPr>
              <w:fldChar w:fldCharType="separate"/>
            </w:r>
            <w:r w:rsidR="00C84DBA">
              <w:rPr>
                <w:noProof/>
                <w:webHidden/>
              </w:rPr>
              <w:t>10</w:t>
            </w:r>
            <w:r w:rsidR="00CB3E07">
              <w:rPr>
                <w:noProof/>
                <w:webHidden/>
              </w:rPr>
              <w:fldChar w:fldCharType="end"/>
            </w:r>
          </w:hyperlink>
        </w:p>
        <w:p w14:paraId="2D7644CD" w14:textId="5589D220" w:rsidR="00CB3E07" w:rsidRDefault="00000000">
          <w:pPr>
            <w:pStyle w:val="TOC3"/>
            <w:tabs>
              <w:tab w:val="left" w:pos="880"/>
              <w:tab w:val="right" w:leader="dot" w:pos="10358"/>
            </w:tabs>
            <w:rPr>
              <w:rFonts w:asciiTheme="minorHAnsi" w:hAnsiTheme="minorHAnsi" w:cstheme="minorBidi"/>
              <w:noProof/>
              <w:sz w:val="22"/>
              <w:szCs w:val="22"/>
            </w:rPr>
          </w:pPr>
          <w:hyperlink w:anchor="_Toc75762401" w:history="1">
            <w:r w:rsidR="00CB3E07" w:rsidRPr="00442C90">
              <w:rPr>
                <w:rStyle w:val="Hyperlink"/>
                <w:noProof/>
              </w:rPr>
              <w:t>b.</w:t>
            </w:r>
            <w:r w:rsidR="00CB3E07">
              <w:rPr>
                <w:rFonts w:asciiTheme="minorHAnsi" w:hAnsiTheme="minorHAnsi" w:cstheme="minorBidi"/>
                <w:noProof/>
                <w:sz w:val="22"/>
                <w:szCs w:val="22"/>
              </w:rPr>
              <w:tab/>
            </w:r>
            <w:r w:rsidR="00CB3E07" w:rsidRPr="00442C90">
              <w:rPr>
                <w:rStyle w:val="Hyperlink"/>
                <w:noProof/>
              </w:rPr>
              <w:t>Check openflow flow-entries on switch 1.</w:t>
            </w:r>
            <w:r w:rsidR="00CB3E07">
              <w:rPr>
                <w:noProof/>
                <w:webHidden/>
              </w:rPr>
              <w:tab/>
            </w:r>
            <w:r w:rsidR="00CB3E07">
              <w:rPr>
                <w:noProof/>
                <w:webHidden/>
              </w:rPr>
              <w:fldChar w:fldCharType="begin"/>
            </w:r>
            <w:r w:rsidR="00CB3E07">
              <w:rPr>
                <w:noProof/>
                <w:webHidden/>
              </w:rPr>
              <w:instrText xml:space="preserve"> PAGEREF _Toc75762401 \h </w:instrText>
            </w:r>
            <w:r w:rsidR="00CB3E07">
              <w:rPr>
                <w:noProof/>
                <w:webHidden/>
              </w:rPr>
            </w:r>
            <w:r w:rsidR="00CB3E07">
              <w:rPr>
                <w:noProof/>
                <w:webHidden/>
              </w:rPr>
              <w:fldChar w:fldCharType="separate"/>
            </w:r>
            <w:r w:rsidR="00C84DBA">
              <w:rPr>
                <w:noProof/>
                <w:webHidden/>
              </w:rPr>
              <w:t>10</w:t>
            </w:r>
            <w:r w:rsidR="00CB3E07">
              <w:rPr>
                <w:noProof/>
                <w:webHidden/>
              </w:rPr>
              <w:fldChar w:fldCharType="end"/>
            </w:r>
          </w:hyperlink>
        </w:p>
        <w:p w14:paraId="2D3A2CB0" w14:textId="265C78DF" w:rsidR="00CB3E07" w:rsidRDefault="00000000">
          <w:pPr>
            <w:pStyle w:val="TOC3"/>
            <w:tabs>
              <w:tab w:val="left" w:pos="880"/>
              <w:tab w:val="right" w:leader="dot" w:pos="10358"/>
            </w:tabs>
            <w:rPr>
              <w:rFonts w:asciiTheme="minorHAnsi" w:hAnsiTheme="minorHAnsi" w:cstheme="minorBidi"/>
              <w:noProof/>
              <w:sz w:val="22"/>
              <w:szCs w:val="22"/>
            </w:rPr>
          </w:pPr>
          <w:hyperlink w:anchor="_Toc75762402" w:history="1">
            <w:r w:rsidR="00CB3E07" w:rsidRPr="00442C90">
              <w:rPr>
                <w:rStyle w:val="Hyperlink"/>
                <w:noProof/>
              </w:rPr>
              <w:t>c.</w:t>
            </w:r>
            <w:r w:rsidR="00CB3E07">
              <w:rPr>
                <w:rFonts w:asciiTheme="minorHAnsi" w:hAnsiTheme="minorHAnsi" w:cstheme="minorBidi"/>
                <w:noProof/>
                <w:sz w:val="22"/>
                <w:szCs w:val="22"/>
              </w:rPr>
              <w:tab/>
            </w:r>
            <w:r w:rsidR="00CB3E07" w:rsidRPr="00442C90">
              <w:rPr>
                <w:rStyle w:val="Hyperlink"/>
                <w:noProof/>
              </w:rPr>
              <w:t>Start flooding from any container host to container host #2</w:t>
            </w:r>
            <w:r w:rsidR="00CB3E07">
              <w:rPr>
                <w:noProof/>
                <w:webHidden/>
              </w:rPr>
              <w:tab/>
            </w:r>
            <w:r w:rsidR="00CB3E07">
              <w:rPr>
                <w:noProof/>
                <w:webHidden/>
              </w:rPr>
              <w:fldChar w:fldCharType="begin"/>
            </w:r>
            <w:r w:rsidR="00CB3E07">
              <w:rPr>
                <w:noProof/>
                <w:webHidden/>
              </w:rPr>
              <w:instrText xml:space="preserve"> PAGEREF _Toc75762402 \h </w:instrText>
            </w:r>
            <w:r w:rsidR="00CB3E07">
              <w:rPr>
                <w:noProof/>
                <w:webHidden/>
              </w:rPr>
            </w:r>
            <w:r w:rsidR="00CB3E07">
              <w:rPr>
                <w:noProof/>
                <w:webHidden/>
              </w:rPr>
              <w:fldChar w:fldCharType="separate"/>
            </w:r>
            <w:r w:rsidR="00C84DBA">
              <w:rPr>
                <w:noProof/>
                <w:webHidden/>
              </w:rPr>
              <w:t>10</w:t>
            </w:r>
            <w:r w:rsidR="00CB3E07">
              <w:rPr>
                <w:noProof/>
                <w:webHidden/>
              </w:rPr>
              <w:fldChar w:fldCharType="end"/>
            </w:r>
          </w:hyperlink>
        </w:p>
        <w:p w14:paraId="2BD128F7" w14:textId="3F44628C" w:rsidR="00CB3E07" w:rsidRDefault="00000000">
          <w:pPr>
            <w:pStyle w:val="TOC3"/>
            <w:tabs>
              <w:tab w:val="left" w:pos="880"/>
              <w:tab w:val="right" w:leader="dot" w:pos="10358"/>
            </w:tabs>
            <w:rPr>
              <w:rFonts w:asciiTheme="minorHAnsi" w:hAnsiTheme="minorHAnsi" w:cstheme="minorBidi"/>
              <w:noProof/>
              <w:sz w:val="22"/>
              <w:szCs w:val="22"/>
            </w:rPr>
          </w:pPr>
          <w:hyperlink w:anchor="_Toc75762403" w:history="1">
            <w:r w:rsidR="00CB3E07" w:rsidRPr="00442C90">
              <w:rPr>
                <w:rStyle w:val="Hyperlink"/>
                <w:noProof/>
              </w:rPr>
              <w:t>d.</w:t>
            </w:r>
            <w:r w:rsidR="00CB3E07">
              <w:rPr>
                <w:rFonts w:asciiTheme="minorHAnsi" w:hAnsiTheme="minorHAnsi" w:cstheme="minorBidi"/>
                <w:noProof/>
                <w:sz w:val="22"/>
                <w:szCs w:val="22"/>
              </w:rPr>
              <w:tab/>
            </w:r>
            <w:r w:rsidR="00CB3E07" w:rsidRPr="00442C90">
              <w:rPr>
                <w:rStyle w:val="Hyperlink"/>
                <w:noProof/>
              </w:rPr>
              <w:t>Check Openflow flow entries at switch 1</w:t>
            </w:r>
            <w:r w:rsidR="00CB3E07">
              <w:rPr>
                <w:noProof/>
                <w:webHidden/>
              </w:rPr>
              <w:tab/>
            </w:r>
            <w:r w:rsidR="00CB3E07">
              <w:rPr>
                <w:noProof/>
                <w:webHidden/>
              </w:rPr>
              <w:fldChar w:fldCharType="begin"/>
            </w:r>
            <w:r w:rsidR="00CB3E07">
              <w:rPr>
                <w:noProof/>
                <w:webHidden/>
              </w:rPr>
              <w:instrText xml:space="preserve"> PAGEREF _Toc75762403 \h </w:instrText>
            </w:r>
            <w:r w:rsidR="00CB3E07">
              <w:rPr>
                <w:noProof/>
                <w:webHidden/>
              </w:rPr>
            </w:r>
            <w:r w:rsidR="00CB3E07">
              <w:rPr>
                <w:noProof/>
                <w:webHidden/>
              </w:rPr>
              <w:fldChar w:fldCharType="separate"/>
            </w:r>
            <w:r w:rsidR="00C84DBA">
              <w:rPr>
                <w:noProof/>
                <w:webHidden/>
              </w:rPr>
              <w:t>10</w:t>
            </w:r>
            <w:r w:rsidR="00CB3E07">
              <w:rPr>
                <w:noProof/>
                <w:webHidden/>
              </w:rPr>
              <w:fldChar w:fldCharType="end"/>
            </w:r>
          </w:hyperlink>
        </w:p>
        <w:p w14:paraId="121D5B15" w14:textId="425F216D" w:rsidR="00CB3E07" w:rsidRDefault="00000000">
          <w:pPr>
            <w:pStyle w:val="TOC2"/>
            <w:tabs>
              <w:tab w:val="left" w:pos="660"/>
              <w:tab w:val="right" w:leader="dot" w:pos="10358"/>
            </w:tabs>
            <w:rPr>
              <w:rFonts w:asciiTheme="minorHAnsi" w:hAnsiTheme="minorHAnsi" w:cstheme="minorBidi"/>
              <w:noProof/>
              <w:sz w:val="22"/>
              <w:szCs w:val="22"/>
            </w:rPr>
          </w:pPr>
          <w:hyperlink w:anchor="_Toc75762404" w:history="1">
            <w:r w:rsidR="00CB3E07" w:rsidRPr="00442C90">
              <w:rPr>
                <w:rStyle w:val="Hyperlink"/>
                <w:noProof/>
              </w:rPr>
              <w:t>4.</w:t>
            </w:r>
            <w:r w:rsidR="00CB3E07">
              <w:rPr>
                <w:rFonts w:asciiTheme="minorHAnsi" w:hAnsiTheme="minorHAnsi" w:cstheme="minorBidi"/>
                <w:noProof/>
                <w:sz w:val="22"/>
                <w:szCs w:val="22"/>
              </w:rPr>
              <w:tab/>
            </w:r>
            <w:r w:rsidR="00CB3E07" w:rsidRPr="00442C90">
              <w:rPr>
                <w:rStyle w:val="Hyperlink"/>
                <w:noProof/>
              </w:rPr>
              <w:t>Mitigate DoS attack by implementing port security and using OpenFlow based firewall.</w:t>
            </w:r>
            <w:r w:rsidR="00CB3E07">
              <w:rPr>
                <w:noProof/>
                <w:webHidden/>
              </w:rPr>
              <w:tab/>
            </w:r>
            <w:r w:rsidR="00CB3E07">
              <w:rPr>
                <w:noProof/>
                <w:webHidden/>
              </w:rPr>
              <w:fldChar w:fldCharType="begin"/>
            </w:r>
            <w:r w:rsidR="00CB3E07">
              <w:rPr>
                <w:noProof/>
                <w:webHidden/>
              </w:rPr>
              <w:instrText xml:space="preserve"> PAGEREF _Toc75762404 \h </w:instrText>
            </w:r>
            <w:r w:rsidR="00CB3E07">
              <w:rPr>
                <w:noProof/>
                <w:webHidden/>
              </w:rPr>
            </w:r>
            <w:r w:rsidR="00CB3E07">
              <w:rPr>
                <w:noProof/>
                <w:webHidden/>
              </w:rPr>
              <w:fldChar w:fldCharType="separate"/>
            </w:r>
            <w:r w:rsidR="00C84DBA">
              <w:rPr>
                <w:noProof/>
                <w:webHidden/>
              </w:rPr>
              <w:t>12</w:t>
            </w:r>
            <w:r w:rsidR="00CB3E07">
              <w:rPr>
                <w:noProof/>
                <w:webHidden/>
              </w:rPr>
              <w:fldChar w:fldCharType="end"/>
            </w:r>
          </w:hyperlink>
        </w:p>
        <w:p w14:paraId="0B3BF5D2" w14:textId="3E4CF28E" w:rsidR="00CB3E07" w:rsidRDefault="00000000">
          <w:pPr>
            <w:pStyle w:val="TOC3"/>
            <w:tabs>
              <w:tab w:val="left" w:pos="880"/>
              <w:tab w:val="right" w:leader="dot" w:pos="10358"/>
            </w:tabs>
            <w:rPr>
              <w:rFonts w:asciiTheme="minorHAnsi" w:hAnsiTheme="minorHAnsi" w:cstheme="minorBidi"/>
              <w:noProof/>
              <w:sz w:val="22"/>
              <w:szCs w:val="22"/>
            </w:rPr>
          </w:pPr>
          <w:hyperlink w:anchor="_Toc75762405" w:history="1">
            <w:r w:rsidR="00CB3E07" w:rsidRPr="00442C90">
              <w:rPr>
                <w:rStyle w:val="Hyperlink"/>
                <w:noProof/>
              </w:rPr>
              <w:t>a.</w:t>
            </w:r>
            <w:r w:rsidR="00CB3E07">
              <w:rPr>
                <w:rFonts w:asciiTheme="minorHAnsi" w:hAnsiTheme="minorHAnsi" w:cstheme="minorBidi"/>
                <w:noProof/>
                <w:sz w:val="22"/>
                <w:szCs w:val="22"/>
              </w:rPr>
              <w:tab/>
            </w:r>
            <w:r w:rsidR="00CB3E07" w:rsidRPr="00442C90">
              <w:rPr>
                <w:rStyle w:val="Hyperlink"/>
                <w:noProof/>
              </w:rPr>
              <w:t>You should illustrate (through screenshots and descriptions) your implemented program codes.</w:t>
            </w:r>
            <w:r w:rsidR="00CB3E07">
              <w:rPr>
                <w:noProof/>
                <w:webHidden/>
              </w:rPr>
              <w:tab/>
            </w:r>
            <w:r w:rsidR="00CB3E07">
              <w:rPr>
                <w:noProof/>
                <w:webHidden/>
              </w:rPr>
              <w:fldChar w:fldCharType="begin"/>
            </w:r>
            <w:r w:rsidR="00CB3E07">
              <w:rPr>
                <w:noProof/>
                <w:webHidden/>
              </w:rPr>
              <w:instrText xml:space="preserve"> PAGEREF _Toc75762405 \h </w:instrText>
            </w:r>
            <w:r w:rsidR="00CB3E07">
              <w:rPr>
                <w:noProof/>
                <w:webHidden/>
              </w:rPr>
            </w:r>
            <w:r w:rsidR="00CB3E07">
              <w:rPr>
                <w:noProof/>
                <w:webHidden/>
              </w:rPr>
              <w:fldChar w:fldCharType="separate"/>
            </w:r>
            <w:r w:rsidR="00C84DBA">
              <w:rPr>
                <w:noProof/>
                <w:webHidden/>
              </w:rPr>
              <w:t>12</w:t>
            </w:r>
            <w:r w:rsidR="00CB3E07">
              <w:rPr>
                <w:noProof/>
                <w:webHidden/>
              </w:rPr>
              <w:fldChar w:fldCharType="end"/>
            </w:r>
          </w:hyperlink>
        </w:p>
        <w:p w14:paraId="16522DD1" w14:textId="4B134D96" w:rsidR="00CB3E07" w:rsidRDefault="00000000">
          <w:pPr>
            <w:pStyle w:val="TOC3"/>
            <w:tabs>
              <w:tab w:val="left" w:pos="880"/>
              <w:tab w:val="right" w:leader="dot" w:pos="10358"/>
            </w:tabs>
            <w:rPr>
              <w:rFonts w:asciiTheme="minorHAnsi" w:hAnsiTheme="minorHAnsi" w:cstheme="minorBidi"/>
              <w:noProof/>
              <w:sz w:val="22"/>
              <w:szCs w:val="22"/>
            </w:rPr>
          </w:pPr>
          <w:hyperlink w:anchor="_Toc75762406" w:history="1">
            <w:r w:rsidR="00CB3E07" w:rsidRPr="00442C90">
              <w:rPr>
                <w:rStyle w:val="Hyperlink"/>
                <w:noProof/>
              </w:rPr>
              <w:t>b.</w:t>
            </w:r>
            <w:r w:rsidR="00CB3E07">
              <w:rPr>
                <w:rFonts w:asciiTheme="minorHAnsi" w:hAnsiTheme="minorHAnsi" w:cstheme="minorBidi"/>
                <w:noProof/>
                <w:sz w:val="22"/>
                <w:szCs w:val="22"/>
              </w:rPr>
              <w:tab/>
            </w:r>
            <w:r w:rsidR="00CB3E07" w:rsidRPr="00442C90">
              <w:rPr>
                <w:rStyle w:val="Hyperlink"/>
                <w:noProof/>
              </w:rPr>
              <w:t>You should demo how your implementation can mitigate the DoS through a sequence of screenshots with explanation.</w:t>
            </w:r>
            <w:r w:rsidR="00CB3E07">
              <w:rPr>
                <w:noProof/>
                <w:webHidden/>
              </w:rPr>
              <w:tab/>
            </w:r>
            <w:r w:rsidR="00CB3E07">
              <w:rPr>
                <w:noProof/>
                <w:webHidden/>
              </w:rPr>
              <w:fldChar w:fldCharType="begin"/>
            </w:r>
            <w:r w:rsidR="00CB3E07">
              <w:rPr>
                <w:noProof/>
                <w:webHidden/>
              </w:rPr>
              <w:instrText xml:space="preserve"> PAGEREF _Toc75762406 \h </w:instrText>
            </w:r>
            <w:r w:rsidR="00CB3E07">
              <w:rPr>
                <w:noProof/>
                <w:webHidden/>
              </w:rPr>
            </w:r>
            <w:r w:rsidR="00CB3E07">
              <w:rPr>
                <w:noProof/>
                <w:webHidden/>
              </w:rPr>
              <w:fldChar w:fldCharType="separate"/>
            </w:r>
            <w:r w:rsidR="00C84DBA">
              <w:rPr>
                <w:noProof/>
                <w:webHidden/>
              </w:rPr>
              <w:t>12</w:t>
            </w:r>
            <w:r w:rsidR="00CB3E07">
              <w:rPr>
                <w:noProof/>
                <w:webHidden/>
              </w:rPr>
              <w:fldChar w:fldCharType="end"/>
            </w:r>
          </w:hyperlink>
        </w:p>
        <w:p w14:paraId="69B46B10" w14:textId="585C5F16" w:rsidR="00CB3E07" w:rsidRDefault="00000000">
          <w:pPr>
            <w:pStyle w:val="TOC3"/>
            <w:tabs>
              <w:tab w:val="left" w:pos="880"/>
              <w:tab w:val="right" w:leader="dot" w:pos="10358"/>
            </w:tabs>
            <w:rPr>
              <w:rFonts w:asciiTheme="minorHAnsi" w:hAnsiTheme="minorHAnsi" w:cstheme="minorBidi"/>
              <w:noProof/>
              <w:sz w:val="22"/>
              <w:szCs w:val="22"/>
            </w:rPr>
          </w:pPr>
          <w:hyperlink w:anchor="_Toc75762407" w:history="1">
            <w:r w:rsidR="00CB3E07" w:rsidRPr="00442C90">
              <w:rPr>
                <w:rStyle w:val="Hyperlink"/>
                <w:noProof/>
              </w:rPr>
              <w:t>c.</w:t>
            </w:r>
            <w:r w:rsidR="00CB3E07">
              <w:rPr>
                <w:rFonts w:asciiTheme="minorHAnsi" w:hAnsiTheme="minorHAnsi" w:cstheme="minorBidi"/>
                <w:noProof/>
                <w:sz w:val="22"/>
                <w:szCs w:val="22"/>
              </w:rPr>
              <w:tab/>
            </w:r>
            <w:r w:rsidR="00CB3E07" w:rsidRPr="00442C90">
              <w:rPr>
                <w:rStyle w:val="Hyperlink"/>
                <w:noProof/>
              </w:rPr>
              <w:t>You should submit the source codes of your implementation.</w:t>
            </w:r>
            <w:r w:rsidR="00CB3E07">
              <w:rPr>
                <w:noProof/>
                <w:webHidden/>
              </w:rPr>
              <w:tab/>
            </w:r>
            <w:r w:rsidR="00CB3E07">
              <w:rPr>
                <w:noProof/>
                <w:webHidden/>
              </w:rPr>
              <w:fldChar w:fldCharType="begin"/>
            </w:r>
            <w:r w:rsidR="00CB3E07">
              <w:rPr>
                <w:noProof/>
                <w:webHidden/>
              </w:rPr>
              <w:instrText xml:space="preserve"> PAGEREF _Toc75762407 \h </w:instrText>
            </w:r>
            <w:r w:rsidR="00CB3E07">
              <w:rPr>
                <w:noProof/>
                <w:webHidden/>
              </w:rPr>
            </w:r>
            <w:r w:rsidR="00CB3E07">
              <w:rPr>
                <w:noProof/>
                <w:webHidden/>
              </w:rPr>
              <w:fldChar w:fldCharType="separate"/>
            </w:r>
            <w:r w:rsidR="00C84DBA">
              <w:rPr>
                <w:noProof/>
                <w:webHidden/>
              </w:rPr>
              <w:t>12</w:t>
            </w:r>
            <w:r w:rsidR="00CB3E07">
              <w:rPr>
                <w:noProof/>
                <w:webHidden/>
              </w:rPr>
              <w:fldChar w:fldCharType="end"/>
            </w:r>
          </w:hyperlink>
        </w:p>
        <w:p w14:paraId="497C313C" w14:textId="4C4B215B" w:rsidR="00CB3E07" w:rsidRDefault="00000000">
          <w:pPr>
            <w:pStyle w:val="TOC3"/>
            <w:tabs>
              <w:tab w:val="left" w:pos="880"/>
              <w:tab w:val="right" w:leader="dot" w:pos="10358"/>
            </w:tabs>
            <w:rPr>
              <w:rFonts w:asciiTheme="minorHAnsi" w:hAnsiTheme="minorHAnsi" w:cstheme="minorBidi"/>
              <w:noProof/>
              <w:sz w:val="22"/>
              <w:szCs w:val="22"/>
            </w:rPr>
          </w:pPr>
          <w:hyperlink w:anchor="_Toc75762408" w:history="1">
            <w:r w:rsidR="00CB3E07" w:rsidRPr="00442C90">
              <w:rPr>
                <w:rStyle w:val="Hyperlink"/>
                <w:noProof/>
              </w:rPr>
              <w:t>d.</w:t>
            </w:r>
            <w:r w:rsidR="00CB3E07">
              <w:rPr>
                <w:rFonts w:asciiTheme="minorHAnsi" w:hAnsiTheme="minorHAnsi" w:cstheme="minorBidi"/>
                <w:noProof/>
                <w:sz w:val="22"/>
                <w:szCs w:val="22"/>
              </w:rPr>
              <w:tab/>
            </w:r>
            <w:r w:rsidR="00CB3E07" w:rsidRPr="00442C90">
              <w:rPr>
                <w:rStyle w:val="Hyperlink"/>
                <w:noProof/>
              </w:rPr>
              <w:t>IP Spoofing Attack Mitigation</w:t>
            </w:r>
            <w:r w:rsidR="00CB3E07">
              <w:rPr>
                <w:noProof/>
                <w:webHidden/>
              </w:rPr>
              <w:tab/>
            </w:r>
            <w:r w:rsidR="00CB3E07">
              <w:rPr>
                <w:noProof/>
                <w:webHidden/>
              </w:rPr>
              <w:fldChar w:fldCharType="begin"/>
            </w:r>
            <w:r w:rsidR="00CB3E07">
              <w:rPr>
                <w:noProof/>
                <w:webHidden/>
              </w:rPr>
              <w:instrText xml:space="preserve"> PAGEREF _Toc75762408 \h </w:instrText>
            </w:r>
            <w:r w:rsidR="00CB3E07">
              <w:rPr>
                <w:noProof/>
                <w:webHidden/>
              </w:rPr>
            </w:r>
            <w:r w:rsidR="00CB3E07">
              <w:rPr>
                <w:noProof/>
                <w:webHidden/>
              </w:rPr>
              <w:fldChar w:fldCharType="separate"/>
            </w:r>
            <w:r w:rsidR="00C84DBA">
              <w:rPr>
                <w:noProof/>
                <w:webHidden/>
              </w:rPr>
              <w:t>16</w:t>
            </w:r>
            <w:r w:rsidR="00CB3E07">
              <w:rPr>
                <w:noProof/>
                <w:webHidden/>
              </w:rPr>
              <w:fldChar w:fldCharType="end"/>
            </w:r>
          </w:hyperlink>
        </w:p>
        <w:p w14:paraId="3C799E44" w14:textId="618467B9" w:rsidR="00CB3E07" w:rsidRDefault="00000000">
          <w:pPr>
            <w:pStyle w:val="TOC3"/>
            <w:tabs>
              <w:tab w:val="left" w:pos="880"/>
              <w:tab w:val="right" w:leader="dot" w:pos="10358"/>
            </w:tabs>
            <w:rPr>
              <w:rFonts w:asciiTheme="minorHAnsi" w:hAnsiTheme="minorHAnsi" w:cstheme="minorBidi"/>
              <w:noProof/>
              <w:sz w:val="22"/>
              <w:szCs w:val="22"/>
            </w:rPr>
          </w:pPr>
          <w:hyperlink w:anchor="_Toc75762409" w:history="1">
            <w:r w:rsidR="00CB3E07" w:rsidRPr="00442C90">
              <w:rPr>
                <w:rStyle w:val="Hyperlink"/>
                <w:noProof/>
              </w:rPr>
              <w:t>a.</w:t>
            </w:r>
            <w:r w:rsidR="00CB3E07">
              <w:rPr>
                <w:rFonts w:asciiTheme="minorHAnsi" w:hAnsiTheme="minorHAnsi" w:cstheme="minorBidi"/>
                <w:noProof/>
                <w:sz w:val="22"/>
                <w:szCs w:val="22"/>
              </w:rPr>
              <w:tab/>
            </w:r>
            <w:r w:rsidR="00CB3E07" w:rsidRPr="00442C90">
              <w:rPr>
                <w:rStyle w:val="Hyperlink"/>
                <w:noProof/>
              </w:rPr>
              <w:t>MAC Spoofing Attack Mitigation</w:t>
            </w:r>
            <w:r w:rsidR="00CB3E07">
              <w:rPr>
                <w:noProof/>
                <w:webHidden/>
              </w:rPr>
              <w:tab/>
            </w:r>
            <w:r w:rsidR="00CB3E07">
              <w:rPr>
                <w:noProof/>
                <w:webHidden/>
              </w:rPr>
              <w:fldChar w:fldCharType="begin"/>
            </w:r>
            <w:r w:rsidR="00CB3E07">
              <w:rPr>
                <w:noProof/>
                <w:webHidden/>
              </w:rPr>
              <w:instrText xml:space="preserve"> PAGEREF _Toc75762409 \h </w:instrText>
            </w:r>
            <w:r w:rsidR="00CB3E07">
              <w:rPr>
                <w:noProof/>
                <w:webHidden/>
              </w:rPr>
            </w:r>
            <w:r w:rsidR="00CB3E07">
              <w:rPr>
                <w:noProof/>
                <w:webHidden/>
              </w:rPr>
              <w:fldChar w:fldCharType="separate"/>
            </w:r>
            <w:r w:rsidR="00C84DBA">
              <w:rPr>
                <w:noProof/>
                <w:webHidden/>
              </w:rPr>
              <w:t>19</w:t>
            </w:r>
            <w:r w:rsidR="00CB3E07">
              <w:rPr>
                <w:noProof/>
                <w:webHidden/>
              </w:rPr>
              <w:fldChar w:fldCharType="end"/>
            </w:r>
          </w:hyperlink>
        </w:p>
        <w:p w14:paraId="20B97DE2" w14:textId="2A52D060" w:rsidR="00CB3E07" w:rsidRDefault="00000000">
          <w:pPr>
            <w:pStyle w:val="TOC1"/>
            <w:tabs>
              <w:tab w:val="left" w:pos="880"/>
              <w:tab w:val="right" w:leader="dot" w:pos="10358"/>
            </w:tabs>
            <w:rPr>
              <w:rFonts w:asciiTheme="minorHAnsi" w:hAnsiTheme="minorHAnsi" w:cstheme="minorBidi"/>
              <w:noProof/>
              <w:sz w:val="22"/>
              <w:szCs w:val="22"/>
            </w:rPr>
          </w:pPr>
          <w:hyperlink w:anchor="_Toc75762410" w:history="1">
            <w:r w:rsidR="00CB3E07" w:rsidRPr="00442C90">
              <w:rPr>
                <w:rStyle w:val="Hyperlink"/>
                <w:noProof/>
              </w:rPr>
              <w:t>V.</w:t>
            </w:r>
            <w:r w:rsidR="00CB3E07">
              <w:rPr>
                <w:rFonts w:asciiTheme="minorHAnsi" w:hAnsiTheme="minorHAnsi" w:cstheme="minorBidi"/>
                <w:noProof/>
                <w:sz w:val="22"/>
                <w:szCs w:val="22"/>
              </w:rPr>
              <w:tab/>
            </w:r>
            <w:r w:rsidR="00CB3E07" w:rsidRPr="00442C90">
              <w:rPr>
                <w:rStyle w:val="Hyperlink"/>
                <w:noProof/>
              </w:rPr>
              <w:t>Appendix A: Files for the Lab</w:t>
            </w:r>
            <w:r w:rsidR="00CB3E07">
              <w:rPr>
                <w:noProof/>
                <w:webHidden/>
              </w:rPr>
              <w:tab/>
            </w:r>
            <w:r w:rsidR="00CB3E07">
              <w:rPr>
                <w:noProof/>
                <w:webHidden/>
              </w:rPr>
              <w:fldChar w:fldCharType="begin"/>
            </w:r>
            <w:r w:rsidR="00CB3E07">
              <w:rPr>
                <w:noProof/>
                <w:webHidden/>
              </w:rPr>
              <w:instrText xml:space="preserve"> PAGEREF _Toc75762410 \h </w:instrText>
            </w:r>
            <w:r w:rsidR="00CB3E07">
              <w:rPr>
                <w:noProof/>
                <w:webHidden/>
              </w:rPr>
            </w:r>
            <w:r w:rsidR="00CB3E07">
              <w:rPr>
                <w:noProof/>
                <w:webHidden/>
              </w:rPr>
              <w:fldChar w:fldCharType="separate"/>
            </w:r>
            <w:r w:rsidR="00C84DBA">
              <w:rPr>
                <w:noProof/>
                <w:webHidden/>
              </w:rPr>
              <w:t>25</w:t>
            </w:r>
            <w:r w:rsidR="00CB3E07">
              <w:rPr>
                <w:noProof/>
                <w:webHidden/>
              </w:rPr>
              <w:fldChar w:fldCharType="end"/>
            </w:r>
          </w:hyperlink>
        </w:p>
        <w:p w14:paraId="071EFF27" w14:textId="6566AFE4" w:rsidR="00CB3E07" w:rsidRDefault="00000000">
          <w:pPr>
            <w:pStyle w:val="TOC1"/>
            <w:tabs>
              <w:tab w:val="left" w:pos="1100"/>
              <w:tab w:val="right" w:leader="dot" w:pos="10358"/>
            </w:tabs>
            <w:rPr>
              <w:rFonts w:asciiTheme="minorHAnsi" w:hAnsiTheme="minorHAnsi" w:cstheme="minorBidi"/>
              <w:noProof/>
              <w:sz w:val="22"/>
              <w:szCs w:val="22"/>
            </w:rPr>
          </w:pPr>
          <w:hyperlink w:anchor="_Toc75762411" w:history="1">
            <w:r w:rsidR="00CB3E07" w:rsidRPr="00442C90">
              <w:rPr>
                <w:rStyle w:val="Hyperlink"/>
                <w:noProof/>
              </w:rPr>
              <w:t>VI.</w:t>
            </w:r>
            <w:r w:rsidR="00CB3E07">
              <w:rPr>
                <w:rFonts w:asciiTheme="minorHAnsi" w:hAnsiTheme="minorHAnsi" w:cstheme="minorBidi"/>
                <w:noProof/>
                <w:sz w:val="22"/>
                <w:szCs w:val="22"/>
              </w:rPr>
              <w:tab/>
            </w:r>
            <w:r w:rsidR="00CB3E07" w:rsidRPr="00442C90">
              <w:rPr>
                <w:rStyle w:val="Hyperlink"/>
                <w:noProof/>
              </w:rPr>
              <w:t>File Content</w:t>
            </w:r>
            <w:r w:rsidR="00CB3E07">
              <w:rPr>
                <w:noProof/>
                <w:webHidden/>
              </w:rPr>
              <w:tab/>
            </w:r>
            <w:r w:rsidR="00CB3E07">
              <w:rPr>
                <w:noProof/>
                <w:webHidden/>
              </w:rPr>
              <w:fldChar w:fldCharType="begin"/>
            </w:r>
            <w:r w:rsidR="00CB3E07">
              <w:rPr>
                <w:noProof/>
                <w:webHidden/>
              </w:rPr>
              <w:instrText xml:space="preserve"> PAGEREF _Toc75762411 \h </w:instrText>
            </w:r>
            <w:r w:rsidR="00CB3E07">
              <w:rPr>
                <w:noProof/>
                <w:webHidden/>
              </w:rPr>
            </w:r>
            <w:r w:rsidR="00CB3E07">
              <w:rPr>
                <w:noProof/>
                <w:webHidden/>
              </w:rPr>
              <w:fldChar w:fldCharType="separate"/>
            </w:r>
            <w:r w:rsidR="00C84DBA">
              <w:rPr>
                <w:b/>
                <w:bCs/>
                <w:noProof/>
                <w:webHidden/>
              </w:rPr>
              <w:t>Error! Bookmark not defined.</w:t>
            </w:r>
            <w:r w:rsidR="00CB3E07">
              <w:rPr>
                <w:noProof/>
                <w:webHidden/>
              </w:rPr>
              <w:fldChar w:fldCharType="end"/>
            </w:r>
          </w:hyperlink>
        </w:p>
        <w:p w14:paraId="4B2F298C" w14:textId="772064B3" w:rsidR="00CB3E07" w:rsidRDefault="00000000">
          <w:pPr>
            <w:pStyle w:val="TOC1"/>
            <w:tabs>
              <w:tab w:val="left" w:pos="1100"/>
              <w:tab w:val="right" w:leader="dot" w:pos="10358"/>
            </w:tabs>
            <w:rPr>
              <w:rFonts w:asciiTheme="minorHAnsi" w:hAnsiTheme="minorHAnsi" w:cstheme="minorBidi"/>
              <w:noProof/>
              <w:sz w:val="22"/>
              <w:szCs w:val="22"/>
            </w:rPr>
          </w:pPr>
          <w:hyperlink w:anchor="_Toc75762412" w:history="1">
            <w:r w:rsidR="00CB3E07" w:rsidRPr="00442C90">
              <w:rPr>
                <w:rStyle w:val="Hyperlink"/>
                <w:noProof/>
              </w:rPr>
              <w:t>VII.</w:t>
            </w:r>
            <w:r w:rsidR="00CB3E07">
              <w:rPr>
                <w:rFonts w:asciiTheme="minorHAnsi" w:hAnsiTheme="minorHAnsi" w:cstheme="minorBidi"/>
                <w:noProof/>
                <w:sz w:val="22"/>
                <w:szCs w:val="22"/>
              </w:rPr>
              <w:tab/>
            </w:r>
            <w:r w:rsidR="00CB3E07" w:rsidRPr="00442C90">
              <w:rPr>
                <w:rStyle w:val="Hyperlink"/>
                <w:noProof/>
              </w:rPr>
              <w:t>References</w:t>
            </w:r>
            <w:r w:rsidR="00CB3E07">
              <w:rPr>
                <w:noProof/>
                <w:webHidden/>
              </w:rPr>
              <w:tab/>
            </w:r>
            <w:r w:rsidR="00CB3E07">
              <w:rPr>
                <w:noProof/>
                <w:webHidden/>
              </w:rPr>
              <w:fldChar w:fldCharType="begin"/>
            </w:r>
            <w:r w:rsidR="00CB3E07">
              <w:rPr>
                <w:noProof/>
                <w:webHidden/>
              </w:rPr>
              <w:instrText xml:space="preserve"> PAGEREF _Toc75762412 \h </w:instrText>
            </w:r>
            <w:r w:rsidR="00CB3E07">
              <w:rPr>
                <w:noProof/>
                <w:webHidden/>
              </w:rPr>
            </w:r>
            <w:r w:rsidR="00CB3E07">
              <w:rPr>
                <w:noProof/>
                <w:webHidden/>
              </w:rPr>
              <w:fldChar w:fldCharType="separate"/>
            </w:r>
            <w:r w:rsidR="00C84DBA">
              <w:rPr>
                <w:noProof/>
                <w:webHidden/>
              </w:rPr>
              <w:t>25</w:t>
            </w:r>
            <w:r w:rsidR="00CB3E07">
              <w:rPr>
                <w:noProof/>
                <w:webHidden/>
              </w:rPr>
              <w:fldChar w:fldCharType="end"/>
            </w:r>
          </w:hyperlink>
        </w:p>
        <w:p w14:paraId="6B59CA68" w14:textId="6E55E8DF" w:rsidR="00CB3E07" w:rsidRDefault="00000000">
          <w:pPr>
            <w:pStyle w:val="TOC1"/>
            <w:tabs>
              <w:tab w:val="right" w:leader="dot" w:pos="10358"/>
            </w:tabs>
            <w:rPr>
              <w:rFonts w:asciiTheme="minorHAnsi" w:hAnsiTheme="minorHAnsi" w:cstheme="minorBidi"/>
              <w:noProof/>
              <w:sz w:val="22"/>
              <w:szCs w:val="22"/>
            </w:rPr>
          </w:pPr>
          <w:hyperlink w:anchor="_Toc75762413" w:history="1">
            <w:r w:rsidR="00CB3E07" w:rsidRPr="00442C90">
              <w:rPr>
                <w:rStyle w:val="Hyperlink"/>
                <w:noProof/>
              </w:rPr>
              <w:t>VIII. Table of Figures</w:t>
            </w:r>
            <w:r w:rsidR="00CB3E07">
              <w:rPr>
                <w:noProof/>
                <w:webHidden/>
              </w:rPr>
              <w:tab/>
            </w:r>
            <w:r w:rsidR="00CB3E07">
              <w:rPr>
                <w:noProof/>
                <w:webHidden/>
              </w:rPr>
              <w:fldChar w:fldCharType="begin"/>
            </w:r>
            <w:r w:rsidR="00CB3E07">
              <w:rPr>
                <w:noProof/>
                <w:webHidden/>
              </w:rPr>
              <w:instrText xml:space="preserve"> PAGEREF _Toc75762413 \h </w:instrText>
            </w:r>
            <w:r w:rsidR="00CB3E07">
              <w:rPr>
                <w:noProof/>
                <w:webHidden/>
              </w:rPr>
            </w:r>
            <w:r w:rsidR="00CB3E07">
              <w:rPr>
                <w:noProof/>
                <w:webHidden/>
              </w:rPr>
              <w:fldChar w:fldCharType="separate"/>
            </w:r>
            <w:r w:rsidR="00C84DBA">
              <w:rPr>
                <w:noProof/>
                <w:webHidden/>
              </w:rPr>
              <w:t>25</w:t>
            </w:r>
            <w:r w:rsidR="00CB3E07">
              <w:rPr>
                <w:noProof/>
                <w:webHidden/>
              </w:rPr>
              <w:fldChar w:fldCharType="end"/>
            </w:r>
          </w:hyperlink>
        </w:p>
        <w:p w14:paraId="49DD0E53" w14:textId="6EB6DCDB" w:rsidR="004E2927" w:rsidRDefault="004E2927" w:rsidP="00C17B17">
          <w:r>
            <w:rPr>
              <w:noProof/>
            </w:rPr>
            <w:fldChar w:fldCharType="end"/>
          </w:r>
        </w:p>
      </w:sdtContent>
    </w:sdt>
    <w:p w14:paraId="44E4D890" w14:textId="77777777" w:rsidR="009E0F39" w:rsidRPr="009E0F39" w:rsidRDefault="009E0F39" w:rsidP="00755E81">
      <w:pPr>
        <w:pStyle w:val="References"/>
        <w:numPr>
          <w:ilvl w:val="0"/>
          <w:numId w:val="0"/>
        </w:numPr>
      </w:pPr>
    </w:p>
    <w:sectPr w:rsidR="009E0F39" w:rsidRPr="009E0F39" w:rsidSect="0099221A">
      <w:headerReference w:type="default" r:id="rId75"/>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90BE38" w14:textId="77777777" w:rsidR="00DA702F" w:rsidRDefault="00DA702F" w:rsidP="00C17B17">
      <w:r>
        <w:separator/>
      </w:r>
    </w:p>
    <w:p w14:paraId="12DE6933" w14:textId="77777777" w:rsidR="00DA702F" w:rsidRDefault="00DA702F" w:rsidP="00C17B17"/>
    <w:p w14:paraId="797690EE" w14:textId="77777777" w:rsidR="00DA702F" w:rsidRDefault="00DA702F" w:rsidP="00C17B17"/>
  </w:endnote>
  <w:endnote w:type="continuationSeparator" w:id="0">
    <w:p w14:paraId="0C0F7694" w14:textId="77777777" w:rsidR="00DA702F" w:rsidRDefault="00DA702F" w:rsidP="00C17B17">
      <w:r>
        <w:continuationSeparator/>
      </w:r>
    </w:p>
    <w:p w14:paraId="4844CA8E" w14:textId="77777777" w:rsidR="00DA702F" w:rsidRDefault="00DA702F" w:rsidP="00C17B17"/>
    <w:p w14:paraId="121B8BAC" w14:textId="77777777" w:rsidR="00DA702F" w:rsidRDefault="00DA702F" w:rsidP="00C17B1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LMMono10-Regular">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13BC5A" w14:textId="77777777" w:rsidR="00DA702F" w:rsidRDefault="00DA702F" w:rsidP="00C17B17"/>
    <w:p w14:paraId="6B2D980B" w14:textId="77777777" w:rsidR="00DA702F" w:rsidRDefault="00DA702F" w:rsidP="00C17B17"/>
    <w:p w14:paraId="4F2EC58C" w14:textId="77777777" w:rsidR="00DA702F" w:rsidRDefault="00DA702F" w:rsidP="00C17B17"/>
  </w:footnote>
  <w:footnote w:type="continuationSeparator" w:id="0">
    <w:p w14:paraId="2A4153A2" w14:textId="77777777" w:rsidR="00DA702F" w:rsidRDefault="00DA702F" w:rsidP="00C17B17">
      <w:r>
        <w:continuationSeparator/>
      </w:r>
    </w:p>
    <w:p w14:paraId="27322BAB" w14:textId="77777777" w:rsidR="00DA702F" w:rsidRDefault="00DA702F" w:rsidP="00C17B17"/>
    <w:p w14:paraId="4AC21357" w14:textId="77777777" w:rsidR="00DA702F" w:rsidRDefault="00DA702F" w:rsidP="00C17B1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23610F" w14:textId="77777777" w:rsidR="001639D1" w:rsidRDefault="001639D1" w:rsidP="00C17B17">
    <w:r>
      <w:fldChar w:fldCharType="begin"/>
    </w:r>
    <w:r>
      <w:instrText xml:space="preserve">PAGE  </w:instrText>
    </w:r>
    <w:r>
      <w:fldChar w:fldCharType="separate"/>
    </w:r>
    <w:r>
      <w:rPr>
        <w:noProof/>
      </w:rPr>
      <w:t>1</w:t>
    </w:r>
    <w:r>
      <w:fldChar w:fldCharType="end"/>
    </w:r>
  </w:p>
  <w:p w14:paraId="0D4F64FA" w14:textId="269E0FC7" w:rsidR="001639D1" w:rsidRDefault="001639D1" w:rsidP="00C17B17"/>
  <w:p w14:paraId="2D65C4DA" w14:textId="77777777" w:rsidR="001639D1" w:rsidRDefault="001639D1" w:rsidP="00C17B17"/>
  <w:p w14:paraId="195C8274" w14:textId="77777777" w:rsidR="001639D1" w:rsidRDefault="001639D1" w:rsidP="00C17B1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37169D0E"/>
    <w:lvl w:ilvl="0">
      <w:start w:val="1"/>
      <w:numFmt w:val="upperRoman"/>
      <w:pStyle w:val="Heading1"/>
      <w:lvlText w:val="%1."/>
      <w:legacy w:legacy="1" w:legacySpace="144" w:legacyIndent="144"/>
      <w:lvlJc w:val="left"/>
    </w:lvl>
    <w:lvl w:ilvl="1">
      <w:start w:val="1"/>
      <w:numFmt w:val="decimal"/>
      <w:pStyle w:val="Heading2"/>
      <w:lvlText w:val="%2."/>
      <w:lvlJc w:val="left"/>
      <w:rPr>
        <w:b w:val="0"/>
      </w:rPr>
    </w:lvl>
    <w:lvl w:ilvl="2">
      <w:start w:val="1"/>
      <w:numFmt w:val="lowerLetter"/>
      <w:pStyle w:val="Heading3"/>
      <w:lvlText w:val="%3."/>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33E7E3C"/>
    <w:multiLevelType w:val="hybridMultilevel"/>
    <w:tmpl w:val="0A48C614"/>
    <w:lvl w:ilvl="0" w:tplc="A07AE3A2">
      <w:start w:val="1"/>
      <w:numFmt w:val="bullet"/>
      <w:lvlText w:val="-"/>
      <w:lvlJc w:val="left"/>
      <w:pPr>
        <w:ind w:left="1124" w:hanging="360"/>
      </w:pPr>
      <w:rPr>
        <w:rFonts w:ascii="Times New Roman" w:eastAsiaTheme="minorEastAsia" w:hAnsi="Times New Roman" w:cs="Times New Roman" w:hint="default"/>
      </w:rPr>
    </w:lvl>
    <w:lvl w:ilvl="1" w:tplc="04090003" w:tentative="1">
      <w:start w:val="1"/>
      <w:numFmt w:val="bullet"/>
      <w:lvlText w:val="o"/>
      <w:lvlJc w:val="left"/>
      <w:pPr>
        <w:ind w:left="1844" w:hanging="360"/>
      </w:pPr>
      <w:rPr>
        <w:rFonts w:ascii="Courier New" w:hAnsi="Courier New" w:cs="Courier New" w:hint="default"/>
      </w:rPr>
    </w:lvl>
    <w:lvl w:ilvl="2" w:tplc="04090005" w:tentative="1">
      <w:start w:val="1"/>
      <w:numFmt w:val="bullet"/>
      <w:lvlText w:val=""/>
      <w:lvlJc w:val="left"/>
      <w:pPr>
        <w:ind w:left="2564" w:hanging="360"/>
      </w:pPr>
      <w:rPr>
        <w:rFonts w:ascii="Wingdings" w:hAnsi="Wingdings" w:hint="default"/>
      </w:rPr>
    </w:lvl>
    <w:lvl w:ilvl="3" w:tplc="04090001" w:tentative="1">
      <w:start w:val="1"/>
      <w:numFmt w:val="bullet"/>
      <w:lvlText w:val=""/>
      <w:lvlJc w:val="left"/>
      <w:pPr>
        <w:ind w:left="3284" w:hanging="360"/>
      </w:pPr>
      <w:rPr>
        <w:rFonts w:ascii="Symbol" w:hAnsi="Symbol" w:hint="default"/>
      </w:rPr>
    </w:lvl>
    <w:lvl w:ilvl="4" w:tplc="04090003" w:tentative="1">
      <w:start w:val="1"/>
      <w:numFmt w:val="bullet"/>
      <w:lvlText w:val="o"/>
      <w:lvlJc w:val="left"/>
      <w:pPr>
        <w:ind w:left="4004" w:hanging="360"/>
      </w:pPr>
      <w:rPr>
        <w:rFonts w:ascii="Courier New" w:hAnsi="Courier New" w:cs="Courier New" w:hint="default"/>
      </w:rPr>
    </w:lvl>
    <w:lvl w:ilvl="5" w:tplc="04090005" w:tentative="1">
      <w:start w:val="1"/>
      <w:numFmt w:val="bullet"/>
      <w:lvlText w:val=""/>
      <w:lvlJc w:val="left"/>
      <w:pPr>
        <w:ind w:left="4724" w:hanging="360"/>
      </w:pPr>
      <w:rPr>
        <w:rFonts w:ascii="Wingdings" w:hAnsi="Wingdings" w:hint="default"/>
      </w:rPr>
    </w:lvl>
    <w:lvl w:ilvl="6" w:tplc="04090001" w:tentative="1">
      <w:start w:val="1"/>
      <w:numFmt w:val="bullet"/>
      <w:lvlText w:val=""/>
      <w:lvlJc w:val="left"/>
      <w:pPr>
        <w:ind w:left="5444" w:hanging="360"/>
      </w:pPr>
      <w:rPr>
        <w:rFonts w:ascii="Symbol" w:hAnsi="Symbol" w:hint="default"/>
      </w:rPr>
    </w:lvl>
    <w:lvl w:ilvl="7" w:tplc="04090003" w:tentative="1">
      <w:start w:val="1"/>
      <w:numFmt w:val="bullet"/>
      <w:lvlText w:val="o"/>
      <w:lvlJc w:val="left"/>
      <w:pPr>
        <w:ind w:left="6164" w:hanging="360"/>
      </w:pPr>
      <w:rPr>
        <w:rFonts w:ascii="Courier New" w:hAnsi="Courier New" w:cs="Courier New" w:hint="default"/>
      </w:rPr>
    </w:lvl>
    <w:lvl w:ilvl="8" w:tplc="04090005" w:tentative="1">
      <w:start w:val="1"/>
      <w:numFmt w:val="bullet"/>
      <w:lvlText w:val=""/>
      <w:lvlJc w:val="left"/>
      <w:pPr>
        <w:ind w:left="6884" w:hanging="360"/>
      </w:pPr>
      <w:rPr>
        <w:rFonts w:ascii="Wingdings" w:hAnsi="Wingdings" w:hint="default"/>
      </w:rPr>
    </w:lvl>
  </w:abstractNum>
  <w:abstractNum w:abstractNumId="13" w15:restartNumberingAfterBreak="0">
    <w:nsid w:val="06440E02"/>
    <w:multiLevelType w:val="hybridMultilevel"/>
    <w:tmpl w:val="44700DE4"/>
    <w:lvl w:ilvl="0" w:tplc="04090001">
      <w:start w:val="1"/>
      <w:numFmt w:val="bullet"/>
      <w:lvlText w:val=""/>
      <w:lvlJc w:val="left"/>
      <w:pPr>
        <w:ind w:left="976" w:hanging="360"/>
      </w:pPr>
      <w:rPr>
        <w:rFonts w:ascii="Symbol" w:hAnsi="Symbol" w:hint="default"/>
      </w:rPr>
    </w:lvl>
    <w:lvl w:ilvl="1" w:tplc="04090003" w:tentative="1">
      <w:start w:val="1"/>
      <w:numFmt w:val="bullet"/>
      <w:lvlText w:val="o"/>
      <w:lvlJc w:val="left"/>
      <w:pPr>
        <w:ind w:left="1696" w:hanging="360"/>
      </w:pPr>
      <w:rPr>
        <w:rFonts w:ascii="Courier New" w:hAnsi="Courier New" w:cs="Courier New" w:hint="default"/>
      </w:rPr>
    </w:lvl>
    <w:lvl w:ilvl="2" w:tplc="04090005" w:tentative="1">
      <w:start w:val="1"/>
      <w:numFmt w:val="bullet"/>
      <w:lvlText w:val=""/>
      <w:lvlJc w:val="left"/>
      <w:pPr>
        <w:ind w:left="2416" w:hanging="360"/>
      </w:pPr>
      <w:rPr>
        <w:rFonts w:ascii="Wingdings" w:hAnsi="Wingdings" w:hint="default"/>
      </w:rPr>
    </w:lvl>
    <w:lvl w:ilvl="3" w:tplc="04090001" w:tentative="1">
      <w:start w:val="1"/>
      <w:numFmt w:val="bullet"/>
      <w:lvlText w:val=""/>
      <w:lvlJc w:val="left"/>
      <w:pPr>
        <w:ind w:left="3136" w:hanging="360"/>
      </w:pPr>
      <w:rPr>
        <w:rFonts w:ascii="Symbol" w:hAnsi="Symbol" w:hint="default"/>
      </w:rPr>
    </w:lvl>
    <w:lvl w:ilvl="4" w:tplc="04090003" w:tentative="1">
      <w:start w:val="1"/>
      <w:numFmt w:val="bullet"/>
      <w:lvlText w:val="o"/>
      <w:lvlJc w:val="left"/>
      <w:pPr>
        <w:ind w:left="3856" w:hanging="360"/>
      </w:pPr>
      <w:rPr>
        <w:rFonts w:ascii="Courier New" w:hAnsi="Courier New" w:cs="Courier New" w:hint="default"/>
      </w:rPr>
    </w:lvl>
    <w:lvl w:ilvl="5" w:tplc="04090005" w:tentative="1">
      <w:start w:val="1"/>
      <w:numFmt w:val="bullet"/>
      <w:lvlText w:val=""/>
      <w:lvlJc w:val="left"/>
      <w:pPr>
        <w:ind w:left="4576" w:hanging="360"/>
      </w:pPr>
      <w:rPr>
        <w:rFonts w:ascii="Wingdings" w:hAnsi="Wingdings" w:hint="default"/>
      </w:rPr>
    </w:lvl>
    <w:lvl w:ilvl="6" w:tplc="04090001" w:tentative="1">
      <w:start w:val="1"/>
      <w:numFmt w:val="bullet"/>
      <w:lvlText w:val=""/>
      <w:lvlJc w:val="left"/>
      <w:pPr>
        <w:ind w:left="5296" w:hanging="360"/>
      </w:pPr>
      <w:rPr>
        <w:rFonts w:ascii="Symbol" w:hAnsi="Symbol" w:hint="default"/>
      </w:rPr>
    </w:lvl>
    <w:lvl w:ilvl="7" w:tplc="04090003" w:tentative="1">
      <w:start w:val="1"/>
      <w:numFmt w:val="bullet"/>
      <w:lvlText w:val="o"/>
      <w:lvlJc w:val="left"/>
      <w:pPr>
        <w:ind w:left="6016" w:hanging="360"/>
      </w:pPr>
      <w:rPr>
        <w:rFonts w:ascii="Courier New" w:hAnsi="Courier New" w:cs="Courier New" w:hint="default"/>
      </w:rPr>
    </w:lvl>
    <w:lvl w:ilvl="8" w:tplc="04090005" w:tentative="1">
      <w:start w:val="1"/>
      <w:numFmt w:val="bullet"/>
      <w:lvlText w:val=""/>
      <w:lvlJc w:val="left"/>
      <w:pPr>
        <w:ind w:left="6736" w:hanging="360"/>
      </w:pPr>
      <w:rPr>
        <w:rFonts w:ascii="Wingdings" w:hAnsi="Wingdings" w:hint="default"/>
      </w:rPr>
    </w:lvl>
  </w:abstractNum>
  <w:abstractNum w:abstractNumId="14" w15:restartNumberingAfterBreak="0">
    <w:nsid w:val="071559D8"/>
    <w:multiLevelType w:val="hybridMultilevel"/>
    <w:tmpl w:val="E292989E"/>
    <w:lvl w:ilvl="0" w:tplc="0409000F">
      <w:start w:val="1"/>
      <w:numFmt w:val="decimal"/>
      <w:lvlText w:val="%1."/>
      <w:lvlJc w:val="left"/>
      <w:pPr>
        <w:ind w:left="1326" w:hanging="360"/>
      </w:pPr>
    </w:lvl>
    <w:lvl w:ilvl="1" w:tplc="04090019">
      <w:start w:val="1"/>
      <w:numFmt w:val="lowerLetter"/>
      <w:lvlText w:val="%2."/>
      <w:lvlJc w:val="left"/>
      <w:pPr>
        <w:ind w:left="2046" w:hanging="360"/>
      </w:pPr>
    </w:lvl>
    <w:lvl w:ilvl="2" w:tplc="0409001B">
      <w:start w:val="1"/>
      <w:numFmt w:val="lowerRoman"/>
      <w:lvlText w:val="%3."/>
      <w:lvlJc w:val="right"/>
      <w:pPr>
        <w:ind w:left="2766" w:hanging="180"/>
      </w:pPr>
    </w:lvl>
    <w:lvl w:ilvl="3" w:tplc="0409000F" w:tentative="1">
      <w:start w:val="1"/>
      <w:numFmt w:val="decimal"/>
      <w:lvlText w:val="%4."/>
      <w:lvlJc w:val="left"/>
      <w:pPr>
        <w:ind w:left="3486" w:hanging="360"/>
      </w:pPr>
    </w:lvl>
    <w:lvl w:ilvl="4" w:tplc="04090019" w:tentative="1">
      <w:start w:val="1"/>
      <w:numFmt w:val="lowerLetter"/>
      <w:lvlText w:val="%5."/>
      <w:lvlJc w:val="left"/>
      <w:pPr>
        <w:ind w:left="4206" w:hanging="360"/>
      </w:pPr>
    </w:lvl>
    <w:lvl w:ilvl="5" w:tplc="0409001B" w:tentative="1">
      <w:start w:val="1"/>
      <w:numFmt w:val="lowerRoman"/>
      <w:lvlText w:val="%6."/>
      <w:lvlJc w:val="right"/>
      <w:pPr>
        <w:ind w:left="4926" w:hanging="180"/>
      </w:pPr>
    </w:lvl>
    <w:lvl w:ilvl="6" w:tplc="0409000F" w:tentative="1">
      <w:start w:val="1"/>
      <w:numFmt w:val="decimal"/>
      <w:lvlText w:val="%7."/>
      <w:lvlJc w:val="left"/>
      <w:pPr>
        <w:ind w:left="5646" w:hanging="360"/>
      </w:pPr>
    </w:lvl>
    <w:lvl w:ilvl="7" w:tplc="04090019" w:tentative="1">
      <w:start w:val="1"/>
      <w:numFmt w:val="lowerLetter"/>
      <w:lvlText w:val="%8."/>
      <w:lvlJc w:val="left"/>
      <w:pPr>
        <w:ind w:left="6366" w:hanging="360"/>
      </w:pPr>
    </w:lvl>
    <w:lvl w:ilvl="8" w:tplc="0409001B" w:tentative="1">
      <w:start w:val="1"/>
      <w:numFmt w:val="lowerRoman"/>
      <w:lvlText w:val="%9."/>
      <w:lvlJc w:val="right"/>
      <w:pPr>
        <w:ind w:left="7086" w:hanging="180"/>
      </w:pPr>
    </w:lvl>
  </w:abstractNum>
  <w:abstractNum w:abstractNumId="15"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0D605E02"/>
    <w:multiLevelType w:val="hybridMultilevel"/>
    <w:tmpl w:val="578AB742"/>
    <w:lvl w:ilvl="0" w:tplc="8DBAB26C">
      <w:start w:val="1"/>
      <w:numFmt w:val="decimal"/>
      <w:lvlText w:val="%1."/>
      <w:lvlJc w:val="left"/>
      <w:pPr>
        <w:ind w:left="562" w:hanging="360"/>
      </w:pPr>
      <w:rPr>
        <w:rFonts w:hint="default"/>
      </w:rPr>
    </w:lvl>
    <w:lvl w:ilvl="1" w:tplc="04090019" w:tentative="1">
      <w:start w:val="1"/>
      <w:numFmt w:val="lowerLetter"/>
      <w:lvlText w:val="%2."/>
      <w:lvlJc w:val="left"/>
      <w:pPr>
        <w:ind w:left="1282" w:hanging="360"/>
      </w:pPr>
    </w:lvl>
    <w:lvl w:ilvl="2" w:tplc="0409001B" w:tentative="1">
      <w:start w:val="1"/>
      <w:numFmt w:val="lowerRoman"/>
      <w:lvlText w:val="%3."/>
      <w:lvlJc w:val="right"/>
      <w:pPr>
        <w:ind w:left="2002" w:hanging="180"/>
      </w:pPr>
    </w:lvl>
    <w:lvl w:ilvl="3" w:tplc="0409000F" w:tentative="1">
      <w:start w:val="1"/>
      <w:numFmt w:val="decimal"/>
      <w:lvlText w:val="%4."/>
      <w:lvlJc w:val="left"/>
      <w:pPr>
        <w:ind w:left="2722" w:hanging="360"/>
      </w:pPr>
    </w:lvl>
    <w:lvl w:ilvl="4" w:tplc="04090019" w:tentative="1">
      <w:start w:val="1"/>
      <w:numFmt w:val="lowerLetter"/>
      <w:lvlText w:val="%5."/>
      <w:lvlJc w:val="left"/>
      <w:pPr>
        <w:ind w:left="3442" w:hanging="360"/>
      </w:pPr>
    </w:lvl>
    <w:lvl w:ilvl="5" w:tplc="0409001B" w:tentative="1">
      <w:start w:val="1"/>
      <w:numFmt w:val="lowerRoman"/>
      <w:lvlText w:val="%6."/>
      <w:lvlJc w:val="right"/>
      <w:pPr>
        <w:ind w:left="4162" w:hanging="180"/>
      </w:pPr>
    </w:lvl>
    <w:lvl w:ilvl="6" w:tplc="0409000F" w:tentative="1">
      <w:start w:val="1"/>
      <w:numFmt w:val="decimal"/>
      <w:lvlText w:val="%7."/>
      <w:lvlJc w:val="left"/>
      <w:pPr>
        <w:ind w:left="4882" w:hanging="360"/>
      </w:pPr>
    </w:lvl>
    <w:lvl w:ilvl="7" w:tplc="04090019" w:tentative="1">
      <w:start w:val="1"/>
      <w:numFmt w:val="lowerLetter"/>
      <w:lvlText w:val="%8."/>
      <w:lvlJc w:val="left"/>
      <w:pPr>
        <w:ind w:left="5602" w:hanging="360"/>
      </w:pPr>
    </w:lvl>
    <w:lvl w:ilvl="8" w:tplc="0409001B" w:tentative="1">
      <w:start w:val="1"/>
      <w:numFmt w:val="lowerRoman"/>
      <w:lvlText w:val="%9."/>
      <w:lvlJc w:val="right"/>
      <w:pPr>
        <w:ind w:left="6322" w:hanging="180"/>
      </w:pPr>
    </w:lvl>
  </w:abstractNum>
  <w:abstractNum w:abstractNumId="17" w15:restartNumberingAfterBreak="0">
    <w:nsid w:val="1208019E"/>
    <w:multiLevelType w:val="hybridMultilevel"/>
    <w:tmpl w:val="4EEE98EA"/>
    <w:lvl w:ilvl="0" w:tplc="04090001">
      <w:start w:val="1"/>
      <w:numFmt w:val="bullet"/>
      <w:lvlText w:val=""/>
      <w:lvlJc w:val="left"/>
      <w:pPr>
        <w:ind w:left="1326" w:hanging="360"/>
      </w:pPr>
      <w:rPr>
        <w:rFonts w:ascii="Symbol" w:hAnsi="Symbol" w:hint="default"/>
      </w:rPr>
    </w:lvl>
    <w:lvl w:ilvl="1" w:tplc="04090003" w:tentative="1">
      <w:start w:val="1"/>
      <w:numFmt w:val="bullet"/>
      <w:lvlText w:val="o"/>
      <w:lvlJc w:val="left"/>
      <w:pPr>
        <w:ind w:left="2046" w:hanging="360"/>
      </w:pPr>
      <w:rPr>
        <w:rFonts w:ascii="Courier New" w:hAnsi="Courier New" w:cs="Courier New" w:hint="default"/>
      </w:rPr>
    </w:lvl>
    <w:lvl w:ilvl="2" w:tplc="04090005" w:tentative="1">
      <w:start w:val="1"/>
      <w:numFmt w:val="bullet"/>
      <w:lvlText w:val=""/>
      <w:lvlJc w:val="left"/>
      <w:pPr>
        <w:ind w:left="2766" w:hanging="360"/>
      </w:pPr>
      <w:rPr>
        <w:rFonts w:ascii="Wingdings" w:hAnsi="Wingdings" w:hint="default"/>
      </w:rPr>
    </w:lvl>
    <w:lvl w:ilvl="3" w:tplc="04090001" w:tentative="1">
      <w:start w:val="1"/>
      <w:numFmt w:val="bullet"/>
      <w:lvlText w:val=""/>
      <w:lvlJc w:val="left"/>
      <w:pPr>
        <w:ind w:left="3486" w:hanging="360"/>
      </w:pPr>
      <w:rPr>
        <w:rFonts w:ascii="Symbol" w:hAnsi="Symbol" w:hint="default"/>
      </w:rPr>
    </w:lvl>
    <w:lvl w:ilvl="4" w:tplc="04090003" w:tentative="1">
      <w:start w:val="1"/>
      <w:numFmt w:val="bullet"/>
      <w:lvlText w:val="o"/>
      <w:lvlJc w:val="left"/>
      <w:pPr>
        <w:ind w:left="4206" w:hanging="360"/>
      </w:pPr>
      <w:rPr>
        <w:rFonts w:ascii="Courier New" w:hAnsi="Courier New" w:cs="Courier New" w:hint="default"/>
      </w:rPr>
    </w:lvl>
    <w:lvl w:ilvl="5" w:tplc="04090005" w:tentative="1">
      <w:start w:val="1"/>
      <w:numFmt w:val="bullet"/>
      <w:lvlText w:val=""/>
      <w:lvlJc w:val="left"/>
      <w:pPr>
        <w:ind w:left="4926" w:hanging="360"/>
      </w:pPr>
      <w:rPr>
        <w:rFonts w:ascii="Wingdings" w:hAnsi="Wingdings" w:hint="default"/>
      </w:rPr>
    </w:lvl>
    <w:lvl w:ilvl="6" w:tplc="04090001" w:tentative="1">
      <w:start w:val="1"/>
      <w:numFmt w:val="bullet"/>
      <w:lvlText w:val=""/>
      <w:lvlJc w:val="left"/>
      <w:pPr>
        <w:ind w:left="5646" w:hanging="360"/>
      </w:pPr>
      <w:rPr>
        <w:rFonts w:ascii="Symbol" w:hAnsi="Symbol" w:hint="default"/>
      </w:rPr>
    </w:lvl>
    <w:lvl w:ilvl="7" w:tplc="04090003" w:tentative="1">
      <w:start w:val="1"/>
      <w:numFmt w:val="bullet"/>
      <w:lvlText w:val="o"/>
      <w:lvlJc w:val="left"/>
      <w:pPr>
        <w:ind w:left="6366" w:hanging="360"/>
      </w:pPr>
      <w:rPr>
        <w:rFonts w:ascii="Courier New" w:hAnsi="Courier New" w:cs="Courier New" w:hint="default"/>
      </w:rPr>
    </w:lvl>
    <w:lvl w:ilvl="8" w:tplc="04090005" w:tentative="1">
      <w:start w:val="1"/>
      <w:numFmt w:val="bullet"/>
      <w:lvlText w:val=""/>
      <w:lvlJc w:val="left"/>
      <w:pPr>
        <w:ind w:left="7086" w:hanging="360"/>
      </w:pPr>
      <w:rPr>
        <w:rFonts w:ascii="Wingdings" w:hAnsi="Wingdings" w:hint="default"/>
      </w:rPr>
    </w:lvl>
  </w:abstractNum>
  <w:abstractNum w:abstractNumId="18" w15:restartNumberingAfterBreak="0">
    <w:nsid w:val="194222EF"/>
    <w:multiLevelType w:val="hybridMultilevel"/>
    <w:tmpl w:val="CBF05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20" w15:restartNumberingAfterBreak="0">
    <w:nsid w:val="1CAF134D"/>
    <w:multiLevelType w:val="multilevel"/>
    <w:tmpl w:val="2C4E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DD0728F"/>
    <w:multiLevelType w:val="hybridMultilevel"/>
    <w:tmpl w:val="72303794"/>
    <w:lvl w:ilvl="0" w:tplc="04090001">
      <w:start w:val="1"/>
      <w:numFmt w:val="bullet"/>
      <w:lvlText w:val=""/>
      <w:lvlJc w:val="left"/>
      <w:pPr>
        <w:ind w:left="1124" w:hanging="360"/>
      </w:pPr>
      <w:rPr>
        <w:rFonts w:ascii="Symbol" w:hAnsi="Symbol" w:hint="default"/>
      </w:rPr>
    </w:lvl>
    <w:lvl w:ilvl="1" w:tplc="04090003" w:tentative="1">
      <w:start w:val="1"/>
      <w:numFmt w:val="bullet"/>
      <w:lvlText w:val="o"/>
      <w:lvlJc w:val="left"/>
      <w:pPr>
        <w:ind w:left="1844" w:hanging="360"/>
      </w:pPr>
      <w:rPr>
        <w:rFonts w:ascii="Courier New" w:hAnsi="Courier New" w:cs="Courier New" w:hint="default"/>
      </w:rPr>
    </w:lvl>
    <w:lvl w:ilvl="2" w:tplc="04090005" w:tentative="1">
      <w:start w:val="1"/>
      <w:numFmt w:val="bullet"/>
      <w:lvlText w:val=""/>
      <w:lvlJc w:val="left"/>
      <w:pPr>
        <w:ind w:left="2564" w:hanging="360"/>
      </w:pPr>
      <w:rPr>
        <w:rFonts w:ascii="Wingdings" w:hAnsi="Wingdings" w:hint="default"/>
      </w:rPr>
    </w:lvl>
    <w:lvl w:ilvl="3" w:tplc="04090001" w:tentative="1">
      <w:start w:val="1"/>
      <w:numFmt w:val="bullet"/>
      <w:lvlText w:val=""/>
      <w:lvlJc w:val="left"/>
      <w:pPr>
        <w:ind w:left="3284" w:hanging="360"/>
      </w:pPr>
      <w:rPr>
        <w:rFonts w:ascii="Symbol" w:hAnsi="Symbol" w:hint="default"/>
      </w:rPr>
    </w:lvl>
    <w:lvl w:ilvl="4" w:tplc="04090003" w:tentative="1">
      <w:start w:val="1"/>
      <w:numFmt w:val="bullet"/>
      <w:lvlText w:val="o"/>
      <w:lvlJc w:val="left"/>
      <w:pPr>
        <w:ind w:left="4004" w:hanging="360"/>
      </w:pPr>
      <w:rPr>
        <w:rFonts w:ascii="Courier New" w:hAnsi="Courier New" w:cs="Courier New" w:hint="default"/>
      </w:rPr>
    </w:lvl>
    <w:lvl w:ilvl="5" w:tplc="04090005" w:tentative="1">
      <w:start w:val="1"/>
      <w:numFmt w:val="bullet"/>
      <w:lvlText w:val=""/>
      <w:lvlJc w:val="left"/>
      <w:pPr>
        <w:ind w:left="4724" w:hanging="360"/>
      </w:pPr>
      <w:rPr>
        <w:rFonts w:ascii="Wingdings" w:hAnsi="Wingdings" w:hint="default"/>
      </w:rPr>
    </w:lvl>
    <w:lvl w:ilvl="6" w:tplc="04090001" w:tentative="1">
      <w:start w:val="1"/>
      <w:numFmt w:val="bullet"/>
      <w:lvlText w:val=""/>
      <w:lvlJc w:val="left"/>
      <w:pPr>
        <w:ind w:left="5444" w:hanging="360"/>
      </w:pPr>
      <w:rPr>
        <w:rFonts w:ascii="Symbol" w:hAnsi="Symbol" w:hint="default"/>
      </w:rPr>
    </w:lvl>
    <w:lvl w:ilvl="7" w:tplc="04090003" w:tentative="1">
      <w:start w:val="1"/>
      <w:numFmt w:val="bullet"/>
      <w:lvlText w:val="o"/>
      <w:lvlJc w:val="left"/>
      <w:pPr>
        <w:ind w:left="6164" w:hanging="360"/>
      </w:pPr>
      <w:rPr>
        <w:rFonts w:ascii="Courier New" w:hAnsi="Courier New" w:cs="Courier New" w:hint="default"/>
      </w:rPr>
    </w:lvl>
    <w:lvl w:ilvl="8" w:tplc="04090005" w:tentative="1">
      <w:start w:val="1"/>
      <w:numFmt w:val="bullet"/>
      <w:lvlText w:val=""/>
      <w:lvlJc w:val="left"/>
      <w:pPr>
        <w:ind w:left="6884" w:hanging="360"/>
      </w:pPr>
      <w:rPr>
        <w:rFonts w:ascii="Wingdings" w:hAnsi="Wingdings" w:hint="default"/>
      </w:rPr>
    </w:lvl>
  </w:abstractNum>
  <w:abstractNum w:abstractNumId="22" w15:restartNumberingAfterBreak="0">
    <w:nsid w:val="23BB761B"/>
    <w:multiLevelType w:val="hybridMultilevel"/>
    <w:tmpl w:val="A1BAE1E8"/>
    <w:lvl w:ilvl="0" w:tplc="04090001">
      <w:start w:val="1"/>
      <w:numFmt w:val="bullet"/>
      <w:lvlText w:val=""/>
      <w:lvlJc w:val="left"/>
      <w:pPr>
        <w:ind w:left="1124" w:hanging="360"/>
      </w:pPr>
      <w:rPr>
        <w:rFonts w:ascii="Symbol" w:hAnsi="Symbol" w:hint="default"/>
      </w:rPr>
    </w:lvl>
    <w:lvl w:ilvl="1" w:tplc="04090003" w:tentative="1">
      <w:start w:val="1"/>
      <w:numFmt w:val="bullet"/>
      <w:lvlText w:val="o"/>
      <w:lvlJc w:val="left"/>
      <w:pPr>
        <w:ind w:left="1844" w:hanging="360"/>
      </w:pPr>
      <w:rPr>
        <w:rFonts w:ascii="Courier New" w:hAnsi="Courier New" w:cs="Courier New" w:hint="default"/>
      </w:rPr>
    </w:lvl>
    <w:lvl w:ilvl="2" w:tplc="04090005" w:tentative="1">
      <w:start w:val="1"/>
      <w:numFmt w:val="bullet"/>
      <w:lvlText w:val=""/>
      <w:lvlJc w:val="left"/>
      <w:pPr>
        <w:ind w:left="2564" w:hanging="360"/>
      </w:pPr>
      <w:rPr>
        <w:rFonts w:ascii="Wingdings" w:hAnsi="Wingdings" w:hint="default"/>
      </w:rPr>
    </w:lvl>
    <w:lvl w:ilvl="3" w:tplc="04090001" w:tentative="1">
      <w:start w:val="1"/>
      <w:numFmt w:val="bullet"/>
      <w:lvlText w:val=""/>
      <w:lvlJc w:val="left"/>
      <w:pPr>
        <w:ind w:left="3284" w:hanging="360"/>
      </w:pPr>
      <w:rPr>
        <w:rFonts w:ascii="Symbol" w:hAnsi="Symbol" w:hint="default"/>
      </w:rPr>
    </w:lvl>
    <w:lvl w:ilvl="4" w:tplc="04090003" w:tentative="1">
      <w:start w:val="1"/>
      <w:numFmt w:val="bullet"/>
      <w:lvlText w:val="o"/>
      <w:lvlJc w:val="left"/>
      <w:pPr>
        <w:ind w:left="4004" w:hanging="360"/>
      </w:pPr>
      <w:rPr>
        <w:rFonts w:ascii="Courier New" w:hAnsi="Courier New" w:cs="Courier New" w:hint="default"/>
      </w:rPr>
    </w:lvl>
    <w:lvl w:ilvl="5" w:tplc="04090005" w:tentative="1">
      <w:start w:val="1"/>
      <w:numFmt w:val="bullet"/>
      <w:lvlText w:val=""/>
      <w:lvlJc w:val="left"/>
      <w:pPr>
        <w:ind w:left="4724" w:hanging="360"/>
      </w:pPr>
      <w:rPr>
        <w:rFonts w:ascii="Wingdings" w:hAnsi="Wingdings" w:hint="default"/>
      </w:rPr>
    </w:lvl>
    <w:lvl w:ilvl="6" w:tplc="04090001" w:tentative="1">
      <w:start w:val="1"/>
      <w:numFmt w:val="bullet"/>
      <w:lvlText w:val=""/>
      <w:lvlJc w:val="left"/>
      <w:pPr>
        <w:ind w:left="5444" w:hanging="360"/>
      </w:pPr>
      <w:rPr>
        <w:rFonts w:ascii="Symbol" w:hAnsi="Symbol" w:hint="default"/>
      </w:rPr>
    </w:lvl>
    <w:lvl w:ilvl="7" w:tplc="04090003" w:tentative="1">
      <w:start w:val="1"/>
      <w:numFmt w:val="bullet"/>
      <w:lvlText w:val="o"/>
      <w:lvlJc w:val="left"/>
      <w:pPr>
        <w:ind w:left="6164" w:hanging="360"/>
      </w:pPr>
      <w:rPr>
        <w:rFonts w:ascii="Courier New" w:hAnsi="Courier New" w:cs="Courier New" w:hint="default"/>
      </w:rPr>
    </w:lvl>
    <w:lvl w:ilvl="8" w:tplc="04090005" w:tentative="1">
      <w:start w:val="1"/>
      <w:numFmt w:val="bullet"/>
      <w:lvlText w:val=""/>
      <w:lvlJc w:val="left"/>
      <w:pPr>
        <w:ind w:left="6884" w:hanging="360"/>
      </w:pPr>
      <w:rPr>
        <w:rFonts w:ascii="Wingdings" w:hAnsi="Wingdings" w:hint="default"/>
      </w:rPr>
    </w:lvl>
  </w:abstractNum>
  <w:abstractNum w:abstractNumId="23" w15:restartNumberingAfterBreak="0">
    <w:nsid w:val="24A4688D"/>
    <w:multiLevelType w:val="hybridMultilevel"/>
    <w:tmpl w:val="77DE1742"/>
    <w:lvl w:ilvl="0" w:tplc="A07AE3A2">
      <w:start w:val="1"/>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25" w15:restartNumberingAfterBreak="0">
    <w:nsid w:val="25C24401"/>
    <w:multiLevelType w:val="hybridMultilevel"/>
    <w:tmpl w:val="1C569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3A716D"/>
    <w:multiLevelType w:val="multilevel"/>
    <w:tmpl w:val="7482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BB3300"/>
    <w:multiLevelType w:val="hybridMultilevel"/>
    <w:tmpl w:val="4D24C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29"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30"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877D64"/>
    <w:multiLevelType w:val="singleLevel"/>
    <w:tmpl w:val="37E4B88C"/>
    <w:lvl w:ilvl="0">
      <w:start w:val="1"/>
      <w:numFmt w:val="decimal"/>
      <w:pStyle w:val="References"/>
      <w:lvlText w:val="[%1]"/>
      <w:lvlJc w:val="left"/>
      <w:pPr>
        <w:tabs>
          <w:tab w:val="num" w:pos="1170"/>
        </w:tabs>
        <w:ind w:left="1170" w:hanging="360"/>
      </w:pPr>
      <w:rPr>
        <w:i w:val="0"/>
      </w:rPr>
    </w:lvl>
  </w:abstractNum>
  <w:abstractNum w:abstractNumId="32"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33"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35"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37" w15:restartNumberingAfterBreak="0">
    <w:nsid w:val="4DB901BE"/>
    <w:multiLevelType w:val="hybridMultilevel"/>
    <w:tmpl w:val="506CC71A"/>
    <w:lvl w:ilvl="0" w:tplc="04090001">
      <w:start w:val="1"/>
      <w:numFmt w:val="bullet"/>
      <w:lvlText w:val=""/>
      <w:lvlJc w:val="left"/>
      <w:pPr>
        <w:ind w:left="922" w:hanging="360"/>
      </w:pPr>
      <w:rPr>
        <w:rFonts w:ascii="Symbol" w:hAnsi="Symbol" w:hint="default"/>
      </w:rPr>
    </w:lvl>
    <w:lvl w:ilvl="1" w:tplc="A7F63B14">
      <w:numFmt w:val="bullet"/>
      <w:lvlText w:val="•"/>
      <w:lvlJc w:val="left"/>
      <w:pPr>
        <w:ind w:left="1642" w:hanging="360"/>
      </w:pPr>
      <w:rPr>
        <w:rFonts w:ascii="Times New Roman" w:eastAsiaTheme="minorEastAsia" w:hAnsi="Times New Roman" w:cs="Times New Roman" w:hint="default"/>
      </w:rPr>
    </w:lvl>
    <w:lvl w:ilvl="2" w:tplc="04090005" w:tentative="1">
      <w:start w:val="1"/>
      <w:numFmt w:val="bullet"/>
      <w:lvlText w:val=""/>
      <w:lvlJc w:val="left"/>
      <w:pPr>
        <w:ind w:left="2362" w:hanging="360"/>
      </w:pPr>
      <w:rPr>
        <w:rFonts w:ascii="Wingdings" w:hAnsi="Wingdings" w:hint="default"/>
      </w:rPr>
    </w:lvl>
    <w:lvl w:ilvl="3" w:tplc="04090001" w:tentative="1">
      <w:start w:val="1"/>
      <w:numFmt w:val="bullet"/>
      <w:lvlText w:val=""/>
      <w:lvlJc w:val="left"/>
      <w:pPr>
        <w:ind w:left="3082" w:hanging="360"/>
      </w:pPr>
      <w:rPr>
        <w:rFonts w:ascii="Symbol" w:hAnsi="Symbol" w:hint="default"/>
      </w:rPr>
    </w:lvl>
    <w:lvl w:ilvl="4" w:tplc="04090003" w:tentative="1">
      <w:start w:val="1"/>
      <w:numFmt w:val="bullet"/>
      <w:lvlText w:val="o"/>
      <w:lvlJc w:val="left"/>
      <w:pPr>
        <w:ind w:left="3802" w:hanging="360"/>
      </w:pPr>
      <w:rPr>
        <w:rFonts w:ascii="Courier New" w:hAnsi="Courier New" w:cs="Courier New" w:hint="default"/>
      </w:rPr>
    </w:lvl>
    <w:lvl w:ilvl="5" w:tplc="04090005" w:tentative="1">
      <w:start w:val="1"/>
      <w:numFmt w:val="bullet"/>
      <w:lvlText w:val=""/>
      <w:lvlJc w:val="left"/>
      <w:pPr>
        <w:ind w:left="4522" w:hanging="360"/>
      </w:pPr>
      <w:rPr>
        <w:rFonts w:ascii="Wingdings" w:hAnsi="Wingdings" w:hint="default"/>
      </w:rPr>
    </w:lvl>
    <w:lvl w:ilvl="6" w:tplc="04090001" w:tentative="1">
      <w:start w:val="1"/>
      <w:numFmt w:val="bullet"/>
      <w:lvlText w:val=""/>
      <w:lvlJc w:val="left"/>
      <w:pPr>
        <w:ind w:left="5242" w:hanging="360"/>
      </w:pPr>
      <w:rPr>
        <w:rFonts w:ascii="Symbol" w:hAnsi="Symbol" w:hint="default"/>
      </w:rPr>
    </w:lvl>
    <w:lvl w:ilvl="7" w:tplc="04090003" w:tentative="1">
      <w:start w:val="1"/>
      <w:numFmt w:val="bullet"/>
      <w:lvlText w:val="o"/>
      <w:lvlJc w:val="left"/>
      <w:pPr>
        <w:ind w:left="5962" w:hanging="360"/>
      </w:pPr>
      <w:rPr>
        <w:rFonts w:ascii="Courier New" w:hAnsi="Courier New" w:cs="Courier New" w:hint="default"/>
      </w:rPr>
    </w:lvl>
    <w:lvl w:ilvl="8" w:tplc="04090005" w:tentative="1">
      <w:start w:val="1"/>
      <w:numFmt w:val="bullet"/>
      <w:lvlText w:val=""/>
      <w:lvlJc w:val="left"/>
      <w:pPr>
        <w:ind w:left="6682" w:hanging="360"/>
      </w:pPr>
      <w:rPr>
        <w:rFonts w:ascii="Wingdings" w:hAnsi="Wingdings" w:hint="default"/>
      </w:rPr>
    </w:lvl>
  </w:abstractNum>
  <w:abstractNum w:abstractNumId="38"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39" w15:restartNumberingAfterBreak="0">
    <w:nsid w:val="608514AD"/>
    <w:multiLevelType w:val="hybridMultilevel"/>
    <w:tmpl w:val="14CAD920"/>
    <w:lvl w:ilvl="0" w:tplc="A07AE3A2">
      <w:start w:val="1"/>
      <w:numFmt w:val="bullet"/>
      <w:lvlText w:val="-"/>
      <w:lvlJc w:val="left"/>
      <w:pPr>
        <w:ind w:left="720" w:hanging="360"/>
      </w:pPr>
      <w:rPr>
        <w:rFonts w:ascii="Times New Roman" w:eastAsiaTheme="minorEastAsia" w:hAnsi="Times New Roman" w:cs="Times New Roman" w:hint="default"/>
      </w:rPr>
    </w:lvl>
    <w:lvl w:ilvl="1" w:tplc="22185E94">
      <w:numFmt w:val="bullet"/>
      <w:lvlText w:val="•"/>
      <w:lvlJc w:val="left"/>
      <w:pPr>
        <w:ind w:left="1440" w:hanging="360"/>
      </w:pPr>
      <w:rPr>
        <w:rFonts w:ascii="Times New Roman" w:eastAsiaTheme="minorEastAsia"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FE5925"/>
    <w:multiLevelType w:val="hybridMultilevel"/>
    <w:tmpl w:val="5C104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42"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61B469E"/>
    <w:multiLevelType w:val="hybridMultilevel"/>
    <w:tmpl w:val="A6A24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081872026">
    <w:abstractNumId w:val="11"/>
  </w:num>
  <w:num w:numId="2" w16cid:durableId="1461150857">
    <w:abstractNumId w:val="29"/>
  </w:num>
  <w:num w:numId="3" w16cid:durableId="1866479964">
    <w:abstractNumId w:val="29"/>
    <w:lvlOverride w:ilvl="0">
      <w:lvl w:ilvl="0">
        <w:start w:val="1"/>
        <w:numFmt w:val="decimal"/>
        <w:lvlText w:val="%1."/>
        <w:legacy w:legacy="1" w:legacySpace="0" w:legacyIndent="360"/>
        <w:lvlJc w:val="left"/>
        <w:pPr>
          <w:ind w:left="360" w:hanging="360"/>
        </w:pPr>
      </w:lvl>
    </w:lvlOverride>
  </w:num>
  <w:num w:numId="4" w16cid:durableId="688872033">
    <w:abstractNumId w:val="29"/>
    <w:lvlOverride w:ilvl="0">
      <w:lvl w:ilvl="0">
        <w:start w:val="1"/>
        <w:numFmt w:val="decimal"/>
        <w:lvlText w:val="%1."/>
        <w:legacy w:legacy="1" w:legacySpace="0" w:legacyIndent="360"/>
        <w:lvlJc w:val="left"/>
        <w:pPr>
          <w:ind w:left="360" w:hanging="360"/>
        </w:pPr>
      </w:lvl>
    </w:lvlOverride>
  </w:num>
  <w:num w:numId="5" w16cid:durableId="2905824">
    <w:abstractNumId w:val="29"/>
    <w:lvlOverride w:ilvl="0">
      <w:lvl w:ilvl="0">
        <w:start w:val="1"/>
        <w:numFmt w:val="decimal"/>
        <w:lvlText w:val="%1."/>
        <w:legacy w:legacy="1" w:legacySpace="0" w:legacyIndent="360"/>
        <w:lvlJc w:val="left"/>
        <w:pPr>
          <w:ind w:left="360" w:hanging="360"/>
        </w:pPr>
      </w:lvl>
    </w:lvlOverride>
  </w:num>
  <w:num w:numId="6" w16cid:durableId="782580747">
    <w:abstractNumId w:val="34"/>
  </w:num>
  <w:num w:numId="7" w16cid:durableId="2109307220">
    <w:abstractNumId w:val="34"/>
    <w:lvlOverride w:ilvl="0">
      <w:lvl w:ilvl="0">
        <w:start w:val="1"/>
        <w:numFmt w:val="decimal"/>
        <w:lvlText w:val="%1."/>
        <w:legacy w:legacy="1" w:legacySpace="0" w:legacyIndent="360"/>
        <w:lvlJc w:val="left"/>
        <w:pPr>
          <w:ind w:left="360" w:hanging="360"/>
        </w:pPr>
      </w:lvl>
    </w:lvlOverride>
  </w:num>
  <w:num w:numId="8" w16cid:durableId="1295911081">
    <w:abstractNumId w:val="34"/>
    <w:lvlOverride w:ilvl="0">
      <w:lvl w:ilvl="0">
        <w:start w:val="1"/>
        <w:numFmt w:val="decimal"/>
        <w:lvlText w:val="%1."/>
        <w:legacy w:legacy="1" w:legacySpace="0" w:legacyIndent="360"/>
        <w:lvlJc w:val="left"/>
        <w:pPr>
          <w:ind w:left="360" w:hanging="360"/>
        </w:pPr>
      </w:lvl>
    </w:lvlOverride>
  </w:num>
  <w:num w:numId="9" w16cid:durableId="1745638559">
    <w:abstractNumId w:val="34"/>
    <w:lvlOverride w:ilvl="0">
      <w:lvl w:ilvl="0">
        <w:start w:val="1"/>
        <w:numFmt w:val="decimal"/>
        <w:lvlText w:val="%1."/>
        <w:legacy w:legacy="1" w:legacySpace="0" w:legacyIndent="360"/>
        <w:lvlJc w:val="left"/>
        <w:pPr>
          <w:ind w:left="360" w:hanging="360"/>
        </w:pPr>
      </w:lvl>
    </w:lvlOverride>
  </w:num>
  <w:num w:numId="10" w16cid:durableId="1081871016">
    <w:abstractNumId w:val="34"/>
    <w:lvlOverride w:ilvl="0">
      <w:lvl w:ilvl="0">
        <w:start w:val="1"/>
        <w:numFmt w:val="decimal"/>
        <w:lvlText w:val="%1."/>
        <w:legacy w:legacy="1" w:legacySpace="0" w:legacyIndent="360"/>
        <w:lvlJc w:val="left"/>
        <w:pPr>
          <w:ind w:left="360" w:hanging="360"/>
        </w:pPr>
      </w:lvl>
    </w:lvlOverride>
  </w:num>
  <w:num w:numId="11" w16cid:durableId="1566337248">
    <w:abstractNumId w:val="34"/>
    <w:lvlOverride w:ilvl="0">
      <w:lvl w:ilvl="0">
        <w:start w:val="1"/>
        <w:numFmt w:val="decimal"/>
        <w:lvlText w:val="%1."/>
        <w:legacy w:legacy="1" w:legacySpace="0" w:legacyIndent="360"/>
        <w:lvlJc w:val="left"/>
        <w:pPr>
          <w:ind w:left="360" w:hanging="360"/>
        </w:pPr>
      </w:lvl>
    </w:lvlOverride>
  </w:num>
  <w:num w:numId="12" w16cid:durableId="199049711">
    <w:abstractNumId w:val="31"/>
  </w:num>
  <w:num w:numId="13" w16cid:durableId="2094470522">
    <w:abstractNumId w:val="19"/>
  </w:num>
  <w:num w:numId="14" w16cid:durableId="669912630">
    <w:abstractNumId w:val="38"/>
  </w:num>
  <w:num w:numId="15" w16cid:durableId="1553156651">
    <w:abstractNumId w:val="36"/>
  </w:num>
  <w:num w:numId="16" w16cid:durableId="1652905071">
    <w:abstractNumId w:val="47"/>
  </w:num>
  <w:num w:numId="17" w16cid:durableId="1859928679">
    <w:abstractNumId w:val="28"/>
  </w:num>
  <w:num w:numId="18" w16cid:durableId="2012178074">
    <w:abstractNumId w:val="24"/>
  </w:num>
  <w:num w:numId="19" w16cid:durableId="1794903290">
    <w:abstractNumId w:val="41"/>
  </w:num>
  <w:num w:numId="20" w16cid:durableId="265120746">
    <w:abstractNumId w:val="32"/>
  </w:num>
  <w:num w:numId="21" w16cid:durableId="123431205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6882066">
    <w:abstractNumId w:val="45"/>
  </w:num>
  <w:num w:numId="23" w16cid:durableId="1310675903">
    <w:abstractNumId w:val="44"/>
  </w:num>
  <w:num w:numId="24" w16cid:durableId="1009874395">
    <w:abstractNumId w:val="35"/>
  </w:num>
  <w:num w:numId="25" w16cid:durableId="721053781">
    <w:abstractNumId w:val="43"/>
  </w:num>
  <w:num w:numId="26" w16cid:durableId="1543515179">
    <w:abstractNumId w:val="15"/>
  </w:num>
  <w:num w:numId="27" w16cid:durableId="11029595">
    <w:abstractNumId w:val="42"/>
  </w:num>
  <w:num w:numId="28" w16cid:durableId="2004510364">
    <w:abstractNumId w:val="30"/>
  </w:num>
  <w:num w:numId="29" w16cid:durableId="2094087381">
    <w:abstractNumId w:val="33"/>
  </w:num>
  <w:num w:numId="30" w16cid:durableId="823158807">
    <w:abstractNumId w:val="10"/>
  </w:num>
  <w:num w:numId="31" w16cid:durableId="602029713">
    <w:abstractNumId w:val="8"/>
  </w:num>
  <w:num w:numId="32" w16cid:durableId="1844052135">
    <w:abstractNumId w:val="7"/>
  </w:num>
  <w:num w:numId="33" w16cid:durableId="313220354">
    <w:abstractNumId w:val="6"/>
  </w:num>
  <w:num w:numId="34" w16cid:durableId="747045827">
    <w:abstractNumId w:val="5"/>
  </w:num>
  <w:num w:numId="35" w16cid:durableId="1138764734">
    <w:abstractNumId w:val="9"/>
  </w:num>
  <w:num w:numId="36" w16cid:durableId="172965149">
    <w:abstractNumId w:val="4"/>
  </w:num>
  <w:num w:numId="37" w16cid:durableId="1039165986">
    <w:abstractNumId w:val="3"/>
  </w:num>
  <w:num w:numId="38" w16cid:durableId="1664888719">
    <w:abstractNumId w:val="2"/>
  </w:num>
  <w:num w:numId="39" w16cid:durableId="1510213264">
    <w:abstractNumId w:val="1"/>
  </w:num>
  <w:num w:numId="40" w16cid:durableId="2056269785">
    <w:abstractNumId w:val="0"/>
  </w:num>
  <w:num w:numId="41" w16cid:durableId="1680693239">
    <w:abstractNumId w:val="13"/>
  </w:num>
  <w:num w:numId="42" w16cid:durableId="1510606972">
    <w:abstractNumId w:val="39"/>
  </w:num>
  <w:num w:numId="43" w16cid:durableId="1117680044">
    <w:abstractNumId w:val="16"/>
  </w:num>
  <w:num w:numId="44" w16cid:durableId="1817182565">
    <w:abstractNumId w:val="40"/>
  </w:num>
  <w:num w:numId="45" w16cid:durableId="53546701">
    <w:abstractNumId w:val="37"/>
  </w:num>
  <w:num w:numId="46" w16cid:durableId="1175416025">
    <w:abstractNumId w:val="27"/>
  </w:num>
  <w:num w:numId="47" w16cid:durableId="1965889674">
    <w:abstractNumId w:val="12"/>
  </w:num>
  <w:num w:numId="48" w16cid:durableId="79261113">
    <w:abstractNumId w:val="23"/>
  </w:num>
  <w:num w:numId="49" w16cid:durableId="14846633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167748430">
    <w:abstractNumId w:val="25"/>
  </w:num>
  <w:num w:numId="51" w16cid:durableId="315652444">
    <w:abstractNumId w:val="17"/>
  </w:num>
  <w:num w:numId="52" w16cid:durableId="438989464">
    <w:abstractNumId w:val="14"/>
  </w:num>
  <w:num w:numId="53" w16cid:durableId="2116249110">
    <w:abstractNumId w:val="21"/>
  </w:num>
  <w:num w:numId="54" w16cid:durableId="481309890">
    <w:abstractNumId w:val="22"/>
  </w:num>
  <w:num w:numId="55" w16cid:durableId="1702583702">
    <w:abstractNumId w:val="26"/>
  </w:num>
  <w:num w:numId="56" w16cid:durableId="347365937">
    <w:abstractNumId w:val="20"/>
  </w:num>
  <w:num w:numId="57" w16cid:durableId="1470829448">
    <w:abstractNumId w:val="46"/>
  </w:num>
  <w:num w:numId="58" w16cid:durableId="113753126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B45"/>
    <w:rsid w:val="00007A28"/>
    <w:rsid w:val="000159DF"/>
    <w:rsid w:val="00020C34"/>
    <w:rsid w:val="000309D1"/>
    <w:rsid w:val="00037D8A"/>
    <w:rsid w:val="0004137C"/>
    <w:rsid w:val="00042E13"/>
    <w:rsid w:val="000463A1"/>
    <w:rsid w:val="00051338"/>
    <w:rsid w:val="000539FD"/>
    <w:rsid w:val="000734A3"/>
    <w:rsid w:val="00081C30"/>
    <w:rsid w:val="000856B7"/>
    <w:rsid w:val="00095C07"/>
    <w:rsid w:val="000A0C2F"/>
    <w:rsid w:val="000A168B"/>
    <w:rsid w:val="000C561A"/>
    <w:rsid w:val="000D1434"/>
    <w:rsid w:val="000D28CB"/>
    <w:rsid w:val="000D2BDE"/>
    <w:rsid w:val="000E46CD"/>
    <w:rsid w:val="000E6EC3"/>
    <w:rsid w:val="000F12F4"/>
    <w:rsid w:val="000F7064"/>
    <w:rsid w:val="000F755A"/>
    <w:rsid w:val="00103534"/>
    <w:rsid w:val="00104BB0"/>
    <w:rsid w:val="0010794E"/>
    <w:rsid w:val="00113F26"/>
    <w:rsid w:val="00114AA0"/>
    <w:rsid w:val="00114AA3"/>
    <w:rsid w:val="00117FEF"/>
    <w:rsid w:val="0013354F"/>
    <w:rsid w:val="00143F2E"/>
    <w:rsid w:val="00144E72"/>
    <w:rsid w:val="00150601"/>
    <w:rsid w:val="00151CED"/>
    <w:rsid w:val="001530AA"/>
    <w:rsid w:val="00156220"/>
    <w:rsid w:val="00162545"/>
    <w:rsid w:val="001639D1"/>
    <w:rsid w:val="00171667"/>
    <w:rsid w:val="001768FF"/>
    <w:rsid w:val="00184771"/>
    <w:rsid w:val="00190C57"/>
    <w:rsid w:val="001A60B1"/>
    <w:rsid w:val="001A6E2C"/>
    <w:rsid w:val="001B2686"/>
    <w:rsid w:val="001B36B1"/>
    <w:rsid w:val="001C6C5B"/>
    <w:rsid w:val="001D2BAD"/>
    <w:rsid w:val="001D33AC"/>
    <w:rsid w:val="001E0D45"/>
    <w:rsid w:val="001E3CF8"/>
    <w:rsid w:val="001E7B7A"/>
    <w:rsid w:val="001F237C"/>
    <w:rsid w:val="001F42C3"/>
    <w:rsid w:val="001F4C5C"/>
    <w:rsid w:val="001F75A4"/>
    <w:rsid w:val="00200092"/>
    <w:rsid w:val="00204478"/>
    <w:rsid w:val="00212BE3"/>
    <w:rsid w:val="00214E2E"/>
    <w:rsid w:val="00216141"/>
    <w:rsid w:val="00217186"/>
    <w:rsid w:val="0023251E"/>
    <w:rsid w:val="00234D4F"/>
    <w:rsid w:val="00236F1C"/>
    <w:rsid w:val="002373D8"/>
    <w:rsid w:val="002378FD"/>
    <w:rsid w:val="00242A90"/>
    <w:rsid w:val="002434A1"/>
    <w:rsid w:val="00262949"/>
    <w:rsid w:val="0026294C"/>
    <w:rsid w:val="00263943"/>
    <w:rsid w:val="00265095"/>
    <w:rsid w:val="00265B46"/>
    <w:rsid w:val="00266752"/>
    <w:rsid w:val="00267B35"/>
    <w:rsid w:val="00273DDD"/>
    <w:rsid w:val="002749E9"/>
    <w:rsid w:val="00274C9B"/>
    <w:rsid w:val="0027762A"/>
    <w:rsid w:val="00285EC7"/>
    <w:rsid w:val="00290D7A"/>
    <w:rsid w:val="002A0E21"/>
    <w:rsid w:val="002A2CF2"/>
    <w:rsid w:val="002C70D6"/>
    <w:rsid w:val="002D28D9"/>
    <w:rsid w:val="002D3795"/>
    <w:rsid w:val="002D67B2"/>
    <w:rsid w:val="002E1F95"/>
    <w:rsid w:val="002E3DA0"/>
    <w:rsid w:val="002F1A23"/>
    <w:rsid w:val="002F3583"/>
    <w:rsid w:val="002F4C1A"/>
    <w:rsid w:val="002F5842"/>
    <w:rsid w:val="002F5A03"/>
    <w:rsid w:val="002F7910"/>
    <w:rsid w:val="00301C39"/>
    <w:rsid w:val="00314F82"/>
    <w:rsid w:val="00316793"/>
    <w:rsid w:val="00323751"/>
    <w:rsid w:val="00325EC8"/>
    <w:rsid w:val="003260F9"/>
    <w:rsid w:val="00336300"/>
    <w:rsid w:val="003427CE"/>
    <w:rsid w:val="00342A5E"/>
    <w:rsid w:val="00342BE1"/>
    <w:rsid w:val="00343BCE"/>
    <w:rsid w:val="003461E8"/>
    <w:rsid w:val="00346EF6"/>
    <w:rsid w:val="00354768"/>
    <w:rsid w:val="00360269"/>
    <w:rsid w:val="00364FBE"/>
    <w:rsid w:val="00364FF0"/>
    <w:rsid w:val="00370696"/>
    <w:rsid w:val="00371FE5"/>
    <w:rsid w:val="0037551B"/>
    <w:rsid w:val="00392DBA"/>
    <w:rsid w:val="00392FA9"/>
    <w:rsid w:val="003A1675"/>
    <w:rsid w:val="003A205D"/>
    <w:rsid w:val="003A26AC"/>
    <w:rsid w:val="003A4916"/>
    <w:rsid w:val="003B018E"/>
    <w:rsid w:val="003B22FC"/>
    <w:rsid w:val="003B62F5"/>
    <w:rsid w:val="003C3322"/>
    <w:rsid w:val="003C68C2"/>
    <w:rsid w:val="003D1CBE"/>
    <w:rsid w:val="003D1EBF"/>
    <w:rsid w:val="003D42A1"/>
    <w:rsid w:val="003D4CAE"/>
    <w:rsid w:val="003D6FDB"/>
    <w:rsid w:val="003F26BD"/>
    <w:rsid w:val="003F52AD"/>
    <w:rsid w:val="003F7897"/>
    <w:rsid w:val="004009F2"/>
    <w:rsid w:val="00403FDC"/>
    <w:rsid w:val="00406DC0"/>
    <w:rsid w:val="00414102"/>
    <w:rsid w:val="004164DE"/>
    <w:rsid w:val="00423075"/>
    <w:rsid w:val="00427D6F"/>
    <w:rsid w:val="00430054"/>
    <w:rsid w:val="0043144F"/>
    <w:rsid w:val="00431BFA"/>
    <w:rsid w:val="004353CF"/>
    <w:rsid w:val="004536D7"/>
    <w:rsid w:val="00453B09"/>
    <w:rsid w:val="0045788A"/>
    <w:rsid w:val="00460321"/>
    <w:rsid w:val="004631BC"/>
    <w:rsid w:val="00474C7A"/>
    <w:rsid w:val="004832F4"/>
    <w:rsid w:val="004833EF"/>
    <w:rsid w:val="0048356E"/>
    <w:rsid w:val="0048402E"/>
    <w:rsid w:val="00484761"/>
    <w:rsid w:val="00484DD5"/>
    <w:rsid w:val="00486C3D"/>
    <w:rsid w:val="00492DE9"/>
    <w:rsid w:val="004A3CD7"/>
    <w:rsid w:val="004B42FA"/>
    <w:rsid w:val="004B558A"/>
    <w:rsid w:val="004B7CB7"/>
    <w:rsid w:val="004C1E16"/>
    <w:rsid w:val="004C2543"/>
    <w:rsid w:val="004C3DA7"/>
    <w:rsid w:val="004D15CA"/>
    <w:rsid w:val="004D77CE"/>
    <w:rsid w:val="004E19C8"/>
    <w:rsid w:val="004E2927"/>
    <w:rsid w:val="004E2DBD"/>
    <w:rsid w:val="004E3E4C"/>
    <w:rsid w:val="004E4CB2"/>
    <w:rsid w:val="004F064E"/>
    <w:rsid w:val="004F23A0"/>
    <w:rsid w:val="004F6D40"/>
    <w:rsid w:val="005003E3"/>
    <w:rsid w:val="005052CD"/>
    <w:rsid w:val="00514DBC"/>
    <w:rsid w:val="00515E27"/>
    <w:rsid w:val="0052112A"/>
    <w:rsid w:val="00525282"/>
    <w:rsid w:val="00535307"/>
    <w:rsid w:val="00544B3B"/>
    <w:rsid w:val="005506C6"/>
    <w:rsid w:val="00550A26"/>
    <w:rsid w:val="00550BF5"/>
    <w:rsid w:val="005513FE"/>
    <w:rsid w:val="005535B6"/>
    <w:rsid w:val="00555EF0"/>
    <w:rsid w:val="0056690B"/>
    <w:rsid w:val="00567A70"/>
    <w:rsid w:val="00574B3A"/>
    <w:rsid w:val="005924FF"/>
    <w:rsid w:val="0059744C"/>
    <w:rsid w:val="005979AE"/>
    <w:rsid w:val="005A070E"/>
    <w:rsid w:val="005A08BB"/>
    <w:rsid w:val="005A2A15"/>
    <w:rsid w:val="005A7B31"/>
    <w:rsid w:val="005B15E3"/>
    <w:rsid w:val="005C5972"/>
    <w:rsid w:val="005C6EA6"/>
    <w:rsid w:val="005D0B71"/>
    <w:rsid w:val="005D1751"/>
    <w:rsid w:val="005D1B15"/>
    <w:rsid w:val="005D2824"/>
    <w:rsid w:val="005D4F1A"/>
    <w:rsid w:val="005D72BB"/>
    <w:rsid w:val="005E692F"/>
    <w:rsid w:val="005E7AB9"/>
    <w:rsid w:val="005F0C3A"/>
    <w:rsid w:val="005F720B"/>
    <w:rsid w:val="0060050F"/>
    <w:rsid w:val="00601FD9"/>
    <w:rsid w:val="00602117"/>
    <w:rsid w:val="0060587D"/>
    <w:rsid w:val="0061021D"/>
    <w:rsid w:val="00613853"/>
    <w:rsid w:val="0062114B"/>
    <w:rsid w:val="0062250A"/>
    <w:rsid w:val="00623698"/>
    <w:rsid w:val="0062385F"/>
    <w:rsid w:val="00625088"/>
    <w:rsid w:val="00625E96"/>
    <w:rsid w:val="00627B90"/>
    <w:rsid w:val="00633D9E"/>
    <w:rsid w:val="00636D19"/>
    <w:rsid w:val="00640969"/>
    <w:rsid w:val="006449BB"/>
    <w:rsid w:val="0064500E"/>
    <w:rsid w:val="00647C09"/>
    <w:rsid w:val="00651F2C"/>
    <w:rsid w:val="00657E06"/>
    <w:rsid w:val="00675379"/>
    <w:rsid w:val="00677C22"/>
    <w:rsid w:val="00685D0E"/>
    <w:rsid w:val="00685E4D"/>
    <w:rsid w:val="00693D5D"/>
    <w:rsid w:val="00697248"/>
    <w:rsid w:val="00697275"/>
    <w:rsid w:val="00697B94"/>
    <w:rsid w:val="00697E99"/>
    <w:rsid w:val="006A0FB5"/>
    <w:rsid w:val="006A5B07"/>
    <w:rsid w:val="006A76AE"/>
    <w:rsid w:val="006B1D9F"/>
    <w:rsid w:val="006B5A07"/>
    <w:rsid w:val="006B7F03"/>
    <w:rsid w:val="006C2415"/>
    <w:rsid w:val="006C7307"/>
    <w:rsid w:val="006D2A32"/>
    <w:rsid w:val="006D5DAF"/>
    <w:rsid w:val="006E391C"/>
    <w:rsid w:val="006F2CF3"/>
    <w:rsid w:val="00702D51"/>
    <w:rsid w:val="00710A43"/>
    <w:rsid w:val="00712265"/>
    <w:rsid w:val="00715423"/>
    <w:rsid w:val="00715CEC"/>
    <w:rsid w:val="00721AC1"/>
    <w:rsid w:val="00722D4B"/>
    <w:rsid w:val="00725B45"/>
    <w:rsid w:val="00735879"/>
    <w:rsid w:val="00736750"/>
    <w:rsid w:val="00752937"/>
    <w:rsid w:val="007530A3"/>
    <w:rsid w:val="00753E11"/>
    <w:rsid w:val="00755E81"/>
    <w:rsid w:val="00762AB5"/>
    <w:rsid w:val="0076355A"/>
    <w:rsid w:val="00763A37"/>
    <w:rsid w:val="00764EDD"/>
    <w:rsid w:val="007679D1"/>
    <w:rsid w:val="007707AB"/>
    <w:rsid w:val="007717D0"/>
    <w:rsid w:val="0077255B"/>
    <w:rsid w:val="00774296"/>
    <w:rsid w:val="00777A62"/>
    <w:rsid w:val="00797488"/>
    <w:rsid w:val="007A14E2"/>
    <w:rsid w:val="007A7D60"/>
    <w:rsid w:val="007B0227"/>
    <w:rsid w:val="007B4C5A"/>
    <w:rsid w:val="007B5106"/>
    <w:rsid w:val="007B61D9"/>
    <w:rsid w:val="007B79EA"/>
    <w:rsid w:val="007C2FF6"/>
    <w:rsid w:val="007C306D"/>
    <w:rsid w:val="007C3CB4"/>
    <w:rsid w:val="007C4336"/>
    <w:rsid w:val="007C73E1"/>
    <w:rsid w:val="007E305C"/>
    <w:rsid w:val="007E33D5"/>
    <w:rsid w:val="007E3A5F"/>
    <w:rsid w:val="007E4C41"/>
    <w:rsid w:val="007F6A60"/>
    <w:rsid w:val="007F7AA6"/>
    <w:rsid w:val="00812630"/>
    <w:rsid w:val="0081663F"/>
    <w:rsid w:val="00823624"/>
    <w:rsid w:val="00823639"/>
    <w:rsid w:val="00825B19"/>
    <w:rsid w:val="008324AC"/>
    <w:rsid w:val="00834129"/>
    <w:rsid w:val="00837E47"/>
    <w:rsid w:val="00844D28"/>
    <w:rsid w:val="00850770"/>
    <w:rsid w:val="008518FE"/>
    <w:rsid w:val="0085659C"/>
    <w:rsid w:val="00864212"/>
    <w:rsid w:val="00872026"/>
    <w:rsid w:val="0087792E"/>
    <w:rsid w:val="00881F40"/>
    <w:rsid w:val="00881F8D"/>
    <w:rsid w:val="00883EAF"/>
    <w:rsid w:val="00885258"/>
    <w:rsid w:val="008854FE"/>
    <w:rsid w:val="00897465"/>
    <w:rsid w:val="008A30C3"/>
    <w:rsid w:val="008A3C23"/>
    <w:rsid w:val="008A6754"/>
    <w:rsid w:val="008C17C8"/>
    <w:rsid w:val="008C257A"/>
    <w:rsid w:val="008C49CC"/>
    <w:rsid w:val="008D69E9"/>
    <w:rsid w:val="008D7C8D"/>
    <w:rsid w:val="008E0645"/>
    <w:rsid w:val="008E1679"/>
    <w:rsid w:val="008F1D3B"/>
    <w:rsid w:val="008F1E67"/>
    <w:rsid w:val="008F594A"/>
    <w:rsid w:val="008F705A"/>
    <w:rsid w:val="008F7A6A"/>
    <w:rsid w:val="0090230D"/>
    <w:rsid w:val="00904C7E"/>
    <w:rsid w:val="00905168"/>
    <w:rsid w:val="0091035B"/>
    <w:rsid w:val="00911594"/>
    <w:rsid w:val="0091791C"/>
    <w:rsid w:val="009222C4"/>
    <w:rsid w:val="00927986"/>
    <w:rsid w:val="00931DCF"/>
    <w:rsid w:val="00932B04"/>
    <w:rsid w:val="00933A72"/>
    <w:rsid w:val="0095416D"/>
    <w:rsid w:val="00955263"/>
    <w:rsid w:val="009560B6"/>
    <w:rsid w:val="00961671"/>
    <w:rsid w:val="009813A9"/>
    <w:rsid w:val="009871CE"/>
    <w:rsid w:val="0099221A"/>
    <w:rsid w:val="009A1F6E"/>
    <w:rsid w:val="009A45A7"/>
    <w:rsid w:val="009B17AC"/>
    <w:rsid w:val="009B431B"/>
    <w:rsid w:val="009C6C6B"/>
    <w:rsid w:val="009C7D17"/>
    <w:rsid w:val="009D0C99"/>
    <w:rsid w:val="009D11C8"/>
    <w:rsid w:val="009E0F39"/>
    <w:rsid w:val="009E348A"/>
    <w:rsid w:val="009E484E"/>
    <w:rsid w:val="009E52D0"/>
    <w:rsid w:val="009E535E"/>
    <w:rsid w:val="009F1C4B"/>
    <w:rsid w:val="009F40FB"/>
    <w:rsid w:val="009F4B45"/>
    <w:rsid w:val="009F4BCB"/>
    <w:rsid w:val="00A07821"/>
    <w:rsid w:val="00A149B2"/>
    <w:rsid w:val="00A22FCB"/>
    <w:rsid w:val="00A25B3B"/>
    <w:rsid w:val="00A310D5"/>
    <w:rsid w:val="00A37A9F"/>
    <w:rsid w:val="00A40127"/>
    <w:rsid w:val="00A45236"/>
    <w:rsid w:val="00A472F1"/>
    <w:rsid w:val="00A513DC"/>
    <w:rsid w:val="00A5237D"/>
    <w:rsid w:val="00A528C7"/>
    <w:rsid w:val="00A5309E"/>
    <w:rsid w:val="00A554A3"/>
    <w:rsid w:val="00A56E26"/>
    <w:rsid w:val="00A6155E"/>
    <w:rsid w:val="00A655BA"/>
    <w:rsid w:val="00A713FF"/>
    <w:rsid w:val="00A74D0B"/>
    <w:rsid w:val="00A758EA"/>
    <w:rsid w:val="00A834A3"/>
    <w:rsid w:val="00A850CA"/>
    <w:rsid w:val="00A85E65"/>
    <w:rsid w:val="00A91937"/>
    <w:rsid w:val="00A9434E"/>
    <w:rsid w:val="00A95353"/>
    <w:rsid w:val="00A95C50"/>
    <w:rsid w:val="00A9655D"/>
    <w:rsid w:val="00AA51F6"/>
    <w:rsid w:val="00AB1050"/>
    <w:rsid w:val="00AB5DE8"/>
    <w:rsid w:val="00AB79A6"/>
    <w:rsid w:val="00AC4850"/>
    <w:rsid w:val="00AD54D0"/>
    <w:rsid w:val="00AE15A4"/>
    <w:rsid w:val="00AF17B3"/>
    <w:rsid w:val="00AF3F47"/>
    <w:rsid w:val="00AF4C3A"/>
    <w:rsid w:val="00B16DB5"/>
    <w:rsid w:val="00B23C63"/>
    <w:rsid w:val="00B42E78"/>
    <w:rsid w:val="00B45643"/>
    <w:rsid w:val="00B47B59"/>
    <w:rsid w:val="00B53F81"/>
    <w:rsid w:val="00B56806"/>
    <w:rsid w:val="00B56C2B"/>
    <w:rsid w:val="00B65BD3"/>
    <w:rsid w:val="00B70469"/>
    <w:rsid w:val="00B72DD8"/>
    <w:rsid w:val="00B72E09"/>
    <w:rsid w:val="00B732CB"/>
    <w:rsid w:val="00B75B60"/>
    <w:rsid w:val="00B810C6"/>
    <w:rsid w:val="00B86AC2"/>
    <w:rsid w:val="00BA2926"/>
    <w:rsid w:val="00BA508C"/>
    <w:rsid w:val="00BB7821"/>
    <w:rsid w:val="00BC22F7"/>
    <w:rsid w:val="00BC53E4"/>
    <w:rsid w:val="00BD0EA1"/>
    <w:rsid w:val="00BE2168"/>
    <w:rsid w:val="00BE270B"/>
    <w:rsid w:val="00BE2FFB"/>
    <w:rsid w:val="00BE346D"/>
    <w:rsid w:val="00BF0C69"/>
    <w:rsid w:val="00BF16F8"/>
    <w:rsid w:val="00BF629B"/>
    <w:rsid w:val="00BF63F4"/>
    <w:rsid w:val="00BF655C"/>
    <w:rsid w:val="00BF7842"/>
    <w:rsid w:val="00C0246F"/>
    <w:rsid w:val="00C03739"/>
    <w:rsid w:val="00C04A43"/>
    <w:rsid w:val="00C075EF"/>
    <w:rsid w:val="00C11B40"/>
    <w:rsid w:val="00C11E83"/>
    <w:rsid w:val="00C123EC"/>
    <w:rsid w:val="00C12696"/>
    <w:rsid w:val="00C17B17"/>
    <w:rsid w:val="00C202BA"/>
    <w:rsid w:val="00C2378A"/>
    <w:rsid w:val="00C36FC4"/>
    <w:rsid w:val="00C378A1"/>
    <w:rsid w:val="00C41A0C"/>
    <w:rsid w:val="00C47250"/>
    <w:rsid w:val="00C51BC1"/>
    <w:rsid w:val="00C621D6"/>
    <w:rsid w:val="00C64C5E"/>
    <w:rsid w:val="00C67E4A"/>
    <w:rsid w:val="00C75907"/>
    <w:rsid w:val="00C82D86"/>
    <w:rsid w:val="00C84DBA"/>
    <w:rsid w:val="00C85CE9"/>
    <w:rsid w:val="00C907C9"/>
    <w:rsid w:val="00C91E65"/>
    <w:rsid w:val="00C93AB8"/>
    <w:rsid w:val="00CA4653"/>
    <w:rsid w:val="00CB07C0"/>
    <w:rsid w:val="00CB3E07"/>
    <w:rsid w:val="00CB4B8D"/>
    <w:rsid w:val="00CC0DDA"/>
    <w:rsid w:val="00CC68DC"/>
    <w:rsid w:val="00CC733E"/>
    <w:rsid w:val="00CD1B32"/>
    <w:rsid w:val="00CD45E4"/>
    <w:rsid w:val="00CD684F"/>
    <w:rsid w:val="00CD7FED"/>
    <w:rsid w:val="00CE204F"/>
    <w:rsid w:val="00D02F16"/>
    <w:rsid w:val="00D0518A"/>
    <w:rsid w:val="00D06623"/>
    <w:rsid w:val="00D13175"/>
    <w:rsid w:val="00D139F7"/>
    <w:rsid w:val="00D14C6B"/>
    <w:rsid w:val="00D329C2"/>
    <w:rsid w:val="00D3348E"/>
    <w:rsid w:val="00D34389"/>
    <w:rsid w:val="00D450CB"/>
    <w:rsid w:val="00D51329"/>
    <w:rsid w:val="00D5536F"/>
    <w:rsid w:val="00D56935"/>
    <w:rsid w:val="00D716BA"/>
    <w:rsid w:val="00D733CE"/>
    <w:rsid w:val="00D73C2E"/>
    <w:rsid w:val="00D73F0E"/>
    <w:rsid w:val="00D7568B"/>
    <w:rsid w:val="00D758C6"/>
    <w:rsid w:val="00D7612F"/>
    <w:rsid w:val="00D86BEF"/>
    <w:rsid w:val="00D90C10"/>
    <w:rsid w:val="00D92E96"/>
    <w:rsid w:val="00D979B4"/>
    <w:rsid w:val="00DA258C"/>
    <w:rsid w:val="00DA29F5"/>
    <w:rsid w:val="00DA4345"/>
    <w:rsid w:val="00DA52F0"/>
    <w:rsid w:val="00DA702F"/>
    <w:rsid w:val="00DD0702"/>
    <w:rsid w:val="00DD31DE"/>
    <w:rsid w:val="00DE07FA"/>
    <w:rsid w:val="00DE20DB"/>
    <w:rsid w:val="00DE7802"/>
    <w:rsid w:val="00DF2DDE"/>
    <w:rsid w:val="00DF77C8"/>
    <w:rsid w:val="00E010CE"/>
    <w:rsid w:val="00E01120"/>
    <w:rsid w:val="00E01667"/>
    <w:rsid w:val="00E1254A"/>
    <w:rsid w:val="00E2428B"/>
    <w:rsid w:val="00E271B9"/>
    <w:rsid w:val="00E30025"/>
    <w:rsid w:val="00E337D0"/>
    <w:rsid w:val="00E33AAD"/>
    <w:rsid w:val="00E36209"/>
    <w:rsid w:val="00E37AF9"/>
    <w:rsid w:val="00E37EBB"/>
    <w:rsid w:val="00E420BA"/>
    <w:rsid w:val="00E420BB"/>
    <w:rsid w:val="00E42DA5"/>
    <w:rsid w:val="00E50DF6"/>
    <w:rsid w:val="00E51CCE"/>
    <w:rsid w:val="00E6336D"/>
    <w:rsid w:val="00E6366C"/>
    <w:rsid w:val="00E6394A"/>
    <w:rsid w:val="00E64B8D"/>
    <w:rsid w:val="00E82FF4"/>
    <w:rsid w:val="00E92A75"/>
    <w:rsid w:val="00E95833"/>
    <w:rsid w:val="00E965C5"/>
    <w:rsid w:val="00E96A3A"/>
    <w:rsid w:val="00E97402"/>
    <w:rsid w:val="00E97B99"/>
    <w:rsid w:val="00EA1A34"/>
    <w:rsid w:val="00EA227D"/>
    <w:rsid w:val="00EB2E9D"/>
    <w:rsid w:val="00EB3E2D"/>
    <w:rsid w:val="00EB4F44"/>
    <w:rsid w:val="00ED1E14"/>
    <w:rsid w:val="00ED4659"/>
    <w:rsid w:val="00EE0740"/>
    <w:rsid w:val="00EE392D"/>
    <w:rsid w:val="00EE6FFC"/>
    <w:rsid w:val="00EF10AC"/>
    <w:rsid w:val="00EF328D"/>
    <w:rsid w:val="00EF4701"/>
    <w:rsid w:val="00EF564E"/>
    <w:rsid w:val="00F12807"/>
    <w:rsid w:val="00F22198"/>
    <w:rsid w:val="00F24FA3"/>
    <w:rsid w:val="00F31578"/>
    <w:rsid w:val="00F33D49"/>
    <w:rsid w:val="00F3481E"/>
    <w:rsid w:val="00F41A3F"/>
    <w:rsid w:val="00F46B9E"/>
    <w:rsid w:val="00F52EAD"/>
    <w:rsid w:val="00F57224"/>
    <w:rsid w:val="00F576F4"/>
    <w:rsid w:val="00F577F6"/>
    <w:rsid w:val="00F6152C"/>
    <w:rsid w:val="00F61E1E"/>
    <w:rsid w:val="00F63776"/>
    <w:rsid w:val="00F65266"/>
    <w:rsid w:val="00F67D01"/>
    <w:rsid w:val="00F751E1"/>
    <w:rsid w:val="00F76967"/>
    <w:rsid w:val="00F80C59"/>
    <w:rsid w:val="00F8728F"/>
    <w:rsid w:val="00F91A5A"/>
    <w:rsid w:val="00F932B6"/>
    <w:rsid w:val="00F93BBA"/>
    <w:rsid w:val="00F94F06"/>
    <w:rsid w:val="00F96565"/>
    <w:rsid w:val="00FA0BDD"/>
    <w:rsid w:val="00FA3C2B"/>
    <w:rsid w:val="00FA6A35"/>
    <w:rsid w:val="00FB36EA"/>
    <w:rsid w:val="00FB69C9"/>
    <w:rsid w:val="00FC0B7B"/>
    <w:rsid w:val="00FC39B3"/>
    <w:rsid w:val="00FC4A16"/>
    <w:rsid w:val="00FC5463"/>
    <w:rsid w:val="00FC6897"/>
    <w:rsid w:val="00FC7082"/>
    <w:rsid w:val="00FD347F"/>
    <w:rsid w:val="00FE3D94"/>
    <w:rsid w:val="00FF1646"/>
    <w:rsid w:val="00FF28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5DEEB89"/>
  <w15:chartTrackingRefBased/>
  <w15:docId w15:val="{DCE97C83-C6C9-4FD2-8590-B00F8981FC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semiHidden="1" w:uiPriority="99"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7B17"/>
    <w:pPr>
      <w:ind w:left="404"/>
    </w:pPr>
  </w:style>
  <w:style w:type="paragraph" w:styleId="Heading1">
    <w:name w:val="heading 1"/>
    <w:basedOn w:val="Normal"/>
    <w:next w:val="Normal"/>
    <w:link w:val="Heading1Char"/>
    <w:uiPriority w:val="9"/>
    <w:qFormat/>
    <w:rsid w:val="00C17B17"/>
    <w:pPr>
      <w:keepNext/>
      <w:numPr>
        <w:numId w:val="1"/>
      </w:numPr>
      <w:spacing w:before="240" w:after="80"/>
      <w:ind w:left="0"/>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C17B17"/>
    <w:rPr>
      <w:smallCaps/>
      <w:kern w:val="28"/>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C075EF"/>
    <w:rPr>
      <w:sz w:val="16"/>
      <w:szCs w:val="16"/>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styleId="HTMLPreformatted">
    <w:name w:val="HTML Preformatted"/>
    <w:basedOn w:val="Normal"/>
    <w:link w:val="HTMLPreformattedChar"/>
    <w:uiPriority w:val="99"/>
    <w:semiHidden/>
    <w:unhideWhenUsed/>
    <w:rsid w:val="00992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zh-CN"/>
    </w:rPr>
  </w:style>
  <w:style w:type="character" w:customStyle="1" w:styleId="HTMLPreformattedChar">
    <w:name w:val="HTML Preformatted Char"/>
    <w:basedOn w:val="DefaultParagraphFont"/>
    <w:link w:val="HTMLPreformatted"/>
    <w:uiPriority w:val="99"/>
    <w:semiHidden/>
    <w:rsid w:val="0099221A"/>
    <w:rPr>
      <w:rFonts w:ascii="Courier New" w:hAnsi="Courier New" w:cs="Courier New"/>
      <w:lang w:eastAsia="zh-CN"/>
    </w:rPr>
  </w:style>
  <w:style w:type="character" w:styleId="UnresolvedMention">
    <w:name w:val="Unresolved Mention"/>
    <w:basedOn w:val="DefaultParagraphFont"/>
    <w:uiPriority w:val="99"/>
    <w:semiHidden/>
    <w:unhideWhenUsed/>
    <w:rsid w:val="0099221A"/>
    <w:rPr>
      <w:color w:val="605E5C"/>
      <w:shd w:val="clear" w:color="auto" w:fill="E1DFDD"/>
    </w:rPr>
  </w:style>
  <w:style w:type="table" w:styleId="TableGrid">
    <w:name w:val="Table Grid"/>
    <w:basedOn w:val="TableNormal"/>
    <w:rsid w:val="004578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FB69C9"/>
    <w:pPr>
      <w:spacing w:after="200"/>
    </w:pPr>
    <w:rPr>
      <w:i/>
      <w:iCs/>
      <w:color w:val="44546A" w:themeColor="text2"/>
      <w:sz w:val="18"/>
      <w:szCs w:val="18"/>
    </w:rPr>
  </w:style>
  <w:style w:type="paragraph" w:styleId="ListParagraph">
    <w:name w:val="List Paragraph"/>
    <w:basedOn w:val="Normal"/>
    <w:uiPriority w:val="72"/>
    <w:qFormat/>
    <w:rsid w:val="00EA1A34"/>
    <w:pPr>
      <w:ind w:left="720"/>
      <w:contextualSpacing/>
    </w:pPr>
  </w:style>
  <w:style w:type="character" w:customStyle="1" w:styleId="fontstyle01">
    <w:name w:val="fontstyle01"/>
    <w:basedOn w:val="DefaultParagraphFont"/>
    <w:rsid w:val="00A56E26"/>
    <w:rPr>
      <w:rFonts w:ascii="LMMono10-Regular" w:hAnsi="LMMono10-Regular" w:hint="default"/>
      <w:b w:val="0"/>
      <w:bCs w:val="0"/>
      <w:i w:val="0"/>
      <w:iCs w:val="0"/>
      <w:color w:val="000000"/>
      <w:sz w:val="20"/>
      <w:szCs w:val="20"/>
    </w:rPr>
  </w:style>
  <w:style w:type="paragraph" w:styleId="TableofFigures">
    <w:name w:val="table of figures"/>
    <w:basedOn w:val="Normal"/>
    <w:next w:val="Normal"/>
    <w:uiPriority w:val="99"/>
    <w:rsid w:val="003D6FDB"/>
  </w:style>
  <w:style w:type="paragraph" w:styleId="TOCHeading">
    <w:name w:val="TOC Heading"/>
    <w:basedOn w:val="Heading1"/>
    <w:next w:val="Normal"/>
    <w:uiPriority w:val="39"/>
    <w:unhideWhenUsed/>
    <w:qFormat/>
    <w:rsid w:val="004E2927"/>
    <w:pPr>
      <w:keepLines/>
      <w:numPr>
        <w:numId w:val="0"/>
      </w:numPr>
      <w:spacing w:after="0" w:line="259" w:lineRule="auto"/>
      <w:outlineLvl w:val="9"/>
    </w:pPr>
    <w:rPr>
      <w:rFonts w:asciiTheme="majorHAnsi" w:eastAsiaTheme="majorEastAsia" w:hAnsiTheme="majorHAnsi" w:cstheme="majorBidi"/>
      <w:smallCaps w:val="0"/>
      <w:color w:val="2E74B5" w:themeColor="accent1" w:themeShade="BF"/>
      <w:kern w:val="0"/>
      <w:sz w:val="32"/>
      <w:szCs w:val="32"/>
    </w:rPr>
  </w:style>
  <w:style w:type="paragraph" w:styleId="TOC1">
    <w:name w:val="toc 1"/>
    <w:basedOn w:val="Normal"/>
    <w:next w:val="Normal"/>
    <w:autoRedefine/>
    <w:uiPriority w:val="39"/>
    <w:rsid w:val="004E2927"/>
    <w:pPr>
      <w:spacing w:after="100"/>
    </w:pPr>
  </w:style>
  <w:style w:type="paragraph" w:styleId="TOC2">
    <w:name w:val="toc 2"/>
    <w:basedOn w:val="Normal"/>
    <w:next w:val="Normal"/>
    <w:autoRedefine/>
    <w:uiPriority w:val="39"/>
    <w:rsid w:val="004E2927"/>
    <w:pPr>
      <w:spacing w:after="100"/>
      <w:ind w:left="200"/>
    </w:pPr>
  </w:style>
  <w:style w:type="paragraph" w:styleId="TOC3">
    <w:name w:val="toc 3"/>
    <w:basedOn w:val="Normal"/>
    <w:next w:val="Normal"/>
    <w:autoRedefine/>
    <w:uiPriority w:val="39"/>
    <w:rsid w:val="004E2927"/>
    <w:pPr>
      <w:spacing w:after="100"/>
      <w:ind w:left="400"/>
    </w:pPr>
  </w:style>
  <w:style w:type="paragraph" w:styleId="NormalWeb">
    <w:name w:val="Normal (Web)"/>
    <w:basedOn w:val="Normal"/>
    <w:uiPriority w:val="99"/>
    <w:unhideWhenUsed/>
    <w:rsid w:val="00715423"/>
    <w:pPr>
      <w:spacing w:before="100" w:beforeAutospacing="1" w:after="100" w:afterAutospacing="1"/>
      <w:ind w:left="0"/>
    </w:pPr>
    <w:rPr>
      <w:rFonts w:eastAsia="Times New Roman"/>
      <w:sz w:val="24"/>
      <w:szCs w:val="24"/>
    </w:rPr>
  </w:style>
  <w:style w:type="character" w:customStyle="1" w:styleId="line-clamp-1">
    <w:name w:val="line-clamp-1"/>
    <w:basedOn w:val="DefaultParagraphFont"/>
    <w:rsid w:val="00715423"/>
  </w:style>
  <w:style w:type="character" w:styleId="Strong">
    <w:name w:val="Strong"/>
    <w:basedOn w:val="DefaultParagraphFont"/>
    <w:uiPriority w:val="22"/>
    <w:qFormat/>
    <w:rsid w:val="002F4C1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9547404">
      <w:bodyDiv w:val="1"/>
      <w:marLeft w:val="0"/>
      <w:marRight w:val="0"/>
      <w:marTop w:val="0"/>
      <w:marBottom w:val="0"/>
      <w:divBdr>
        <w:top w:val="none" w:sz="0" w:space="0" w:color="auto"/>
        <w:left w:val="none" w:sz="0" w:space="0" w:color="auto"/>
        <w:bottom w:val="none" w:sz="0" w:space="0" w:color="auto"/>
        <w:right w:val="none" w:sz="0" w:space="0" w:color="auto"/>
      </w:divBdr>
    </w:div>
    <w:div w:id="175003647">
      <w:bodyDiv w:val="1"/>
      <w:marLeft w:val="0"/>
      <w:marRight w:val="0"/>
      <w:marTop w:val="0"/>
      <w:marBottom w:val="0"/>
      <w:divBdr>
        <w:top w:val="none" w:sz="0" w:space="0" w:color="auto"/>
        <w:left w:val="none" w:sz="0" w:space="0" w:color="auto"/>
        <w:bottom w:val="none" w:sz="0" w:space="0" w:color="auto"/>
        <w:right w:val="none" w:sz="0" w:space="0" w:color="auto"/>
      </w:divBdr>
    </w:div>
    <w:div w:id="303778321">
      <w:bodyDiv w:val="1"/>
      <w:marLeft w:val="0"/>
      <w:marRight w:val="0"/>
      <w:marTop w:val="0"/>
      <w:marBottom w:val="0"/>
      <w:divBdr>
        <w:top w:val="none" w:sz="0" w:space="0" w:color="auto"/>
        <w:left w:val="none" w:sz="0" w:space="0" w:color="auto"/>
        <w:bottom w:val="none" w:sz="0" w:space="0" w:color="auto"/>
        <w:right w:val="none" w:sz="0" w:space="0" w:color="auto"/>
      </w:divBdr>
    </w:div>
    <w:div w:id="365718999">
      <w:bodyDiv w:val="1"/>
      <w:marLeft w:val="0"/>
      <w:marRight w:val="0"/>
      <w:marTop w:val="0"/>
      <w:marBottom w:val="0"/>
      <w:divBdr>
        <w:top w:val="none" w:sz="0" w:space="0" w:color="auto"/>
        <w:left w:val="none" w:sz="0" w:space="0" w:color="auto"/>
        <w:bottom w:val="none" w:sz="0" w:space="0" w:color="auto"/>
        <w:right w:val="none" w:sz="0" w:space="0" w:color="auto"/>
      </w:divBdr>
      <w:divsChild>
        <w:div w:id="516966437">
          <w:marLeft w:val="0"/>
          <w:marRight w:val="0"/>
          <w:marTop w:val="0"/>
          <w:marBottom w:val="0"/>
          <w:divBdr>
            <w:top w:val="none" w:sz="0" w:space="0" w:color="auto"/>
            <w:left w:val="none" w:sz="0" w:space="0" w:color="auto"/>
            <w:bottom w:val="none" w:sz="0" w:space="0" w:color="auto"/>
            <w:right w:val="none" w:sz="0" w:space="0" w:color="auto"/>
          </w:divBdr>
        </w:div>
        <w:div w:id="1487361724">
          <w:marLeft w:val="0"/>
          <w:marRight w:val="0"/>
          <w:marTop w:val="0"/>
          <w:marBottom w:val="0"/>
          <w:divBdr>
            <w:top w:val="none" w:sz="0" w:space="0" w:color="auto"/>
            <w:left w:val="none" w:sz="0" w:space="0" w:color="auto"/>
            <w:bottom w:val="none" w:sz="0" w:space="0" w:color="auto"/>
            <w:right w:val="none" w:sz="0" w:space="0" w:color="auto"/>
          </w:divBdr>
        </w:div>
      </w:divsChild>
    </w:div>
    <w:div w:id="504437450">
      <w:bodyDiv w:val="1"/>
      <w:marLeft w:val="0"/>
      <w:marRight w:val="0"/>
      <w:marTop w:val="0"/>
      <w:marBottom w:val="0"/>
      <w:divBdr>
        <w:top w:val="none" w:sz="0" w:space="0" w:color="auto"/>
        <w:left w:val="none" w:sz="0" w:space="0" w:color="auto"/>
        <w:bottom w:val="none" w:sz="0" w:space="0" w:color="auto"/>
        <w:right w:val="none" w:sz="0" w:space="0" w:color="auto"/>
      </w:divBdr>
      <w:divsChild>
        <w:div w:id="38361946">
          <w:marLeft w:val="0"/>
          <w:marRight w:val="0"/>
          <w:marTop w:val="0"/>
          <w:marBottom w:val="0"/>
          <w:divBdr>
            <w:top w:val="none" w:sz="0" w:space="0" w:color="auto"/>
            <w:left w:val="none" w:sz="0" w:space="0" w:color="auto"/>
            <w:bottom w:val="none" w:sz="0" w:space="0" w:color="auto"/>
            <w:right w:val="none" w:sz="0" w:space="0" w:color="auto"/>
          </w:divBdr>
          <w:divsChild>
            <w:div w:id="1396199726">
              <w:marLeft w:val="0"/>
              <w:marRight w:val="0"/>
              <w:marTop w:val="0"/>
              <w:marBottom w:val="0"/>
              <w:divBdr>
                <w:top w:val="none" w:sz="0" w:space="0" w:color="auto"/>
                <w:left w:val="none" w:sz="0" w:space="0" w:color="auto"/>
                <w:bottom w:val="none" w:sz="0" w:space="0" w:color="auto"/>
                <w:right w:val="none" w:sz="0" w:space="0" w:color="auto"/>
              </w:divBdr>
              <w:divsChild>
                <w:div w:id="641426998">
                  <w:marLeft w:val="0"/>
                  <w:marRight w:val="0"/>
                  <w:marTop w:val="0"/>
                  <w:marBottom w:val="0"/>
                  <w:divBdr>
                    <w:top w:val="none" w:sz="0" w:space="0" w:color="auto"/>
                    <w:left w:val="none" w:sz="0" w:space="0" w:color="auto"/>
                    <w:bottom w:val="none" w:sz="0" w:space="0" w:color="auto"/>
                    <w:right w:val="none" w:sz="0" w:space="0" w:color="auto"/>
                  </w:divBdr>
                  <w:divsChild>
                    <w:div w:id="15695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261790">
          <w:marLeft w:val="0"/>
          <w:marRight w:val="0"/>
          <w:marTop w:val="0"/>
          <w:marBottom w:val="0"/>
          <w:divBdr>
            <w:top w:val="none" w:sz="0" w:space="0" w:color="auto"/>
            <w:left w:val="none" w:sz="0" w:space="0" w:color="auto"/>
            <w:bottom w:val="none" w:sz="0" w:space="0" w:color="auto"/>
            <w:right w:val="none" w:sz="0" w:space="0" w:color="auto"/>
          </w:divBdr>
          <w:divsChild>
            <w:div w:id="393747262">
              <w:marLeft w:val="0"/>
              <w:marRight w:val="0"/>
              <w:marTop w:val="0"/>
              <w:marBottom w:val="0"/>
              <w:divBdr>
                <w:top w:val="none" w:sz="0" w:space="0" w:color="auto"/>
                <w:left w:val="none" w:sz="0" w:space="0" w:color="auto"/>
                <w:bottom w:val="none" w:sz="0" w:space="0" w:color="auto"/>
                <w:right w:val="none" w:sz="0" w:space="0" w:color="auto"/>
              </w:divBdr>
              <w:divsChild>
                <w:div w:id="1347098142">
                  <w:marLeft w:val="0"/>
                  <w:marRight w:val="0"/>
                  <w:marTop w:val="0"/>
                  <w:marBottom w:val="0"/>
                  <w:divBdr>
                    <w:top w:val="none" w:sz="0" w:space="0" w:color="auto"/>
                    <w:left w:val="none" w:sz="0" w:space="0" w:color="auto"/>
                    <w:bottom w:val="none" w:sz="0" w:space="0" w:color="auto"/>
                    <w:right w:val="none" w:sz="0" w:space="0" w:color="auto"/>
                  </w:divBdr>
                  <w:divsChild>
                    <w:div w:id="90861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9420538">
      <w:bodyDiv w:val="1"/>
      <w:marLeft w:val="0"/>
      <w:marRight w:val="0"/>
      <w:marTop w:val="0"/>
      <w:marBottom w:val="0"/>
      <w:divBdr>
        <w:top w:val="none" w:sz="0" w:space="0" w:color="auto"/>
        <w:left w:val="none" w:sz="0" w:space="0" w:color="auto"/>
        <w:bottom w:val="none" w:sz="0" w:space="0" w:color="auto"/>
        <w:right w:val="none" w:sz="0" w:space="0" w:color="auto"/>
      </w:divBdr>
      <w:divsChild>
        <w:div w:id="319309106">
          <w:marLeft w:val="0"/>
          <w:marRight w:val="0"/>
          <w:marTop w:val="0"/>
          <w:marBottom w:val="0"/>
          <w:divBdr>
            <w:top w:val="none" w:sz="0" w:space="0" w:color="auto"/>
            <w:left w:val="none" w:sz="0" w:space="0" w:color="auto"/>
            <w:bottom w:val="none" w:sz="0" w:space="0" w:color="auto"/>
            <w:right w:val="none" w:sz="0" w:space="0" w:color="auto"/>
          </w:divBdr>
        </w:div>
        <w:div w:id="1397623839">
          <w:marLeft w:val="0"/>
          <w:marRight w:val="0"/>
          <w:marTop w:val="0"/>
          <w:marBottom w:val="0"/>
          <w:divBdr>
            <w:top w:val="none" w:sz="0" w:space="0" w:color="auto"/>
            <w:left w:val="none" w:sz="0" w:space="0" w:color="auto"/>
            <w:bottom w:val="none" w:sz="0" w:space="0" w:color="auto"/>
            <w:right w:val="none" w:sz="0" w:space="0" w:color="auto"/>
          </w:divBdr>
        </w:div>
      </w:divsChild>
    </w:div>
    <w:div w:id="721099220">
      <w:bodyDiv w:val="1"/>
      <w:marLeft w:val="0"/>
      <w:marRight w:val="0"/>
      <w:marTop w:val="0"/>
      <w:marBottom w:val="0"/>
      <w:divBdr>
        <w:top w:val="none" w:sz="0" w:space="0" w:color="auto"/>
        <w:left w:val="none" w:sz="0" w:space="0" w:color="auto"/>
        <w:bottom w:val="none" w:sz="0" w:space="0" w:color="auto"/>
        <w:right w:val="none" w:sz="0" w:space="0" w:color="auto"/>
      </w:divBdr>
      <w:divsChild>
        <w:div w:id="1648973347">
          <w:marLeft w:val="0"/>
          <w:marRight w:val="0"/>
          <w:marTop w:val="0"/>
          <w:marBottom w:val="0"/>
          <w:divBdr>
            <w:top w:val="none" w:sz="0" w:space="0" w:color="auto"/>
            <w:left w:val="none" w:sz="0" w:space="0" w:color="auto"/>
            <w:bottom w:val="none" w:sz="0" w:space="0" w:color="auto"/>
            <w:right w:val="none" w:sz="0" w:space="0" w:color="auto"/>
          </w:divBdr>
        </w:div>
      </w:divsChild>
    </w:div>
    <w:div w:id="988050147">
      <w:bodyDiv w:val="1"/>
      <w:marLeft w:val="0"/>
      <w:marRight w:val="0"/>
      <w:marTop w:val="0"/>
      <w:marBottom w:val="0"/>
      <w:divBdr>
        <w:top w:val="none" w:sz="0" w:space="0" w:color="auto"/>
        <w:left w:val="none" w:sz="0" w:space="0" w:color="auto"/>
        <w:bottom w:val="none" w:sz="0" w:space="0" w:color="auto"/>
        <w:right w:val="none" w:sz="0" w:space="0" w:color="auto"/>
      </w:divBdr>
    </w:div>
    <w:div w:id="1143547247">
      <w:bodyDiv w:val="1"/>
      <w:marLeft w:val="0"/>
      <w:marRight w:val="0"/>
      <w:marTop w:val="0"/>
      <w:marBottom w:val="0"/>
      <w:divBdr>
        <w:top w:val="none" w:sz="0" w:space="0" w:color="auto"/>
        <w:left w:val="none" w:sz="0" w:space="0" w:color="auto"/>
        <w:bottom w:val="none" w:sz="0" w:space="0" w:color="auto"/>
        <w:right w:val="none" w:sz="0" w:space="0" w:color="auto"/>
      </w:divBdr>
    </w:div>
    <w:div w:id="1354116403">
      <w:bodyDiv w:val="1"/>
      <w:marLeft w:val="0"/>
      <w:marRight w:val="0"/>
      <w:marTop w:val="0"/>
      <w:marBottom w:val="0"/>
      <w:divBdr>
        <w:top w:val="none" w:sz="0" w:space="0" w:color="auto"/>
        <w:left w:val="none" w:sz="0" w:space="0" w:color="auto"/>
        <w:bottom w:val="none" w:sz="0" w:space="0" w:color="auto"/>
        <w:right w:val="none" w:sz="0" w:space="0" w:color="auto"/>
      </w:divBdr>
    </w:div>
    <w:div w:id="1482044706">
      <w:bodyDiv w:val="1"/>
      <w:marLeft w:val="0"/>
      <w:marRight w:val="0"/>
      <w:marTop w:val="0"/>
      <w:marBottom w:val="0"/>
      <w:divBdr>
        <w:top w:val="none" w:sz="0" w:space="0" w:color="auto"/>
        <w:left w:val="none" w:sz="0" w:space="0" w:color="auto"/>
        <w:bottom w:val="none" w:sz="0" w:space="0" w:color="auto"/>
        <w:right w:val="none" w:sz="0" w:space="0" w:color="auto"/>
      </w:divBdr>
    </w:div>
    <w:div w:id="1660384399">
      <w:bodyDiv w:val="1"/>
      <w:marLeft w:val="0"/>
      <w:marRight w:val="0"/>
      <w:marTop w:val="0"/>
      <w:marBottom w:val="0"/>
      <w:divBdr>
        <w:top w:val="none" w:sz="0" w:space="0" w:color="auto"/>
        <w:left w:val="none" w:sz="0" w:space="0" w:color="auto"/>
        <w:bottom w:val="none" w:sz="0" w:space="0" w:color="auto"/>
        <w:right w:val="none" w:sz="0" w:space="0" w:color="auto"/>
      </w:divBdr>
      <w:divsChild>
        <w:div w:id="70468176">
          <w:marLeft w:val="0"/>
          <w:marRight w:val="0"/>
          <w:marTop w:val="0"/>
          <w:marBottom w:val="0"/>
          <w:divBdr>
            <w:top w:val="none" w:sz="0" w:space="0" w:color="auto"/>
            <w:left w:val="none" w:sz="0" w:space="0" w:color="auto"/>
            <w:bottom w:val="none" w:sz="0" w:space="0" w:color="auto"/>
            <w:right w:val="none" w:sz="0" w:space="0" w:color="auto"/>
          </w:divBdr>
        </w:div>
        <w:div w:id="91437281">
          <w:marLeft w:val="0"/>
          <w:marRight w:val="0"/>
          <w:marTop w:val="0"/>
          <w:marBottom w:val="0"/>
          <w:divBdr>
            <w:top w:val="none" w:sz="0" w:space="0" w:color="auto"/>
            <w:left w:val="none" w:sz="0" w:space="0" w:color="auto"/>
            <w:bottom w:val="none" w:sz="0" w:space="0" w:color="auto"/>
            <w:right w:val="none" w:sz="0" w:space="0" w:color="auto"/>
          </w:divBdr>
        </w:div>
        <w:div w:id="129831325">
          <w:marLeft w:val="0"/>
          <w:marRight w:val="0"/>
          <w:marTop w:val="0"/>
          <w:marBottom w:val="0"/>
          <w:divBdr>
            <w:top w:val="none" w:sz="0" w:space="0" w:color="auto"/>
            <w:left w:val="none" w:sz="0" w:space="0" w:color="auto"/>
            <w:bottom w:val="none" w:sz="0" w:space="0" w:color="auto"/>
            <w:right w:val="none" w:sz="0" w:space="0" w:color="auto"/>
          </w:divBdr>
        </w:div>
        <w:div w:id="153879843">
          <w:marLeft w:val="0"/>
          <w:marRight w:val="0"/>
          <w:marTop w:val="0"/>
          <w:marBottom w:val="0"/>
          <w:divBdr>
            <w:top w:val="none" w:sz="0" w:space="0" w:color="auto"/>
            <w:left w:val="none" w:sz="0" w:space="0" w:color="auto"/>
            <w:bottom w:val="none" w:sz="0" w:space="0" w:color="auto"/>
            <w:right w:val="none" w:sz="0" w:space="0" w:color="auto"/>
          </w:divBdr>
        </w:div>
        <w:div w:id="251546827">
          <w:marLeft w:val="0"/>
          <w:marRight w:val="0"/>
          <w:marTop w:val="0"/>
          <w:marBottom w:val="0"/>
          <w:divBdr>
            <w:top w:val="none" w:sz="0" w:space="0" w:color="auto"/>
            <w:left w:val="none" w:sz="0" w:space="0" w:color="auto"/>
            <w:bottom w:val="none" w:sz="0" w:space="0" w:color="auto"/>
            <w:right w:val="none" w:sz="0" w:space="0" w:color="auto"/>
          </w:divBdr>
        </w:div>
        <w:div w:id="308629827">
          <w:marLeft w:val="0"/>
          <w:marRight w:val="0"/>
          <w:marTop w:val="0"/>
          <w:marBottom w:val="0"/>
          <w:divBdr>
            <w:top w:val="none" w:sz="0" w:space="0" w:color="auto"/>
            <w:left w:val="none" w:sz="0" w:space="0" w:color="auto"/>
            <w:bottom w:val="none" w:sz="0" w:space="0" w:color="auto"/>
            <w:right w:val="none" w:sz="0" w:space="0" w:color="auto"/>
          </w:divBdr>
        </w:div>
        <w:div w:id="317267310">
          <w:marLeft w:val="0"/>
          <w:marRight w:val="0"/>
          <w:marTop w:val="0"/>
          <w:marBottom w:val="0"/>
          <w:divBdr>
            <w:top w:val="none" w:sz="0" w:space="0" w:color="auto"/>
            <w:left w:val="none" w:sz="0" w:space="0" w:color="auto"/>
            <w:bottom w:val="none" w:sz="0" w:space="0" w:color="auto"/>
            <w:right w:val="none" w:sz="0" w:space="0" w:color="auto"/>
          </w:divBdr>
        </w:div>
        <w:div w:id="449983321">
          <w:marLeft w:val="0"/>
          <w:marRight w:val="0"/>
          <w:marTop w:val="0"/>
          <w:marBottom w:val="0"/>
          <w:divBdr>
            <w:top w:val="none" w:sz="0" w:space="0" w:color="auto"/>
            <w:left w:val="none" w:sz="0" w:space="0" w:color="auto"/>
            <w:bottom w:val="none" w:sz="0" w:space="0" w:color="auto"/>
            <w:right w:val="none" w:sz="0" w:space="0" w:color="auto"/>
          </w:divBdr>
        </w:div>
        <w:div w:id="651564472">
          <w:marLeft w:val="0"/>
          <w:marRight w:val="0"/>
          <w:marTop w:val="0"/>
          <w:marBottom w:val="0"/>
          <w:divBdr>
            <w:top w:val="none" w:sz="0" w:space="0" w:color="auto"/>
            <w:left w:val="none" w:sz="0" w:space="0" w:color="auto"/>
            <w:bottom w:val="none" w:sz="0" w:space="0" w:color="auto"/>
            <w:right w:val="none" w:sz="0" w:space="0" w:color="auto"/>
          </w:divBdr>
        </w:div>
        <w:div w:id="668869635">
          <w:marLeft w:val="0"/>
          <w:marRight w:val="0"/>
          <w:marTop w:val="0"/>
          <w:marBottom w:val="0"/>
          <w:divBdr>
            <w:top w:val="none" w:sz="0" w:space="0" w:color="auto"/>
            <w:left w:val="none" w:sz="0" w:space="0" w:color="auto"/>
            <w:bottom w:val="none" w:sz="0" w:space="0" w:color="auto"/>
            <w:right w:val="none" w:sz="0" w:space="0" w:color="auto"/>
          </w:divBdr>
        </w:div>
        <w:div w:id="682979710">
          <w:marLeft w:val="0"/>
          <w:marRight w:val="0"/>
          <w:marTop w:val="0"/>
          <w:marBottom w:val="0"/>
          <w:divBdr>
            <w:top w:val="none" w:sz="0" w:space="0" w:color="auto"/>
            <w:left w:val="none" w:sz="0" w:space="0" w:color="auto"/>
            <w:bottom w:val="none" w:sz="0" w:space="0" w:color="auto"/>
            <w:right w:val="none" w:sz="0" w:space="0" w:color="auto"/>
          </w:divBdr>
        </w:div>
        <w:div w:id="842235662">
          <w:marLeft w:val="0"/>
          <w:marRight w:val="0"/>
          <w:marTop w:val="0"/>
          <w:marBottom w:val="0"/>
          <w:divBdr>
            <w:top w:val="none" w:sz="0" w:space="0" w:color="auto"/>
            <w:left w:val="none" w:sz="0" w:space="0" w:color="auto"/>
            <w:bottom w:val="none" w:sz="0" w:space="0" w:color="auto"/>
            <w:right w:val="none" w:sz="0" w:space="0" w:color="auto"/>
          </w:divBdr>
        </w:div>
        <w:div w:id="1152987852">
          <w:marLeft w:val="0"/>
          <w:marRight w:val="0"/>
          <w:marTop w:val="0"/>
          <w:marBottom w:val="0"/>
          <w:divBdr>
            <w:top w:val="none" w:sz="0" w:space="0" w:color="auto"/>
            <w:left w:val="none" w:sz="0" w:space="0" w:color="auto"/>
            <w:bottom w:val="none" w:sz="0" w:space="0" w:color="auto"/>
            <w:right w:val="none" w:sz="0" w:space="0" w:color="auto"/>
          </w:divBdr>
        </w:div>
        <w:div w:id="1230309604">
          <w:marLeft w:val="0"/>
          <w:marRight w:val="0"/>
          <w:marTop w:val="0"/>
          <w:marBottom w:val="0"/>
          <w:divBdr>
            <w:top w:val="none" w:sz="0" w:space="0" w:color="auto"/>
            <w:left w:val="none" w:sz="0" w:space="0" w:color="auto"/>
            <w:bottom w:val="none" w:sz="0" w:space="0" w:color="auto"/>
            <w:right w:val="none" w:sz="0" w:space="0" w:color="auto"/>
          </w:divBdr>
        </w:div>
        <w:div w:id="1407268678">
          <w:marLeft w:val="0"/>
          <w:marRight w:val="0"/>
          <w:marTop w:val="0"/>
          <w:marBottom w:val="0"/>
          <w:divBdr>
            <w:top w:val="none" w:sz="0" w:space="0" w:color="auto"/>
            <w:left w:val="none" w:sz="0" w:space="0" w:color="auto"/>
            <w:bottom w:val="none" w:sz="0" w:space="0" w:color="auto"/>
            <w:right w:val="none" w:sz="0" w:space="0" w:color="auto"/>
          </w:divBdr>
        </w:div>
      </w:divsChild>
    </w:div>
    <w:div w:id="1679380084">
      <w:bodyDiv w:val="1"/>
      <w:marLeft w:val="0"/>
      <w:marRight w:val="0"/>
      <w:marTop w:val="0"/>
      <w:marBottom w:val="0"/>
      <w:divBdr>
        <w:top w:val="none" w:sz="0" w:space="0" w:color="auto"/>
        <w:left w:val="none" w:sz="0" w:space="0" w:color="auto"/>
        <w:bottom w:val="none" w:sz="0" w:space="0" w:color="auto"/>
        <w:right w:val="none" w:sz="0" w:space="0" w:color="auto"/>
      </w:divBdr>
      <w:divsChild>
        <w:div w:id="966931408">
          <w:marLeft w:val="0"/>
          <w:marRight w:val="0"/>
          <w:marTop w:val="0"/>
          <w:marBottom w:val="0"/>
          <w:divBdr>
            <w:top w:val="none" w:sz="0" w:space="0" w:color="auto"/>
            <w:left w:val="none" w:sz="0" w:space="0" w:color="auto"/>
            <w:bottom w:val="none" w:sz="0" w:space="0" w:color="auto"/>
            <w:right w:val="none" w:sz="0" w:space="0" w:color="auto"/>
          </w:divBdr>
        </w:div>
        <w:div w:id="973607158">
          <w:marLeft w:val="0"/>
          <w:marRight w:val="0"/>
          <w:marTop w:val="0"/>
          <w:marBottom w:val="0"/>
          <w:divBdr>
            <w:top w:val="none" w:sz="0" w:space="0" w:color="auto"/>
            <w:left w:val="none" w:sz="0" w:space="0" w:color="auto"/>
            <w:bottom w:val="none" w:sz="0" w:space="0" w:color="auto"/>
            <w:right w:val="none" w:sz="0" w:space="0" w:color="auto"/>
          </w:divBdr>
        </w:div>
        <w:div w:id="1100833501">
          <w:marLeft w:val="0"/>
          <w:marRight w:val="0"/>
          <w:marTop w:val="0"/>
          <w:marBottom w:val="0"/>
          <w:divBdr>
            <w:top w:val="none" w:sz="0" w:space="0" w:color="auto"/>
            <w:left w:val="none" w:sz="0" w:space="0" w:color="auto"/>
            <w:bottom w:val="none" w:sz="0" w:space="0" w:color="auto"/>
            <w:right w:val="none" w:sz="0" w:space="0" w:color="auto"/>
          </w:divBdr>
        </w:div>
      </w:divsChild>
    </w:div>
    <w:div w:id="1879583382">
      <w:bodyDiv w:val="1"/>
      <w:marLeft w:val="0"/>
      <w:marRight w:val="0"/>
      <w:marTop w:val="0"/>
      <w:marBottom w:val="0"/>
      <w:divBdr>
        <w:top w:val="none" w:sz="0" w:space="0" w:color="auto"/>
        <w:left w:val="none" w:sz="0" w:space="0" w:color="auto"/>
        <w:bottom w:val="none" w:sz="0" w:space="0" w:color="auto"/>
        <w:right w:val="none" w:sz="0" w:space="0" w:color="auto"/>
      </w:divBdr>
      <w:divsChild>
        <w:div w:id="1901284330">
          <w:marLeft w:val="0"/>
          <w:marRight w:val="0"/>
          <w:marTop w:val="0"/>
          <w:marBottom w:val="0"/>
          <w:divBdr>
            <w:top w:val="none" w:sz="0" w:space="0" w:color="auto"/>
            <w:left w:val="none" w:sz="0" w:space="0" w:color="auto"/>
            <w:bottom w:val="none" w:sz="0" w:space="0" w:color="auto"/>
            <w:right w:val="none" w:sz="0" w:space="0" w:color="auto"/>
          </w:divBdr>
        </w:div>
      </w:divsChild>
    </w:div>
    <w:div w:id="18911098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github.com/markoer73/CSE-548/tree/main/Project%202%20-%20SDN-Based%20Stateless%20Firewall" TargetMode="Externa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s://packetlife.net/blog/2010/may/3/port-security/" TargetMode="Externa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https://noxrepo.github.io/pox-doc/html/"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containernet.github.io/"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customXml" Target="ink/ink1.xml"/><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dnhub.org/tutorials/pox/"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containernet/containernet/wiki/Tutorial:-Getting-Started"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therandomsecurityguy.com/openvswitch-cheat-sheet/" TargetMode="External"/><Relationship Id="rId2" Type="http://schemas.openxmlformats.org/officeDocument/2006/relationships/numbering" Target="numbering.xml"/><Relationship Id="rId2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mckerah\Desktop\ieee_tj_template_17.dotx"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0T21:12:02.347"/>
    </inkml:context>
    <inkml:brush xml:id="br0">
      <inkml:brushProperty name="width" value="0.035" units="cm"/>
      <inkml:brushProperty name="height" value="0.035" units="cm"/>
      <inkml:brushProperty name="color" value="#E71224"/>
    </inkml:brush>
  </inkml:definitions>
  <inkml:trace contextRef="#ctx0" brushRef="#br0">0 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34865-A3B2-0147-B397-1D545856A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ieee_tj_template_17</Template>
  <TotalTime>1</TotalTime>
  <Pages>26</Pages>
  <Words>3618</Words>
  <Characters>20628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24198</CharactersWithSpaces>
  <SharedDoc>false</SharedDoc>
  <HLinks>
    <vt:vector size="60" baseType="variant">
      <vt:variant>
        <vt:i4>65611</vt:i4>
      </vt:variant>
      <vt:variant>
        <vt:i4>33</vt:i4>
      </vt:variant>
      <vt:variant>
        <vt:i4>0</vt:i4>
      </vt:variant>
      <vt:variant>
        <vt:i4>5</vt:i4>
      </vt:variant>
      <vt:variant>
        <vt:lpwstr>http://www.ieee.org/publications_standards/publications/rights/index.html</vt:lpwstr>
      </vt:variant>
      <vt:variant>
        <vt:lpwstr/>
      </vt:variant>
      <vt:variant>
        <vt:i4>1704042</vt:i4>
      </vt:variant>
      <vt:variant>
        <vt:i4>30</vt:i4>
      </vt:variant>
      <vt:variant>
        <vt:i4>0</vt:i4>
      </vt:variant>
      <vt:variant>
        <vt:i4>5</vt:i4>
      </vt:variant>
      <vt:variant>
        <vt:lpwstr>http://www.ieee.org/publications_standards/publications/authors/authors_submission.html</vt:lpwstr>
      </vt:variant>
      <vt:variant>
        <vt:lpwstr/>
      </vt:variant>
      <vt:variant>
        <vt:i4>3670090</vt:i4>
      </vt:variant>
      <vt:variant>
        <vt:i4>27</vt:i4>
      </vt:variant>
      <vt:variant>
        <vt:i4>0</vt:i4>
      </vt:variant>
      <vt:variant>
        <vt:i4>5</vt:i4>
      </vt:variant>
      <vt:variant>
        <vt:lpwstr>http://www.ieee.org/authortools</vt:lpwstr>
      </vt:variant>
      <vt:variant>
        <vt:lpwstr/>
      </vt:variant>
      <vt:variant>
        <vt:i4>2555906</vt:i4>
      </vt:variant>
      <vt:variant>
        <vt:i4>24</vt:i4>
      </vt:variant>
      <vt:variant>
        <vt:i4>0</vt:i4>
      </vt:variant>
      <vt:variant>
        <vt:i4>5</vt:i4>
      </vt:variant>
      <vt:variant>
        <vt:lpwstr>mailto:graphics@ieee.org</vt:lpwstr>
      </vt:variant>
      <vt:variant>
        <vt:lpwstr/>
      </vt:variant>
      <vt:variant>
        <vt:i4>7405581</vt:i4>
      </vt:variant>
      <vt:variant>
        <vt:i4>21</vt:i4>
      </vt:variant>
      <vt:variant>
        <vt:i4>0</vt:i4>
      </vt:variant>
      <vt:variant>
        <vt:i4>5</vt:i4>
      </vt:variant>
      <vt:variant>
        <vt:lpwstr>http://graphicsqc.ieee.org/</vt:lpwstr>
      </vt:variant>
      <vt:variant>
        <vt:lpwstr/>
      </vt:variant>
      <vt:variant>
        <vt:i4>3670090</vt:i4>
      </vt:variant>
      <vt:variant>
        <vt:i4>15</vt:i4>
      </vt:variant>
      <vt:variant>
        <vt:i4>0</vt:i4>
      </vt:variant>
      <vt:variant>
        <vt:i4>5</vt:i4>
      </vt:variant>
      <vt:variant>
        <vt:lpwstr>http://www.ieee.org/authortools</vt:lpwstr>
      </vt:variant>
      <vt:variant>
        <vt:lpwstr/>
      </vt:variant>
      <vt:variant>
        <vt:i4>7602227</vt:i4>
      </vt:variant>
      <vt:variant>
        <vt:i4>9</vt:i4>
      </vt:variant>
      <vt:variant>
        <vt:i4>0</vt:i4>
      </vt:variant>
      <vt:variant>
        <vt:i4>5</vt:i4>
      </vt:variant>
      <vt:variant>
        <vt:lpwstr>https://www.overleaf.com/blog/278-how-to-use-overleaf-with-ieee-collabratec-your-quick-guide-to-getting-started%23.Vp6tpPkrKM9</vt:lpwstr>
      </vt:variant>
      <vt:variant>
        <vt:lpwstr/>
      </vt:variant>
      <vt:variant>
        <vt:i4>3670090</vt:i4>
      </vt:variant>
      <vt:variant>
        <vt:i4>6</vt:i4>
      </vt:variant>
      <vt:variant>
        <vt:i4>0</vt:i4>
      </vt:variant>
      <vt:variant>
        <vt:i4>5</vt:i4>
      </vt:variant>
      <vt:variant>
        <vt:lpwstr>http://www.ieee.org/authortools</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Nana Ama Ahenkan Boakye-Ansah</cp:lastModifiedBy>
  <cp:revision>2</cp:revision>
  <cp:lastPrinted>2012-08-02T18:53:00Z</cp:lastPrinted>
  <dcterms:created xsi:type="dcterms:W3CDTF">2024-06-24T01:39:00Z</dcterms:created>
  <dcterms:modified xsi:type="dcterms:W3CDTF">2024-06-24T01:39:00Z</dcterms:modified>
</cp:coreProperties>
</file>